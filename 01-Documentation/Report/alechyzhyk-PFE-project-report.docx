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73386" w14:textId="77777777" w:rsidR="007F30AE" w:rsidRPr="000E7483" w:rsidRDefault="002F2004" w:rsidP="000E7483">
      <w:pPr>
        <w:pStyle w:val="Titre"/>
      </w:pPr>
      <w:r>
        <w:t>Projet Journée pédagogique</w:t>
      </w:r>
    </w:p>
    <w:p w14:paraId="77404D22" w14:textId="77777777" w:rsidR="000E7483" w:rsidRDefault="00E10E22" w:rsidP="00D275C6">
      <w:pPr>
        <w:spacing w:before="2400"/>
        <w:jc w:val="center"/>
        <w:rPr>
          <w:rFonts w:cs="Arial"/>
          <w:sz w:val="22"/>
          <w:szCs w:val="22"/>
        </w:rPr>
      </w:pPr>
      <w:r>
        <w:rPr>
          <w:noProof/>
        </w:rPr>
        <w:drawing>
          <wp:inline distT="0" distB="0" distL="0" distR="0" wp14:anchorId="1F6F023A" wp14:editId="00B53002">
            <wp:extent cx="3234906" cy="1197701"/>
            <wp:effectExtent l="0" t="0" r="3810" b="2540"/>
            <wp:docPr id="4" name="Image 4" descr="Картинки по запросу journée pédagog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journée pédagog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7315" cy="1202295"/>
                    </a:xfrm>
                    <a:prstGeom prst="rect">
                      <a:avLst/>
                    </a:prstGeom>
                    <a:noFill/>
                    <a:ln>
                      <a:noFill/>
                    </a:ln>
                  </pic:spPr>
                </pic:pic>
              </a:graphicData>
            </a:graphic>
          </wp:inline>
        </w:drawing>
      </w:r>
    </w:p>
    <w:p w14:paraId="78DBFDAF" w14:textId="77777777" w:rsidR="007F30AE" w:rsidRPr="000E7483" w:rsidRDefault="00B313E0" w:rsidP="000E7483">
      <w:pPr>
        <w:spacing w:before="2000"/>
        <w:jc w:val="center"/>
      </w:pPr>
      <w:r>
        <w:t>Chyzhyk Aleh</w:t>
      </w:r>
      <w:r w:rsidR="007F30AE" w:rsidRPr="000E7483">
        <w:t xml:space="preserve"> – </w:t>
      </w:r>
      <w:r>
        <w:t>CID3b</w:t>
      </w:r>
    </w:p>
    <w:p w14:paraId="2AA02CAB" w14:textId="77777777" w:rsidR="007F30AE" w:rsidRPr="000E7483" w:rsidRDefault="00B313E0" w:rsidP="000E7483">
      <w:pPr>
        <w:jc w:val="center"/>
      </w:pPr>
      <w:r>
        <w:t>ETML</w:t>
      </w:r>
    </w:p>
    <w:p w14:paraId="5DDE6CF8" w14:textId="77777777" w:rsidR="007F30AE" w:rsidRDefault="00B313E0" w:rsidP="000E7483">
      <w:pPr>
        <w:jc w:val="center"/>
      </w:pPr>
      <w:r>
        <w:t>Duration : 100 periods avg.</w:t>
      </w:r>
    </w:p>
    <w:p w14:paraId="39073F8F" w14:textId="401695F8" w:rsidR="00A97273" w:rsidRPr="000E7483" w:rsidRDefault="00A97273" w:rsidP="000E7483">
      <w:pPr>
        <w:jc w:val="center"/>
      </w:pPr>
      <w:r>
        <w:t>Supervis</w:t>
      </w:r>
      <w:r w:rsidR="00236A29">
        <w:t>o</w:t>
      </w:r>
      <w:r>
        <w:t xml:space="preserve">r : M. Mveng </w:t>
      </w:r>
      <w:r w:rsidR="000E5B3C">
        <w:t>Antoine</w:t>
      </w:r>
    </w:p>
    <w:p w14:paraId="661E2624" w14:textId="77777777" w:rsidR="007F30AE" w:rsidRDefault="005A5E3E" w:rsidP="000E7483">
      <w:pPr>
        <w:jc w:val="center"/>
      </w:pPr>
      <w:r>
        <w:t>Project Manager</w:t>
      </w:r>
      <w:r w:rsidR="00A97273">
        <w:t> : M. Sahli Bertrand</w:t>
      </w:r>
    </w:p>
    <w:p w14:paraId="2DAA2113" w14:textId="77777777" w:rsidR="00A97273" w:rsidRPr="000E7483" w:rsidRDefault="00546080" w:rsidP="000E7483">
      <w:pPr>
        <w:jc w:val="center"/>
      </w:pPr>
      <w:r>
        <w:t>Client : M.</w:t>
      </w:r>
      <w:r w:rsidR="00E32E4C">
        <w:t xml:space="preserve"> Pierre-</w:t>
      </w:r>
      <w:r>
        <w:t>André Favre</w:t>
      </w:r>
    </w:p>
    <w:p w14:paraId="72C3A240" w14:textId="77777777" w:rsidR="007F30AE" w:rsidRPr="000E7483" w:rsidRDefault="00E93992" w:rsidP="000E7483">
      <w:pPr>
        <w:jc w:val="center"/>
      </w:pPr>
      <w:r>
        <w:t>ETML, Rue de Sébeillon 12, 1004 Lausanne</w:t>
      </w:r>
    </w:p>
    <w:p w14:paraId="563474F9" w14:textId="77777777" w:rsidR="007F30AE" w:rsidRPr="007F30AE" w:rsidRDefault="007F30AE" w:rsidP="001764CE">
      <w:pPr>
        <w:pStyle w:val="Titre"/>
      </w:pPr>
      <w:r w:rsidRPr="00AA4393">
        <w:br w:type="page"/>
      </w:r>
      <w:r w:rsidRPr="007F30AE">
        <w:lastRenderedPageBreak/>
        <w:t>Table des matières</w:t>
      </w:r>
    </w:p>
    <w:p w14:paraId="1BE4C8B3" w14:textId="01FF7F13" w:rsidR="0023108E"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8967080" w:history="1">
        <w:r w:rsidR="0023108E" w:rsidRPr="00303004">
          <w:rPr>
            <w:rStyle w:val="Lienhypertexte"/>
            <w:noProof/>
          </w:rPr>
          <w:t>1</w:t>
        </w:r>
        <w:r w:rsidR="0023108E">
          <w:rPr>
            <w:rFonts w:eastAsiaTheme="minorEastAsia" w:cstheme="minorBidi"/>
            <w:b w:val="0"/>
            <w:bCs w:val="0"/>
            <w:caps w:val="0"/>
            <w:noProof/>
            <w:sz w:val="22"/>
            <w:szCs w:val="22"/>
          </w:rPr>
          <w:tab/>
        </w:r>
        <w:r w:rsidR="0023108E" w:rsidRPr="00303004">
          <w:rPr>
            <w:rStyle w:val="Lienhypertexte"/>
            <w:noProof/>
          </w:rPr>
          <w:t>Specifications</w:t>
        </w:r>
        <w:r w:rsidR="0023108E">
          <w:rPr>
            <w:noProof/>
            <w:webHidden/>
          </w:rPr>
          <w:tab/>
        </w:r>
        <w:r w:rsidR="0023108E">
          <w:rPr>
            <w:noProof/>
            <w:webHidden/>
          </w:rPr>
          <w:fldChar w:fldCharType="begin"/>
        </w:r>
        <w:r w:rsidR="0023108E">
          <w:rPr>
            <w:noProof/>
            <w:webHidden/>
          </w:rPr>
          <w:instrText xml:space="preserve"> PAGEREF _Toc28967080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32F44A01" w14:textId="08352F50" w:rsidR="0023108E" w:rsidRDefault="00772BE1">
      <w:pPr>
        <w:pStyle w:val="TM2"/>
        <w:tabs>
          <w:tab w:val="left" w:pos="800"/>
          <w:tab w:val="right" w:leader="dot" w:pos="9060"/>
        </w:tabs>
        <w:rPr>
          <w:rFonts w:eastAsiaTheme="minorEastAsia" w:cstheme="minorBidi"/>
          <w:smallCaps w:val="0"/>
          <w:noProof/>
          <w:sz w:val="22"/>
          <w:szCs w:val="22"/>
        </w:rPr>
      </w:pPr>
      <w:hyperlink w:anchor="_Toc28967081" w:history="1">
        <w:r w:rsidR="0023108E" w:rsidRPr="00303004">
          <w:rPr>
            <w:rStyle w:val="Lienhypertexte"/>
            <w:noProof/>
          </w:rPr>
          <w:t>1.1</w:t>
        </w:r>
        <w:r w:rsidR="0023108E">
          <w:rPr>
            <w:rFonts w:eastAsiaTheme="minorEastAsia" w:cstheme="minorBidi"/>
            <w:smallCaps w:val="0"/>
            <w:noProof/>
            <w:sz w:val="22"/>
            <w:szCs w:val="22"/>
          </w:rPr>
          <w:tab/>
        </w:r>
        <w:r w:rsidR="0023108E" w:rsidRPr="00303004">
          <w:rPr>
            <w:rStyle w:val="Lienhypertexte"/>
            <w:noProof/>
          </w:rPr>
          <w:t>Title</w:t>
        </w:r>
        <w:r w:rsidR="0023108E">
          <w:rPr>
            <w:noProof/>
            <w:webHidden/>
          </w:rPr>
          <w:tab/>
        </w:r>
        <w:r w:rsidR="0023108E">
          <w:rPr>
            <w:noProof/>
            <w:webHidden/>
          </w:rPr>
          <w:fldChar w:fldCharType="begin"/>
        </w:r>
        <w:r w:rsidR="0023108E">
          <w:rPr>
            <w:noProof/>
            <w:webHidden/>
          </w:rPr>
          <w:instrText xml:space="preserve"> PAGEREF _Toc28967081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60C7CD12" w14:textId="5AD01F9D" w:rsidR="0023108E" w:rsidRDefault="00772BE1">
      <w:pPr>
        <w:pStyle w:val="TM2"/>
        <w:tabs>
          <w:tab w:val="left" w:pos="800"/>
          <w:tab w:val="right" w:leader="dot" w:pos="9060"/>
        </w:tabs>
        <w:rPr>
          <w:rFonts w:eastAsiaTheme="minorEastAsia" w:cstheme="minorBidi"/>
          <w:smallCaps w:val="0"/>
          <w:noProof/>
          <w:sz w:val="22"/>
          <w:szCs w:val="22"/>
        </w:rPr>
      </w:pPr>
      <w:hyperlink w:anchor="_Toc28967082" w:history="1">
        <w:r w:rsidR="0023108E" w:rsidRPr="00303004">
          <w:rPr>
            <w:rStyle w:val="Lienhypertexte"/>
            <w:noProof/>
          </w:rPr>
          <w:t>1.2</w:t>
        </w:r>
        <w:r w:rsidR="0023108E">
          <w:rPr>
            <w:rFonts w:eastAsiaTheme="minorEastAsia" w:cstheme="minorBidi"/>
            <w:smallCaps w:val="0"/>
            <w:noProof/>
            <w:sz w:val="22"/>
            <w:szCs w:val="22"/>
          </w:rPr>
          <w:tab/>
        </w:r>
        <w:r w:rsidR="0023108E" w:rsidRPr="00303004">
          <w:rPr>
            <w:rStyle w:val="Lienhypertexte"/>
            <w:noProof/>
          </w:rPr>
          <w:t>Description</w:t>
        </w:r>
        <w:r w:rsidR="0023108E">
          <w:rPr>
            <w:noProof/>
            <w:webHidden/>
          </w:rPr>
          <w:tab/>
        </w:r>
        <w:r w:rsidR="0023108E">
          <w:rPr>
            <w:noProof/>
            <w:webHidden/>
          </w:rPr>
          <w:fldChar w:fldCharType="begin"/>
        </w:r>
        <w:r w:rsidR="0023108E">
          <w:rPr>
            <w:noProof/>
            <w:webHidden/>
          </w:rPr>
          <w:instrText xml:space="preserve"> PAGEREF _Toc28967082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6C131B08" w14:textId="39A99FBD" w:rsidR="0023108E" w:rsidRDefault="00772BE1">
      <w:pPr>
        <w:pStyle w:val="TM2"/>
        <w:tabs>
          <w:tab w:val="left" w:pos="800"/>
          <w:tab w:val="right" w:leader="dot" w:pos="9060"/>
        </w:tabs>
        <w:rPr>
          <w:rFonts w:eastAsiaTheme="minorEastAsia" w:cstheme="minorBidi"/>
          <w:smallCaps w:val="0"/>
          <w:noProof/>
          <w:sz w:val="22"/>
          <w:szCs w:val="22"/>
        </w:rPr>
      </w:pPr>
      <w:hyperlink w:anchor="_Toc28967083" w:history="1">
        <w:r w:rsidR="0023108E" w:rsidRPr="00303004">
          <w:rPr>
            <w:rStyle w:val="Lienhypertexte"/>
            <w:noProof/>
          </w:rPr>
          <w:t>1.3</w:t>
        </w:r>
        <w:r w:rsidR="0023108E">
          <w:rPr>
            <w:rFonts w:eastAsiaTheme="minorEastAsia" w:cstheme="minorBidi"/>
            <w:smallCaps w:val="0"/>
            <w:noProof/>
            <w:sz w:val="22"/>
            <w:szCs w:val="22"/>
          </w:rPr>
          <w:tab/>
        </w:r>
        <w:r w:rsidR="0023108E" w:rsidRPr="00303004">
          <w:rPr>
            <w:rStyle w:val="Lienhypertexte"/>
            <w:noProof/>
          </w:rPr>
          <w:t>Hardware and software</w:t>
        </w:r>
        <w:r w:rsidR="0023108E">
          <w:rPr>
            <w:noProof/>
            <w:webHidden/>
          </w:rPr>
          <w:tab/>
        </w:r>
        <w:r w:rsidR="0023108E">
          <w:rPr>
            <w:noProof/>
            <w:webHidden/>
          </w:rPr>
          <w:fldChar w:fldCharType="begin"/>
        </w:r>
        <w:r w:rsidR="0023108E">
          <w:rPr>
            <w:noProof/>
            <w:webHidden/>
          </w:rPr>
          <w:instrText xml:space="preserve"> PAGEREF _Toc28967083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3400E689" w14:textId="064F769C" w:rsidR="0023108E" w:rsidRDefault="00772BE1">
      <w:pPr>
        <w:pStyle w:val="TM2"/>
        <w:tabs>
          <w:tab w:val="left" w:pos="800"/>
          <w:tab w:val="right" w:leader="dot" w:pos="9060"/>
        </w:tabs>
        <w:rPr>
          <w:rFonts w:eastAsiaTheme="minorEastAsia" w:cstheme="minorBidi"/>
          <w:smallCaps w:val="0"/>
          <w:noProof/>
          <w:sz w:val="22"/>
          <w:szCs w:val="22"/>
        </w:rPr>
      </w:pPr>
      <w:hyperlink w:anchor="_Toc28967084" w:history="1">
        <w:r w:rsidR="0023108E" w:rsidRPr="00303004">
          <w:rPr>
            <w:rStyle w:val="Lienhypertexte"/>
            <w:noProof/>
          </w:rPr>
          <w:t>1.4</w:t>
        </w:r>
        <w:r w:rsidR="0023108E">
          <w:rPr>
            <w:rFonts w:eastAsiaTheme="minorEastAsia" w:cstheme="minorBidi"/>
            <w:smallCaps w:val="0"/>
            <w:noProof/>
            <w:sz w:val="22"/>
            <w:szCs w:val="22"/>
          </w:rPr>
          <w:tab/>
        </w:r>
        <w:r w:rsidR="0023108E" w:rsidRPr="00303004">
          <w:rPr>
            <w:rStyle w:val="Lienhypertexte"/>
            <w:noProof/>
          </w:rPr>
          <w:t>Prerequisites</w:t>
        </w:r>
        <w:r w:rsidR="0023108E">
          <w:rPr>
            <w:noProof/>
            <w:webHidden/>
          </w:rPr>
          <w:tab/>
        </w:r>
        <w:r w:rsidR="0023108E">
          <w:rPr>
            <w:noProof/>
            <w:webHidden/>
          </w:rPr>
          <w:fldChar w:fldCharType="begin"/>
        </w:r>
        <w:r w:rsidR="0023108E">
          <w:rPr>
            <w:noProof/>
            <w:webHidden/>
          </w:rPr>
          <w:instrText xml:space="preserve"> PAGEREF _Toc28967084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2198ED83" w14:textId="1957418F" w:rsidR="0023108E" w:rsidRDefault="00772BE1">
      <w:pPr>
        <w:pStyle w:val="TM2"/>
        <w:tabs>
          <w:tab w:val="left" w:pos="800"/>
          <w:tab w:val="right" w:leader="dot" w:pos="9060"/>
        </w:tabs>
        <w:rPr>
          <w:rFonts w:eastAsiaTheme="minorEastAsia" w:cstheme="minorBidi"/>
          <w:smallCaps w:val="0"/>
          <w:noProof/>
          <w:sz w:val="22"/>
          <w:szCs w:val="22"/>
        </w:rPr>
      </w:pPr>
      <w:hyperlink w:anchor="_Toc28967085" w:history="1">
        <w:r w:rsidR="0023108E" w:rsidRPr="00303004">
          <w:rPr>
            <w:rStyle w:val="Lienhypertexte"/>
            <w:noProof/>
          </w:rPr>
          <w:t>1.5</w:t>
        </w:r>
        <w:r w:rsidR="0023108E">
          <w:rPr>
            <w:rFonts w:eastAsiaTheme="minorEastAsia" w:cstheme="minorBidi"/>
            <w:smallCaps w:val="0"/>
            <w:noProof/>
            <w:sz w:val="22"/>
            <w:szCs w:val="22"/>
          </w:rPr>
          <w:tab/>
        </w:r>
        <w:r w:rsidR="0023108E" w:rsidRPr="00303004">
          <w:rPr>
            <w:rStyle w:val="Lienhypertexte"/>
            <w:noProof/>
          </w:rPr>
          <w:t>Specifications</w:t>
        </w:r>
        <w:r w:rsidR="0023108E">
          <w:rPr>
            <w:noProof/>
            <w:webHidden/>
          </w:rPr>
          <w:tab/>
        </w:r>
        <w:r w:rsidR="0023108E">
          <w:rPr>
            <w:noProof/>
            <w:webHidden/>
          </w:rPr>
          <w:fldChar w:fldCharType="begin"/>
        </w:r>
        <w:r w:rsidR="0023108E">
          <w:rPr>
            <w:noProof/>
            <w:webHidden/>
          </w:rPr>
          <w:instrText xml:space="preserve"> PAGEREF _Toc28967085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02DC88F8" w14:textId="654C7D2E" w:rsidR="0023108E" w:rsidRDefault="00772BE1">
      <w:pPr>
        <w:pStyle w:val="TM3"/>
        <w:tabs>
          <w:tab w:val="left" w:pos="1200"/>
          <w:tab w:val="right" w:leader="dot" w:pos="9060"/>
        </w:tabs>
        <w:rPr>
          <w:rFonts w:eastAsiaTheme="minorEastAsia" w:cstheme="minorBidi"/>
          <w:i w:val="0"/>
          <w:iCs w:val="0"/>
          <w:noProof/>
          <w:sz w:val="22"/>
          <w:szCs w:val="22"/>
        </w:rPr>
      </w:pPr>
      <w:hyperlink w:anchor="_Toc28967086" w:history="1">
        <w:r w:rsidR="0023108E" w:rsidRPr="00303004">
          <w:rPr>
            <w:rStyle w:val="Lienhypertexte"/>
            <w:noProof/>
          </w:rPr>
          <w:t>1.5.1</w:t>
        </w:r>
        <w:r w:rsidR="0023108E">
          <w:rPr>
            <w:rFonts w:eastAsiaTheme="minorEastAsia" w:cstheme="minorBidi"/>
            <w:i w:val="0"/>
            <w:iCs w:val="0"/>
            <w:noProof/>
            <w:sz w:val="22"/>
            <w:szCs w:val="22"/>
          </w:rPr>
          <w:tab/>
        </w:r>
        <w:r w:rsidR="0023108E" w:rsidRPr="00303004">
          <w:rPr>
            <w:rStyle w:val="Lienhypertexte"/>
            <w:noProof/>
          </w:rPr>
          <w:t>Project goal</w:t>
        </w:r>
        <w:r w:rsidR="0023108E">
          <w:rPr>
            <w:noProof/>
            <w:webHidden/>
          </w:rPr>
          <w:tab/>
        </w:r>
        <w:r w:rsidR="0023108E">
          <w:rPr>
            <w:noProof/>
            <w:webHidden/>
          </w:rPr>
          <w:fldChar w:fldCharType="begin"/>
        </w:r>
        <w:r w:rsidR="0023108E">
          <w:rPr>
            <w:noProof/>
            <w:webHidden/>
          </w:rPr>
          <w:instrText xml:space="preserve"> PAGEREF _Toc28967086 \h </w:instrText>
        </w:r>
        <w:r w:rsidR="0023108E">
          <w:rPr>
            <w:noProof/>
            <w:webHidden/>
          </w:rPr>
        </w:r>
        <w:r w:rsidR="0023108E">
          <w:rPr>
            <w:noProof/>
            <w:webHidden/>
          </w:rPr>
          <w:fldChar w:fldCharType="separate"/>
        </w:r>
        <w:r w:rsidR="0023108E">
          <w:rPr>
            <w:noProof/>
            <w:webHidden/>
          </w:rPr>
          <w:t>3</w:t>
        </w:r>
        <w:r w:rsidR="0023108E">
          <w:rPr>
            <w:noProof/>
            <w:webHidden/>
          </w:rPr>
          <w:fldChar w:fldCharType="end"/>
        </w:r>
      </w:hyperlink>
    </w:p>
    <w:p w14:paraId="617F456B" w14:textId="1F4274F6" w:rsidR="0023108E" w:rsidRDefault="00772BE1">
      <w:pPr>
        <w:pStyle w:val="TM3"/>
        <w:tabs>
          <w:tab w:val="left" w:pos="1200"/>
          <w:tab w:val="right" w:leader="dot" w:pos="9060"/>
        </w:tabs>
        <w:rPr>
          <w:rFonts w:eastAsiaTheme="minorEastAsia" w:cstheme="minorBidi"/>
          <w:i w:val="0"/>
          <w:iCs w:val="0"/>
          <w:noProof/>
          <w:sz w:val="22"/>
          <w:szCs w:val="22"/>
        </w:rPr>
      </w:pPr>
      <w:hyperlink w:anchor="_Toc28967087" w:history="1">
        <w:r w:rsidR="0023108E" w:rsidRPr="00303004">
          <w:rPr>
            <w:rStyle w:val="Lienhypertexte"/>
            <w:noProof/>
          </w:rPr>
          <w:t>1.5.2</w:t>
        </w:r>
        <w:r w:rsidR="0023108E">
          <w:rPr>
            <w:rFonts w:eastAsiaTheme="minorEastAsia" w:cstheme="minorBidi"/>
            <w:i w:val="0"/>
            <w:iCs w:val="0"/>
            <w:noProof/>
            <w:sz w:val="22"/>
            <w:szCs w:val="22"/>
          </w:rPr>
          <w:tab/>
        </w:r>
        <w:r w:rsidR="0023108E" w:rsidRPr="00303004">
          <w:rPr>
            <w:rStyle w:val="Lienhypertexte"/>
            <w:noProof/>
          </w:rPr>
          <w:t>Caractéristiques des utilisateurs et impacts</w:t>
        </w:r>
        <w:r w:rsidR="0023108E">
          <w:rPr>
            <w:noProof/>
            <w:webHidden/>
          </w:rPr>
          <w:tab/>
        </w:r>
        <w:r w:rsidR="0023108E">
          <w:rPr>
            <w:noProof/>
            <w:webHidden/>
          </w:rPr>
          <w:fldChar w:fldCharType="begin"/>
        </w:r>
        <w:r w:rsidR="0023108E">
          <w:rPr>
            <w:noProof/>
            <w:webHidden/>
          </w:rPr>
          <w:instrText xml:space="preserve"> PAGEREF _Toc28967087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6A9703F8" w14:textId="52B16DE3" w:rsidR="0023108E" w:rsidRDefault="00772BE1">
      <w:pPr>
        <w:pStyle w:val="TM3"/>
        <w:tabs>
          <w:tab w:val="left" w:pos="1200"/>
          <w:tab w:val="right" w:leader="dot" w:pos="9060"/>
        </w:tabs>
        <w:rPr>
          <w:rFonts w:eastAsiaTheme="minorEastAsia" w:cstheme="minorBidi"/>
          <w:i w:val="0"/>
          <w:iCs w:val="0"/>
          <w:noProof/>
          <w:sz w:val="22"/>
          <w:szCs w:val="22"/>
        </w:rPr>
      </w:pPr>
      <w:hyperlink w:anchor="_Toc28967088" w:history="1">
        <w:r w:rsidR="0023108E" w:rsidRPr="00303004">
          <w:rPr>
            <w:rStyle w:val="Lienhypertexte"/>
            <w:noProof/>
          </w:rPr>
          <w:t>1.5.3</w:t>
        </w:r>
        <w:r w:rsidR="0023108E">
          <w:rPr>
            <w:rFonts w:eastAsiaTheme="minorEastAsia" w:cstheme="minorBidi"/>
            <w:i w:val="0"/>
            <w:iCs w:val="0"/>
            <w:noProof/>
            <w:sz w:val="22"/>
            <w:szCs w:val="22"/>
          </w:rPr>
          <w:tab/>
        </w:r>
        <w:r w:rsidR="0023108E" w:rsidRPr="00303004">
          <w:rPr>
            <w:rStyle w:val="Lienhypertexte"/>
            <w:noProof/>
          </w:rPr>
          <w:t>Fonctionnalités requises (du point de vue de l’utilisateur)</w:t>
        </w:r>
        <w:r w:rsidR="0023108E">
          <w:rPr>
            <w:noProof/>
            <w:webHidden/>
          </w:rPr>
          <w:tab/>
        </w:r>
        <w:r w:rsidR="0023108E">
          <w:rPr>
            <w:noProof/>
            <w:webHidden/>
          </w:rPr>
          <w:fldChar w:fldCharType="begin"/>
        </w:r>
        <w:r w:rsidR="0023108E">
          <w:rPr>
            <w:noProof/>
            <w:webHidden/>
          </w:rPr>
          <w:instrText xml:space="preserve"> PAGEREF _Toc28967088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3E8039BB" w14:textId="7359E2AF" w:rsidR="0023108E" w:rsidRDefault="00772BE1">
      <w:pPr>
        <w:pStyle w:val="TM3"/>
        <w:tabs>
          <w:tab w:val="left" w:pos="1200"/>
          <w:tab w:val="right" w:leader="dot" w:pos="9060"/>
        </w:tabs>
        <w:rPr>
          <w:rFonts w:eastAsiaTheme="minorEastAsia" w:cstheme="minorBidi"/>
          <w:i w:val="0"/>
          <w:iCs w:val="0"/>
          <w:noProof/>
          <w:sz w:val="22"/>
          <w:szCs w:val="22"/>
        </w:rPr>
      </w:pPr>
      <w:hyperlink w:anchor="_Toc28967089" w:history="1">
        <w:r w:rsidR="0023108E" w:rsidRPr="00303004">
          <w:rPr>
            <w:rStyle w:val="Lienhypertexte"/>
            <w:noProof/>
          </w:rPr>
          <w:t>1.5.4</w:t>
        </w:r>
        <w:r w:rsidR="0023108E">
          <w:rPr>
            <w:rFonts w:eastAsiaTheme="minorEastAsia" w:cstheme="minorBidi"/>
            <w:i w:val="0"/>
            <w:iCs w:val="0"/>
            <w:noProof/>
            <w:sz w:val="22"/>
            <w:szCs w:val="22"/>
          </w:rPr>
          <w:tab/>
        </w:r>
        <w:r w:rsidR="0023108E" w:rsidRPr="00303004">
          <w:rPr>
            <w:rStyle w:val="Lienhypertexte"/>
            <w:noProof/>
          </w:rPr>
          <w:t>Contraintes</w:t>
        </w:r>
        <w:r w:rsidR="0023108E">
          <w:rPr>
            <w:noProof/>
            <w:webHidden/>
          </w:rPr>
          <w:tab/>
        </w:r>
        <w:r w:rsidR="0023108E">
          <w:rPr>
            <w:noProof/>
            <w:webHidden/>
          </w:rPr>
          <w:fldChar w:fldCharType="begin"/>
        </w:r>
        <w:r w:rsidR="0023108E">
          <w:rPr>
            <w:noProof/>
            <w:webHidden/>
          </w:rPr>
          <w:instrText xml:space="preserve"> PAGEREF _Toc28967089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58337F58" w14:textId="3DA6F5C6" w:rsidR="0023108E" w:rsidRDefault="00772BE1">
      <w:pPr>
        <w:pStyle w:val="TM3"/>
        <w:tabs>
          <w:tab w:val="left" w:pos="1200"/>
          <w:tab w:val="right" w:leader="dot" w:pos="9060"/>
        </w:tabs>
        <w:rPr>
          <w:rFonts w:eastAsiaTheme="minorEastAsia" w:cstheme="minorBidi"/>
          <w:i w:val="0"/>
          <w:iCs w:val="0"/>
          <w:noProof/>
          <w:sz w:val="22"/>
          <w:szCs w:val="22"/>
        </w:rPr>
      </w:pPr>
      <w:hyperlink w:anchor="_Toc28967090" w:history="1">
        <w:r w:rsidR="0023108E" w:rsidRPr="00303004">
          <w:rPr>
            <w:rStyle w:val="Lienhypertexte"/>
            <w:noProof/>
          </w:rPr>
          <w:t>1.5.5</w:t>
        </w:r>
        <w:r w:rsidR="0023108E">
          <w:rPr>
            <w:rFonts w:eastAsiaTheme="minorEastAsia" w:cstheme="minorBidi"/>
            <w:i w:val="0"/>
            <w:iCs w:val="0"/>
            <w:noProof/>
            <w:sz w:val="22"/>
            <w:szCs w:val="22"/>
          </w:rPr>
          <w:tab/>
        </w:r>
        <w:r w:rsidR="0023108E" w:rsidRPr="00303004">
          <w:rPr>
            <w:rStyle w:val="Lienhypertexte"/>
            <w:noProof/>
          </w:rPr>
          <w:t>Travail à réaliser par l'apprenti</w:t>
        </w:r>
        <w:r w:rsidR="0023108E">
          <w:rPr>
            <w:noProof/>
            <w:webHidden/>
          </w:rPr>
          <w:tab/>
        </w:r>
        <w:r w:rsidR="0023108E">
          <w:rPr>
            <w:noProof/>
            <w:webHidden/>
          </w:rPr>
          <w:fldChar w:fldCharType="begin"/>
        </w:r>
        <w:r w:rsidR="0023108E">
          <w:rPr>
            <w:noProof/>
            <w:webHidden/>
          </w:rPr>
          <w:instrText xml:space="preserve"> PAGEREF _Toc28967090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4AA92697" w14:textId="35483E4E" w:rsidR="0023108E" w:rsidRDefault="00772BE1">
      <w:pPr>
        <w:pStyle w:val="TM3"/>
        <w:tabs>
          <w:tab w:val="left" w:pos="1200"/>
          <w:tab w:val="right" w:leader="dot" w:pos="9060"/>
        </w:tabs>
        <w:rPr>
          <w:rFonts w:eastAsiaTheme="minorEastAsia" w:cstheme="minorBidi"/>
          <w:i w:val="0"/>
          <w:iCs w:val="0"/>
          <w:noProof/>
          <w:sz w:val="22"/>
          <w:szCs w:val="22"/>
        </w:rPr>
      </w:pPr>
      <w:hyperlink w:anchor="_Toc28967091" w:history="1">
        <w:r w:rsidR="0023108E" w:rsidRPr="00303004">
          <w:rPr>
            <w:rStyle w:val="Lienhypertexte"/>
            <w:noProof/>
          </w:rPr>
          <w:t>1.5.6</w:t>
        </w:r>
        <w:r w:rsidR="0023108E">
          <w:rPr>
            <w:rFonts w:eastAsiaTheme="minorEastAsia" w:cstheme="minorBidi"/>
            <w:i w:val="0"/>
            <w:iCs w:val="0"/>
            <w:noProof/>
            <w:sz w:val="22"/>
            <w:szCs w:val="22"/>
          </w:rPr>
          <w:tab/>
        </w:r>
        <w:r w:rsidR="0023108E" w:rsidRPr="00303004">
          <w:rPr>
            <w:rStyle w:val="Lienhypertexte"/>
            <w:noProof/>
          </w:rPr>
          <w:t>Si le temps le permet …</w:t>
        </w:r>
        <w:r w:rsidR="0023108E">
          <w:rPr>
            <w:noProof/>
            <w:webHidden/>
          </w:rPr>
          <w:tab/>
        </w:r>
        <w:r w:rsidR="0023108E">
          <w:rPr>
            <w:noProof/>
            <w:webHidden/>
          </w:rPr>
          <w:fldChar w:fldCharType="begin"/>
        </w:r>
        <w:r w:rsidR="0023108E">
          <w:rPr>
            <w:noProof/>
            <w:webHidden/>
          </w:rPr>
          <w:instrText xml:space="preserve"> PAGEREF _Toc28967091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563A3D9B" w14:textId="322AB474" w:rsidR="0023108E" w:rsidRDefault="00772BE1">
      <w:pPr>
        <w:pStyle w:val="TM3"/>
        <w:tabs>
          <w:tab w:val="left" w:pos="1200"/>
          <w:tab w:val="right" w:leader="dot" w:pos="9060"/>
        </w:tabs>
        <w:rPr>
          <w:rFonts w:eastAsiaTheme="minorEastAsia" w:cstheme="minorBidi"/>
          <w:i w:val="0"/>
          <w:iCs w:val="0"/>
          <w:noProof/>
          <w:sz w:val="22"/>
          <w:szCs w:val="22"/>
        </w:rPr>
      </w:pPr>
      <w:hyperlink w:anchor="_Toc28967092" w:history="1">
        <w:r w:rsidR="0023108E" w:rsidRPr="00303004">
          <w:rPr>
            <w:rStyle w:val="Lienhypertexte"/>
            <w:noProof/>
          </w:rPr>
          <w:t>1.5.7</w:t>
        </w:r>
        <w:r w:rsidR="0023108E">
          <w:rPr>
            <w:rFonts w:eastAsiaTheme="minorEastAsia" w:cstheme="minorBidi"/>
            <w:i w:val="0"/>
            <w:iCs w:val="0"/>
            <w:noProof/>
            <w:sz w:val="22"/>
            <w:szCs w:val="22"/>
          </w:rPr>
          <w:tab/>
        </w:r>
        <w:r w:rsidR="0023108E" w:rsidRPr="00303004">
          <w:rPr>
            <w:rStyle w:val="Lienhypertexte"/>
            <w:noProof/>
          </w:rPr>
          <w:t>Méthodes de validation des solutions</w:t>
        </w:r>
        <w:r w:rsidR="0023108E">
          <w:rPr>
            <w:noProof/>
            <w:webHidden/>
          </w:rPr>
          <w:tab/>
        </w:r>
        <w:r w:rsidR="0023108E">
          <w:rPr>
            <w:noProof/>
            <w:webHidden/>
          </w:rPr>
          <w:fldChar w:fldCharType="begin"/>
        </w:r>
        <w:r w:rsidR="0023108E">
          <w:rPr>
            <w:noProof/>
            <w:webHidden/>
          </w:rPr>
          <w:instrText xml:space="preserve"> PAGEREF _Toc28967092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135A397B" w14:textId="5593E71F" w:rsidR="0023108E" w:rsidRDefault="00772BE1">
      <w:pPr>
        <w:pStyle w:val="TM2"/>
        <w:tabs>
          <w:tab w:val="left" w:pos="800"/>
          <w:tab w:val="right" w:leader="dot" w:pos="9060"/>
        </w:tabs>
        <w:rPr>
          <w:rFonts w:eastAsiaTheme="minorEastAsia" w:cstheme="minorBidi"/>
          <w:smallCaps w:val="0"/>
          <w:noProof/>
          <w:sz w:val="22"/>
          <w:szCs w:val="22"/>
        </w:rPr>
      </w:pPr>
      <w:hyperlink w:anchor="_Toc28967093" w:history="1">
        <w:r w:rsidR="0023108E" w:rsidRPr="00303004">
          <w:rPr>
            <w:rStyle w:val="Lienhypertexte"/>
            <w:noProof/>
          </w:rPr>
          <w:t>1.6</w:t>
        </w:r>
        <w:r w:rsidR="0023108E">
          <w:rPr>
            <w:rFonts w:eastAsiaTheme="minorEastAsia" w:cstheme="minorBidi"/>
            <w:smallCaps w:val="0"/>
            <w:noProof/>
            <w:sz w:val="22"/>
            <w:szCs w:val="22"/>
          </w:rPr>
          <w:tab/>
        </w:r>
        <w:r w:rsidR="0023108E" w:rsidRPr="00303004">
          <w:rPr>
            <w:rStyle w:val="Lienhypertexte"/>
            <w:noProof/>
          </w:rPr>
          <w:t>Les points suivants seront évalués</w:t>
        </w:r>
        <w:r w:rsidR="0023108E">
          <w:rPr>
            <w:noProof/>
            <w:webHidden/>
          </w:rPr>
          <w:tab/>
        </w:r>
        <w:r w:rsidR="0023108E">
          <w:rPr>
            <w:noProof/>
            <w:webHidden/>
          </w:rPr>
          <w:fldChar w:fldCharType="begin"/>
        </w:r>
        <w:r w:rsidR="0023108E">
          <w:rPr>
            <w:noProof/>
            <w:webHidden/>
          </w:rPr>
          <w:instrText xml:space="preserve"> PAGEREF _Toc28967093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075BD2D1" w14:textId="28B8D656" w:rsidR="0023108E" w:rsidRDefault="00772BE1">
      <w:pPr>
        <w:pStyle w:val="TM2"/>
        <w:tabs>
          <w:tab w:val="left" w:pos="800"/>
          <w:tab w:val="right" w:leader="dot" w:pos="9060"/>
        </w:tabs>
        <w:rPr>
          <w:rFonts w:eastAsiaTheme="minorEastAsia" w:cstheme="minorBidi"/>
          <w:smallCaps w:val="0"/>
          <w:noProof/>
          <w:sz w:val="22"/>
          <w:szCs w:val="22"/>
        </w:rPr>
      </w:pPr>
      <w:hyperlink w:anchor="_Toc28967094" w:history="1">
        <w:r w:rsidR="0023108E" w:rsidRPr="00303004">
          <w:rPr>
            <w:rStyle w:val="Lienhypertexte"/>
            <w:noProof/>
          </w:rPr>
          <w:t>1.7</w:t>
        </w:r>
        <w:r w:rsidR="0023108E">
          <w:rPr>
            <w:rFonts w:eastAsiaTheme="minorEastAsia" w:cstheme="minorBidi"/>
            <w:smallCaps w:val="0"/>
            <w:noProof/>
            <w:sz w:val="22"/>
            <w:szCs w:val="22"/>
          </w:rPr>
          <w:tab/>
        </w:r>
        <w:r w:rsidR="0023108E" w:rsidRPr="00303004">
          <w:rPr>
            <w:rStyle w:val="Lienhypertexte"/>
            <w:noProof/>
          </w:rPr>
          <w:t>Validation et conditions de réussite</w:t>
        </w:r>
        <w:r w:rsidR="0023108E">
          <w:rPr>
            <w:noProof/>
            <w:webHidden/>
          </w:rPr>
          <w:tab/>
        </w:r>
        <w:r w:rsidR="0023108E">
          <w:rPr>
            <w:noProof/>
            <w:webHidden/>
          </w:rPr>
          <w:fldChar w:fldCharType="begin"/>
        </w:r>
        <w:r w:rsidR="0023108E">
          <w:rPr>
            <w:noProof/>
            <w:webHidden/>
          </w:rPr>
          <w:instrText xml:space="preserve"> PAGEREF _Toc28967094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68B35911" w14:textId="0FE92BEA" w:rsidR="0023108E" w:rsidRDefault="00772BE1">
      <w:pPr>
        <w:pStyle w:val="TM10"/>
        <w:tabs>
          <w:tab w:val="left" w:pos="400"/>
          <w:tab w:val="right" w:leader="dot" w:pos="9060"/>
        </w:tabs>
        <w:rPr>
          <w:rFonts w:eastAsiaTheme="minorEastAsia" w:cstheme="minorBidi"/>
          <w:b w:val="0"/>
          <w:bCs w:val="0"/>
          <w:caps w:val="0"/>
          <w:noProof/>
          <w:sz w:val="22"/>
          <w:szCs w:val="22"/>
        </w:rPr>
      </w:pPr>
      <w:hyperlink w:anchor="_Toc28967095" w:history="1">
        <w:r w:rsidR="0023108E" w:rsidRPr="00303004">
          <w:rPr>
            <w:rStyle w:val="Lienhypertexte"/>
            <w:noProof/>
          </w:rPr>
          <w:t>2</w:t>
        </w:r>
        <w:r w:rsidR="0023108E">
          <w:rPr>
            <w:rFonts w:eastAsiaTheme="minorEastAsia" w:cstheme="minorBidi"/>
            <w:b w:val="0"/>
            <w:bCs w:val="0"/>
            <w:caps w:val="0"/>
            <w:noProof/>
            <w:sz w:val="22"/>
            <w:szCs w:val="22"/>
          </w:rPr>
          <w:tab/>
        </w:r>
        <w:r w:rsidR="0023108E" w:rsidRPr="00303004">
          <w:rPr>
            <w:rStyle w:val="Lienhypertexte"/>
            <w:noProof/>
          </w:rPr>
          <w:t>Planification Initiale</w:t>
        </w:r>
        <w:r w:rsidR="0023108E">
          <w:rPr>
            <w:noProof/>
            <w:webHidden/>
          </w:rPr>
          <w:tab/>
        </w:r>
        <w:r w:rsidR="0023108E">
          <w:rPr>
            <w:noProof/>
            <w:webHidden/>
          </w:rPr>
          <w:fldChar w:fldCharType="begin"/>
        </w:r>
        <w:r w:rsidR="0023108E">
          <w:rPr>
            <w:noProof/>
            <w:webHidden/>
          </w:rPr>
          <w:instrText xml:space="preserve"> PAGEREF _Toc28967095 \h </w:instrText>
        </w:r>
        <w:r w:rsidR="0023108E">
          <w:rPr>
            <w:noProof/>
            <w:webHidden/>
          </w:rPr>
        </w:r>
        <w:r w:rsidR="0023108E">
          <w:rPr>
            <w:noProof/>
            <w:webHidden/>
          </w:rPr>
          <w:fldChar w:fldCharType="separate"/>
        </w:r>
        <w:r w:rsidR="0023108E">
          <w:rPr>
            <w:noProof/>
            <w:webHidden/>
          </w:rPr>
          <w:t>4</w:t>
        </w:r>
        <w:r w:rsidR="0023108E">
          <w:rPr>
            <w:noProof/>
            <w:webHidden/>
          </w:rPr>
          <w:fldChar w:fldCharType="end"/>
        </w:r>
      </w:hyperlink>
    </w:p>
    <w:p w14:paraId="436CC368" w14:textId="00597459" w:rsidR="0023108E" w:rsidRDefault="00772BE1">
      <w:pPr>
        <w:pStyle w:val="TM10"/>
        <w:tabs>
          <w:tab w:val="left" w:pos="400"/>
          <w:tab w:val="right" w:leader="dot" w:pos="9060"/>
        </w:tabs>
        <w:rPr>
          <w:rFonts w:eastAsiaTheme="minorEastAsia" w:cstheme="minorBidi"/>
          <w:b w:val="0"/>
          <w:bCs w:val="0"/>
          <w:caps w:val="0"/>
          <w:noProof/>
          <w:sz w:val="22"/>
          <w:szCs w:val="22"/>
        </w:rPr>
      </w:pPr>
      <w:hyperlink w:anchor="_Toc28967096" w:history="1">
        <w:r w:rsidR="0023108E" w:rsidRPr="00303004">
          <w:rPr>
            <w:rStyle w:val="Lienhypertexte"/>
            <w:noProof/>
          </w:rPr>
          <w:t>3</w:t>
        </w:r>
        <w:r w:rsidR="0023108E">
          <w:rPr>
            <w:rFonts w:eastAsiaTheme="minorEastAsia" w:cstheme="minorBidi"/>
            <w:b w:val="0"/>
            <w:bCs w:val="0"/>
            <w:caps w:val="0"/>
            <w:noProof/>
            <w:sz w:val="22"/>
            <w:szCs w:val="22"/>
          </w:rPr>
          <w:tab/>
        </w:r>
        <w:r w:rsidR="0023108E" w:rsidRPr="00303004">
          <w:rPr>
            <w:rStyle w:val="Lienhypertexte"/>
            <w:noProof/>
          </w:rPr>
          <w:t>Analyse</w:t>
        </w:r>
        <w:r w:rsidR="0023108E">
          <w:rPr>
            <w:noProof/>
            <w:webHidden/>
          </w:rPr>
          <w:tab/>
        </w:r>
        <w:r w:rsidR="0023108E">
          <w:rPr>
            <w:noProof/>
            <w:webHidden/>
          </w:rPr>
          <w:fldChar w:fldCharType="begin"/>
        </w:r>
        <w:r w:rsidR="0023108E">
          <w:rPr>
            <w:noProof/>
            <w:webHidden/>
          </w:rPr>
          <w:instrText xml:space="preserve"> PAGEREF _Toc28967096 \h </w:instrText>
        </w:r>
        <w:r w:rsidR="0023108E">
          <w:rPr>
            <w:noProof/>
            <w:webHidden/>
          </w:rPr>
        </w:r>
        <w:r w:rsidR="0023108E">
          <w:rPr>
            <w:noProof/>
            <w:webHidden/>
          </w:rPr>
          <w:fldChar w:fldCharType="separate"/>
        </w:r>
        <w:r w:rsidR="0023108E">
          <w:rPr>
            <w:noProof/>
            <w:webHidden/>
          </w:rPr>
          <w:t>5</w:t>
        </w:r>
        <w:r w:rsidR="0023108E">
          <w:rPr>
            <w:noProof/>
            <w:webHidden/>
          </w:rPr>
          <w:fldChar w:fldCharType="end"/>
        </w:r>
      </w:hyperlink>
    </w:p>
    <w:p w14:paraId="3E914BA4" w14:textId="72C4F989" w:rsidR="0023108E" w:rsidRDefault="00772BE1">
      <w:pPr>
        <w:pStyle w:val="TM2"/>
        <w:tabs>
          <w:tab w:val="left" w:pos="800"/>
          <w:tab w:val="right" w:leader="dot" w:pos="9060"/>
        </w:tabs>
        <w:rPr>
          <w:rFonts w:eastAsiaTheme="minorEastAsia" w:cstheme="minorBidi"/>
          <w:smallCaps w:val="0"/>
          <w:noProof/>
          <w:sz w:val="22"/>
          <w:szCs w:val="22"/>
        </w:rPr>
      </w:pPr>
      <w:hyperlink w:anchor="_Toc28967097" w:history="1">
        <w:r w:rsidR="0023108E" w:rsidRPr="00303004">
          <w:rPr>
            <w:rStyle w:val="Lienhypertexte"/>
            <w:noProof/>
          </w:rPr>
          <w:t>3.1</w:t>
        </w:r>
        <w:r w:rsidR="0023108E">
          <w:rPr>
            <w:rFonts w:eastAsiaTheme="minorEastAsia" w:cstheme="minorBidi"/>
            <w:smallCaps w:val="0"/>
            <w:noProof/>
            <w:sz w:val="22"/>
            <w:szCs w:val="22"/>
          </w:rPr>
          <w:tab/>
        </w:r>
        <w:r w:rsidR="0023108E" w:rsidRPr="00303004">
          <w:rPr>
            <w:rStyle w:val="Lienhypertexte"/>
            <w:noProof/>
          </w:rPr>
          <w:t>Opportunities</w:t>
        </w:r>
        <w:r w:rsidR="0023108E">
          <w:rPr>
            <w:noProof/>
            <w:webHidden/>
          </w:rPr>
          <w:tab/>
        </w:r>
        <w:r w:rsidR="0023108E">
          <w:rPr>
            <w:noProof/>
            <w:webHidden/>
          </w:rPr>
          <w:fldChar w:fldCharType="begin"/>
        </w:r>
        <w:r w:rsidR="0023108E">
          <w:rPr>
            <w:noProof/>
            <w:webHidden/>
          </w:rPr>
          <w:instrText xml:space="preserve"> PAGEREF _Toc28967097 \h </w:instrText>
        </w:r>
        <w:r w:rsidR="0023108E">
          <w:rPr>
            <w:noProof/>
            <w:webHidden/>
          </w:rPr>
        </w:r>
        <w:r w:rsidR="0023108E">
          <w:rPr>
            <w:noProof/>
            <w:webHidden/>
          </w:rPr>
          <w:fldChar w:fldCharType="separate"/>
        </w:r>
        <w:r w:rsidR="0023108E">
          <w:rPr>
            <w:noProof/>
            <w:webHidden/>
          </w:rPr>
          <w:t>5</w:t>
        </w:r>
        <w:r w:rsidR="0023108E">
          <w:rPr>
            <w:noProof/>
            <w:webHidden/>
          </w:rPr>
          <w:fldChar w:fldCharType="end"/>
        </w:r>
      </w:hyperlink>
    </w:p>
    <w:p w14:paraId="670FAAC4" w14:textId="715CF22A" w:rsidR="0023108E" w:rsidRDefault="00772BE1">
      <w:pPr>
        <w:pStyle w:val="TM2"/>
        <w:tabs>
          <w:tab w:val="left" w:pos="800"/>
          <w:tab w:val="right" w:leader="dot" w:pos="9060"/>
        </w:tabs>
        <w:rPr>
          <w:rFonts w:eastAsiaTheme="minorEastAsia" w:cstheme="minorBidi"/>
          <w:smallCaps w:val="0"/>
          <w:noProof/>
          <w:sz w:val="22"/>
          <w:szCs w:val="22"/>
        </w:rPr>
      </w:pPr>
      <w:hyperlink w:anchor="_Toc28967098" w:history="1">
        <w:r w:rsidR="0023108E" w:rsidRPr="00303004">
          <w:rPr>
            <w:rStyle w:val="Lienhypertexte"/>
            <w:noProof/>
          </w:rPr>
          <w:t>3.2</w:t>
        </w:r>
        <w:r w:rsidR="0023108E">
          <w:rPr>
            <w:rFonts w:eastAsiaTheme="minorEastAsia" w:cstheme="minorBidi"/>
            <w:smallCaps w:val="0"/>
            <w:noProof/>
            <w:sz w:val="22"/>
            <w:szCs w:val="22"/>
          </w:rPr>
          <w:tab/>
        </w:r>
        <w:r w:rsidR="0023108E" w:rsidRPr="00303004">
          <w:rPr>
            <w:rStyle w:val="Lienhypertexte"/>
            <w:noProof/>
          </w:rPr>
          <w:t>Document d’analyse et conception</w:t>
        </w:r>
        <w:r w:rsidR="0023108E">
          <w:rPr>
            <w:noProof/>
            <w:webHidden/>
          </w:rPr>
          <w:tab/>
        </w:r>
        <w:r w:rsidR="0023108E">
          <w:rPr>
            <w:noProof/>
            <w:webHidden/>
          </w:rPr>
          <w:fldChar w:fldCharType="begin"/>
        </w:r>
        <w:r w:rsidR="0023108E">
          <w:rPr>
            <w:noProof/>
            <w:webHidden/>
          </w:rPr>
          <w:instrText xml:space="preserve"> PAGEREF _Toc28967098 \h </w:instrText>
        </w:r>
        <w:r w:rsidR="0023108E">
          <w:rPr>
            <w:noProof/>
            <w:webHidden/>
          </w:rPr>
        </w:r>
        <w:r w:rsidR="0023108E">
          <w:rPr>
            <w:noProof/>
            <w:webHidden/>
          </w:rPr>
          <w:fldChar w:fldCharType="separate"/>
        </w:r>
        <w:r w:rsidR="0023108E">
          <w:rPr>
            <w:noProof/>
            <w:webHidden/>
          </w:rPr>
          <w:t>5</w:t>
        </w:r>
        <w:r w:rsidR="0023108E">
          <w:rPr>
            <w:noProof/>
            <w:webHidden/>
          </w:rPr>
          <w:fldChar w:fldCharType="end"/>
        </w:r>
      </w:hyperlink>
    </w:p>
    <w:p w14:paraId="5F171963" w14:textId="6C477DFA" w:rsidR="0023108E" w:rsidRDefault="00772BE1">
      <w:pPr>
        <w:pStyle w:val="TM3"/>
        <w:tabs>
          <w:tab w:val="left" w:pos="1200"/>
          <w:tab w:val="right" w:leader="dot" w:pos="9060"/>
        </w:tabs>
        <w:rPr>
          <w:rFonts w:eastAsiaTheme="minorEastAsia" w:cstheme="minorBidi"/>
          <w:i w:val="0"/>
          <w:iCs w:val="0"/>
          <w:noProof/>
          <w:sz w:val="22"/>
          <w:szCs w:val="22"/>
        </w:rPr>
      </w:pPr>
      <w:hyperlink w:anchor="_Toc28967099" w:history="1">
        <w:r w:rsidR="0023108E" w:rsidRPr="00303004">
          <w:rPr>
            <w:rStyle w:val="Lienhypertexte"/>
            <w:noProof/>
          </w:rPr>
          <w:t>3.2.1</w:t>
        </w:r>
        <w:r w:rsidR="0023108E">
          <w:rPr>
            <w:rFonts w:eastAsiaTheme="minorEastAsia" w:cstheme="minorBidi"/>
            <w:i w:val="0"/>
            <w:iCs w:val="0"/>
            <w:noProof/>
            <w:sz w:val="22"/>
            <w:szCs w:val="22"/>
          </w:rPr>
          <w:tab/>
        </w:r>
        <w:r w:rsidR="0023108E" w:rsidRPr="00303004">
          <w:rPr>
            <w:rStyle w:val="Lienhypertexte"/>
            <w:noProof/>
          </w:rPr>
          <w:t>Initial</w:t>
        </w:r>
        <w:r w:rsidR="0023108E">
          <w:rPr>
            <w:noProof/>
            <w:webHidden/>
          </w:rPr>
          <w:tab/>
        </w:r>
        <w:r w:rsidR="0023108E">
          <w:rPr>
            <w:noProof/>
            <w:webHidden/>
          </w:rPr>
          <w:fldChar w:fldCharType="begin"/>
        </w:r>
        <w:r w:rsidR="0023108E">
          <w:rPr>
            <w:noProof/>
            <w:webHidden/>
          </w:rPr>
          <w:instrText xml:space="preserve"> PAGEREF _Toc28967099 \h </w:instrText>
        </w:r>
        <w:r w:rsidR="0023108E">
          <w:rPr>
            <w:noProof/>
            <w:webHidden/>
          </w:rPr>
        </w:r>
        <w:r w:rsidR="0023108E">
          <w:rPr>
            <w:noProof/>
            <w:webHidden/>
          </w:rPr>
          <w:fldChar w:fldCharType="separate"/>
        </w:r>
        <w:r w:rsidR="0023108E">
          <w:rPr>
            <w:noProof/>
            <w:webHidden/>
          </w:rPr>
          <w:t>5</w:t>
        </w:r>
        <w:r w:rsidR="0023108E">
          <w:rPr>
            <w:noProof/>
            <w:webHidden/>
          </w:rPr>
          <w:fldChar w:fldCharType="end"/>
        </w:r>
      </w:hyperlink>
    </w:p>
    <w:p w14:paraId="1435D24B" w14:textId="7292359A" w:rsidR="0023108E" w:rsidRDefault="00772BE1">
      <w:pPr>
        <w:pStyle w:val="TM3"/>
        <w:tabs>
          <w:tab w:val="left" w:pos="1200"/>
          <w:tab w:val="right" w:leader="dot" w:pos="9060"/>
        </w:tabs>
        <w:rPr>
          <w:rFonts w:eastAsiaTheme="minorEastAsia" w:cstheme="minorBidi"/>
          <w:i w:val="0"/>
          <w:iCs w:val="0"/>
          <w:noProof/>
          <w:sz w:val="22"/>
          <w:szCs w:val="22"/>
        </w:rPr>
      </w:pPr>
      <w:hyperlink w:anchor="_Toc28967100" w:history="1">
        <w:r w:rsidR="0023108E" w:rsidRPr="00303004">
          <w:rPr>
            <w:rStyle w:val="Lienhypertexte"/>
            <w:noProof/>
          </w:rPr>
          <w:t>3.2.2</w:t>
        </w:r>
        <w:r w:rsidR="0023108E">
          <w:rPr>
            <w:rFonts w:eastAsiaTheme="minorEastAsia" w:cstheme="minorBidi"/>
            <w:i w:val="0"/>
            <w:iCs w:val="0"/>
            <w:noProof/>
            <w:sz w:val="22"/>
            <w:szCs w:val="22"/>
          </w:rPr>
          <w:tab/>
        </w:r>
        <w:r w:rsidR="0023108E" w:rsidRPr="00303004">
          <w:rPr>
            <w:rStyle w:val="Lienhypertexte"/>
            <w:noProof/>
          </w:rPr>
          <w:t>Database</w:t>
        </w:r>
        <w:r w:rsidR="0023108E">
          <w:rPr>
            <w:noProof/>
            <w:webHidden/>
          </w:rPr>
          <w:tab/>
        </w:r>
        <w:r w:rsidR="0023108E">
          <w:rPr>
            <w:noProof/>
            <w:webHidden/>
          </w:rPr>
          <w:fldChar w:fldCharType="begin"/>
        </w:r>
        <w:r w:rsidR="0023108E">
          <w:rPr>
            <w:noProof/>
            <w:webHidden/>
          </w:rPr>
          <w:instrText xml:space="preserve"> PAGEREF _Toc28967100 \h </w:instrText>
        </w:r>
        <w:r w:rsidR="0023108E">
          <w:rPr>
            <w:noProof/>
            <w:webHidden/>
          </w:rPr>
        </w:r>
        <w:r w:rsidR="0023108E">
          <w:rPr>
            <w:noProof/>
            <w:webHidden/>
          </w:rPr>
          <w:fldChar w:fldCharType="separate"/>
        </w:r>
        <w:r w:rsidR="0023108E">
          <w:rPr>
            <w:noProof/>
            <w:webHidden/>
          </w:rPr>
          <w:t>5</w:t>
        </w:r>
        <w:r w:rsidR="0023108E">
          <w:rPr>
            <w:noProof/>
            <w:webHidden/>
          </w:rPr>
          <w:fldChar w:fldCharType="end"/>
        </w:r>
      </w:hyperlink>
    </w:p>
    <w:p w14:paraId="6FD14D3A" w14:textId="50B76BA5" w:rsidR="0023108E" w:rsidRDefault="00772BE1">
      <w:pPr>
        <w:pStyle w:val="TM3"/>
        <w:tabs>
          <w:tab w:val="left" w:pos="1200"/>
          <w:tab w:val="right" w:leader="dot" w:pos="9060"/>
        </w:tabs>
        <w:rPr>
          <w:rFonts w:eastAsiaTheme="minorEastAsia" w:cstheme="minorBidi"/>
          <w:i w:val="0"/>
          <w:iCs w:val="0"/>
          <w:noProof/>
          <w:sz w:val="22"/>
          <w:szCs w:val="22"/>
        </w:rPr>
      </w:pPr>
      <w:hyperlink w:anchor="_Toc28967101" w:history="1">
        <w:r w:rsidR="0023108E" w:rsidRPr="00303004">
          <w:rPr>
            <w:rStyle w:val="Lienhypertexte"/>
            <w:noProof/>
          </w:rPr>
          <w:t>3.2.3</w:t>
        </w:r>
        <w:r w:rsidR="0023108E">
          <w:rPr>
            <w:rFonts w:eastAsiaTheme="minorEastAsia" w:cstheme="minorBidi"/>
            <w:i w:val="0"/>
            <w:iCs w:val="0"/>
            <w:noProof/>
            <w:sz w:val="22"/>
            <w:szCs w:val="22"/>
          </w:rPr>
          <w:tab/>
        </w:r>
        <w:r w:rsidR="0023108E" w:rsidRPr="00303004">
          <w:rPr>
            <w:rStyle w:val="Lienhypertexte"/>
            <w:noProof/>
          </w:rPr>
          <w:t>Why Symfony</w:t>
        </w:r>
        <w:r w:rsidR="0023108E">
          <w:rPr>
            <w:noProof/>
            <w:webHidden/>
          </w:rPr>
          <w:tab/>
        </w:r>
        <w:r w:rsidR="0023108E">
          <w:rPr>
            <w:noProof/>
            <w:webHidden/>
          </w:rPr>
          <w:fldChar w:fldCharType="begin"/>
        </w:r>
        <w:r w:rsidR="0023108E">
          <w:rPr>
            <w:noProof/>
            <w:webHidden/>
          </w:rPr>
          <w:instrText xml:space="preserve"> PAGEREF _Toc28967101 \h </w:instrText>
        </w:r>
        <w:r w:rsidR="0023108E">
          <w:rPr>
            <w:noProof/>
            <w:webHidden/>
          </w:rPr>
        </w:r>
        <w:r w:rsidR="0023108E">
          <w:rPr>
            <w:noProof/>
            <w:webHidden/>
          </w:rPr>
          <w:fldChar w:fldCharType="separate"/>
        </w:r>
        <w:r w:rsidR="0023108E">
          <w:rPr>
            <w:noProof/>
            <w:webHidden/>
          </w:rPr>
          <w:t>6</w:t>
        </w:r>
        <w:r w:rsidR="0023108E">
          <w:rPr>
            <w:noProof/>
            <w:webHidden/>
          </w:rPr>
          <w:fldChar w:fldCharType="end"/>
        </w:r>
      </w:hyperlink>
    </w:p>
    <w:p w14:paraId="4B8C9CEF" w14:textId="1366227F" w:rsidR="0023108E" w:rsidRDefault="00772BE1">
      <w:pPr>
        <w:pStyle w:val="TM2"/>
        <w:tabs>
          <w:tab w:val="left" w:pos="800"/>
          <w:tab w:val="right" w:leader="dot" w:pos="9060"/>
        </w:tabs>
        <w:rPr>
          <w:rFonts w:eastAsiaTheme="minorEastAsia" w:cstheme="minorBidi"/>
          <w:smallCaps w:val="0"/>
          <w:noProof/>
          <w:sz w:val="22"/>
          <w:szCs w:val="22"/>
        </w:rPr>
      </w:pPr>
      <w:hyperlink w:anchor="_Toc28967102" w:history="1">
        <w:r w:rsidR="0023108E" w:rsidRPr="00303004">
          <w:rPr>
            <w:rStyle w:val="Lienhypertexte"/>
            <w:noProof/>
          </w:rPr>
          <w:t>3.3</w:t>
        </w:r>
        <w:r w:rsidR="0023108E">
          <w:rPr>
            <w:rFonts w:eastAsiaTheme="minorEastAsia" w:cstheme="minorBidi"/>
            <w:smallCaps w:val="0"/>
            <w:noProof/>
            <w:sz w:val="22"/>
            <w:szCs w:val="22"/>
          </w:rPr>
          <w:tab/>
        </w:r>
        <w:r w:rsidR="0023108E" w:rsidRPr="00303004">
          <w:rPr>
            <w:rStyle w:val="Lienhypertexte"/>
            <w:noProof/>
          </w:rPr>
          <w:t>Conception des tests</w:t>
        </w:r>
        <w:r w:rsidR="0023108E">
          <w:rPr>
            <w:noProof/>
            <w:webHidden/>
          </w:rPr>
          <w:tab/>
        </w:r>
        <w:r w:rsidR="0023108E">
          <w:rPr>
            <w:noProof/>
            <w:webHidden/>
          </w:rPr>
          <w:fldChar w:fldCharType="begin"/>
        </w:r>
        <w:r w:rsidR="0023108E">
          <w:rPr>
            <w:noProof/>
            <w:webHidden/>
          </w:rPr>
          <w:instrText xml:space="preserve"> PAGEREF _Toc28967102 \h </w:instrText>
        </w:r>
        <w:r w:rsidR="0023108E">
          <w:rPr>
            <w:noProof/>
            <w:webHidden/>
          </w:rPr>
        </w:r>
        <w:r w:rsidR="0023108E">
          <w:rPr>
            <w:noProof/>
            <w:webHidden/>
          </w:rPr>
          <w:fldChar w:fldCharType="separate"/>
        </w:r>
        <w:r w:rsidR="0023108E">
          <w:rPr>
            <w:noProof/>
            <w:webHidden/>
          </w:rPr>
          <w:t>6</w:t>
        </w:r>
        <w:r w:rsidR="0023108E">
          <w:rPr>
            <w:noProof/>
            <w:webHidden/>
          </w:rPr>
          <w:fldChar w:fldCharType="end"/>
        </w:r>
      </w:hyperlink>
    </w:p>
    <w:p w14:paraId="6C6D6832" w14:textId="7BDAC165" w:rsidR="0023108E" w:rsidRDefault="00772BE1">
      <w:pPr>
        <w:pStyle w:val="TM3"/>
        <w:tabs>
          <w:tab w:val="left" w:pos="1200"/>
          <w:tab w:val="right" w:leader="dot" w:pos="9060"/>
        </w:tabs>
        <w:rPr>
          <w:rFonts w:eastAsiaTheme="minorEastAsia" w:cstheme="minorBidi"/>
          <w:i w:val="0"/>
          <w:iCs w:val="0"/>
          <w:noProof/>
          <w:sz w:val="22"/>
          <w:szCs w:val="22"/>
        </w:rPr>
      </w:pPr>
      <w:hyperlink w:anchor="_Toc28967103" w:history="1">
        <w:r w:rsidR="0023108E" w:rsidRPr="00303004">
          <w:rPr>
            <w:rStyle w:val="Lienhypertexte"/>
            <w:noProof/>
          </w:rPr>
          <w:t>3.3.1</w:t>
        </w:r>
        <w:r w:rsidR="0023108E">
          <w:rPr>
            <w:rFonts w:eastAsiaTheme="minorEastAsia" w:cstheme="minorBidi"/>
            <w:i w:val="0"/>
            <w:iCs w:val="0"/>
            <w:noProof/>
            <w:sz w:val="22"/>
            <w:szCs w:val="22"/>
          </w:rPr>
          <w:tab/>
        </w:r>
        <w:r w:rsidR="0023108E" w:rsidRPr="00303004">
          <w:rPr>
            <w:rStyle w:val="Lienhypertexte"/>
            <w:noProof/>
          </w:rPr>
          <w:t>Basic functionalities tests : USER</w:t>
        </w:r>
        <w:r w:rsidR="0023108E">
          <w:rPr>
            <w:noProof/>
            <w:webHidden/>
          </w:rPr>
          <w:tab/>
        </w:r>
        <w:r w:rsidR="0023108E">
          <w:rPr>
            <w:noProof/>
            <w:webHidden/>
          </w:rPr>
          <w:fldChar w:fldCharType="begin"/>
        </w:r>
        <w:r w:rsidR="0023108E">
          <w:rPr>
            <w:noProof/>
            <w:webHidden/>
          </w:rPr>
          <w:instrText xml:space="preserve"> PAGEREF _Toc28967103 \h </w:instrText>
        </w:r>
        <w:r w:rsidR="0023108E">
          <w:rPr>
            <w:noProof/>
            <w:webHidden/>
          </w:rPr>
        </w:r>
        <w:r w:rsidR="0023108E">
          <w:rPr>
            <w:noProof/>
            <w:webHidden/>
          </w:rPr>
          <w:fldChar w:fldCharType="separate"/>
        </w:r>
        <w:r w:rsidR="0023108E">
          <w:rPr>
            <w:noProof/>
            <w:webHidden/>
          </w:rPr>
          <w:t>6</w:t>
        </w:r>
        <w:r w:rsidR="0023108E">
          <w:rPr>
            <w:noProof/>
            <w:webHidden/>
          </w:rPr>
          <w:fldChar w:fldCharType="end"/>
        </w:r>
      </w:hyperlink>
    </w:p>
    <w:p w14:paraId="3C432B2B" w14:textId="0CD488D8" w:rsidR="0023108E" w:rsidRDefault="00772BE1">
      <w:pPr>
        <w:pStyle w:val="TM3"/>
        <w:tabs>
          <w:tab w:val="left" w:pos="1200"/>
          <w:tab w:val="right" w:leader="dot" w:pos="9060"/>
        </w:tabs>
        <w:rPr>
          <w:rFonts w:eastAsiaTheme="minorEastAsia" w:cstheme="minorBidi"/>
          <w:i w:val="0"/>
          <w:iCs w:val="0"/>
          <w:noProof/>
          <w:sz w:val="22"/>
          <w:szCs w:val="22"/>
        </w:rPr>
      </w:pPr>
      <w:hyperlink w:anchor="_Toc28967104" w:history="1">
        <w:r w:rsidR="0023108E" w:rsidRPr="00303004">
          <w:rPr>
            <w:rStyle w:val="Lienhypertexte"/>
            <w:noProof/>
          </w:rPr>
          <w:t>3.3.2</w:t>
        </w:r>
        <w:r w:rsidR="0023108E">
          <w:rPr>
            <w:rFonts w:eastAsiaTheme="minorEastAsia" w:cstheme="minorBidi"/>
            <w:i w:val="0"/>
            <w:iCs w:val="0"/>
            <w:noProof/>
            <w:sz w:val="22"/>
            <w:szCs w:val="22"/>
          </w:rPr>
          <w:tab/>
        </w:r>
        <w:r w:rsidR="0023108E" w:rsidRPr="00303004">
          <w:rPr>
            <w:rStyle w:val="Lienhypertexte"/>
            <w:noProof/>
          </w:rPr>
          <w:t>Basic functionalities : EVENT</w:t>
        </w:r>
        <w:r w:rsidR="0023108E">
          <w:rPr>
            <w:noProof/>
            <w:webHidden/>
          </w:rPr>
          <w:tab/>
        </w:r>
        <w:r w:rsidR="0023108E">
          <w:rPr>
            <w:noProof/>
            <w:webHidden/>
          </w:rPr>
          <w:fldChar w:fldCharType="begin"/>
        </w:r>
        <w:r w:rsidR="0023108E">
          <w:rPr>
            <w:noProof/>
            <w:webHidden/>
          </w:rPr>
          <w:instrText xml:space="preserve"> PAGEREF _Toc28967104 \h </w:instrText>
        </w:r>
        <w:r w:rsidR="0023108E">
          <w:rPr>
            <w:noProof/>
            <w:webHidden/>
          </w:rPr>
        </w:r>
        <w:r w:rsidR="0023108E">
          <w:rPr>
            <w:noProof/>
            <w:webHidden/>
          </w:rPr>
          <w:fldChar w:fldCharType="separate"/>
        </w:r>
        <w:r w:rsidR="0023108E">
          <w:rPr>
            <w:noProof/>
            <w:webHidden/>
          </w:rPr>
          <w:t>6</w:t>
        </w:r>
        <w:r w:rsidR="0023108E">
          <w:rPr>
            <w:noProof/>
            <w:webHidden/>
          </w:rPr>
          <w:fldChar w:fldCharType="end"/>
        </w:r>
      </w:hyperlink>
    </w:p>
    <w:p w14:paraId="77DBE4C3" w14:textId="3E3A3B45" w:rsidR="0023108E" w:rsidRDefault="00772BE1">
      <w:pPr>
        <w:pStyle w:val="TM2"/>
        <w:tabs>
          <w:tab w:val="left" w:pos="800"/>
          <w:tab w:val="right" w:leader="dot" w:pos="9060"/>
        </w:tabs>
        <w:rPr>
          <w:rFonts w:eastAsiaTheme="minorEastAsia" w:cstheme="minorBidi"/>
          <w:smallCaps w:val="0"/>
          <w:noProof/>
          <w:sz w:val="22"/>
          <w:szCs w:val="22"/>
        </w:rPr>
      </w:pPr>
      <w:hyperlink w:anchor="_Toc28967105" w:history="1">
        <w:r w:rsidR="0023108E" w:rsidRPr="00303004">
          <w:rPr>
            <w:rStyle w:val="Lienhypertexte"/>
            <w:noProof/>
          </w:rPr>
          <w:t>3.4</w:t>
        </w:r>
        <w:r w:rsidR="0023108E">
          <w:rPr>
            <w:rFonts w:eastAsiaTheme="minorEastAsia" w:cstheme="minorBidi"/>
            <w:smallCaps w:val="0"/>
            <w:noProof/>
            <w:sz w:val="22"/>
            <w:szCs w:val="22"/>
          </w:rPr>
          <w:tab/>
        </w:r>
        <w:r w:rsidR="0023108E" w:rsidRPr="00303004">
          <w:rPr>
            <w:rStyle w:val="Lienhypertexte"/>
            <w:noProof/>
          </w:rPr>
          <w:t>Planification détaillée</w:t>
        </w:r>
        <w:r w:rsidR="0023108E">
          <w:rPr>
            <w:noProof/>
            <w:webHidden/>
          </w:rPr>
          <w:tab/>
        </w:r>
        <w:r w:rsidR="0023108E">
          <w:rPr>
            <w:noProof/>
            <w:webHidden/>
          </w:rPr>
          <w:fldChar w:fldCharType="begin"/>
        </w:r>
        <w:r w:rsidR="0023108E">
          <w:rPr>
            <w:noProof/>
            <w:webHidden/>
          </w:rPr>
          <w:instrText xml:space="preserve"> PAGEREF _Toc28967105 \h </w:instrText>
        </w:r>
        <w:r w:rsidR="0023108E">
          <w:rPr>
            <w:noProof/>
            <w:webHidden/>
          </w:rPr>
        </w:r>
        <w:r w:rsidR="0023108E">
          <w:rPr>
            <w:noProof/>
            <w:webHidden/>
          </w:rPr>
          <w:fldChar w:fldCharType="separate"/>
        </w:r>
        <w:r w:rsidR="0023108E">
          <w:rPr>
            <w:noProof/>
            <w:webHidden/>
          </w:rPr>
          <w:t>7</w:t>
        </w:r>
        <w:r w:rsidR="0023108E">
          <w:rPr>
            <w:noProof/>
            <w:webHidden/>
          </w:rPr>
          <w:fldChar w:fldCharType="end"/>
        </w:r>
      </w:hyperlink>
    </w:p>
    <w:p w14:paraId="49E40C5E" w14:textId="12F18FD8" w:rsidR="0023108E" w:rsidRDefault="00772BE1">
      <w:pPr>
        <w:pStyle w:val="TM10"/>
        <w:tabs>
          <w:tab w:val="left" w:pos="400"/>
          <w:tab w:val="right" w:leader="dot" w:pos="9060"/>
        </w:tabs>
        <w:rPr>
          <w:rFonts w:eastAsiaTheme="minorEastAsia" w:cstheme="minorBidi"/>
          <w:b w:val="0"/>
          <w:bCs w:val="0"/>
          <w:caps w:val="0"/>
          <w:noProof/>
          <w:sz w:val="22"/>
          <w:szCs w:val="22"/>
        </w:rPr>
      </w:pPr>
      <w:hyperlink w:anchor="_Toc28967106" w:history="1">
        <w:r w:rsidR="0023108E" w:rsidRPr="00303004">
          <w:rPr>
            <w:rStyle w:val="Lienhypertexte"/>
            <w:noProof/>
          </w:rPr>
          <w:t>4</w:t>
        </w:r>
        <w:r w:rsidR="0023108E">
          <w:rPr>
            <w:rFonts w:eastAsiaTheme="minorEastAsia" w:cstheme="minorBidi"/>
            <w:b w:val="0"/>
            <w:bCs w:val="0"/>
            <w:caps w:val="0"/>
            <w:noProof/>
            <w:sz w:val="22"/>
            <w:szCs w:val="22"/>
          </w:rPr>
          <w:tab/>
        </w:r>
        <w:r w:rsidR="0023108E" w:rsidRPr="00303004">
          <w:rPr>
            <w:rStyle w:val="Lienhypertexte"/>
            <w:noProof/>
          </w:rPr>
          <w:t>Réalisation</w:t>
        </w:r>
        <w:r w:rsidR="0023108E">
          <w:rPr>
            <w:noProof/>
            <w:webHidden/>
          </w:rPr>
          <w:tab/>
        </w:r>
        <w:r w:rsidR="0023108E">
          <w:rPr>
            <w:noProof/>
            <w:webHidden/>
          </w:rPr>
          <w:fldChar w:fldCharType="begin"/>
        </w:r>
        <w:r w:rsidR="0023108E">
          <w:rPr>
            <w:noProof/>
            <w:webHidden/>
          </w:rPr>
          <w:instrText xml:space="preserve"> PAGEREF _Toc28967106 \h </w:instrText>
        </w:r>
        <w:r w:rsidR="0023108E">
          <w:rPr>
            <w:noProof/>
            <w:webHidden/>
          </w:rPr>
        </w:r>
        <w:r w:rsidR="0023108E">
          <w:rPr>
            <w:noProof/>
            <w:webHidden/>
          </w:rPr>
          <w:fldChar w:fldCharType="separate"/>
        </w:r>
        <w:r w:rsidR="0023108E">
          <w:rPr>
            <w:noProof/>
            <w:webHidden/>
          </w:rPr>
          <w:t>7</w:t>
        </w:r>
        <w:r w:rsidR="0023108E">
          <w:rPr>
            <w:noProof/>
            <w:webHidden/>
          </w:rPr>
          <w:fldChar w:fldCharType="end"/>
        </w:r>
      </w:hyperlink>
    </w:p>
    <w:p w14:paraId="4CBB51FB" w14:textId="077F6503" w:rsidR="0023108E" w:rsidRDefault="00772BE1">
      <w:pPr>
        <w:pStyle w:val="TM2"/>
        <w:tabs>
          <w:tab w:val="left" w:pos="800"/>
          <w:tab w:val="right" w:leader="dot" w:pos="9060"/>
        </w:tabs>
        <w:rPr>
          <w:rFonts w:eastAsiaTheme="minorEastAsia" w:cstheme="minorBidi"/>
          <w:smallCaps w:val="0"/>
          <w:noProof/>
          <w:sz w:val="22"/>
          <w:szCs w:val="22"/>
        </w:rPr>
      </w:pPr>
      <w:hyperlink w:anchor="_Toc28967107" w:history="1">
        <w:r w:rsidR="0023108E" w:rsidRPr="00303004">
          <w:rPr>
            <w:rStyle w:val="Lienhypertexte"/>
            <w:noProof/>
          </w:rPr>
          <w:t>4.1</w:t>
        </w:r>
        <w:r w:rsidR="0023108E">
          <w:rPr>
            <w:rFonts w:eastAsiaTheme="minorEastAsia" w:cstheme="minorBidi"/>
            <w:smallCaps w:val="0"/>
            <w:noProof/>
            <w:sz w:val="22"/>
            <w:szCs w:val="22"/>
          </w:rPr>
          <w:tab/>
        </w:r>
        <w:r w:rsidR="0023108E" w:rsidRPr="00303004">
          <w:rPr>
            <w:rStyle w:val="Lienhypertexte"/>
            <w:noProof/>
          </w:rPr>
          <w:t>Dossier de Réalisation</w:t>
        </w:r>
        <w:r w:rsidR="0023108E">
          <w:rPr>
            <w:noProof/>
            <w:webHidden/>
          </w:rPr>
          <w:tab/>
        </w:r>
        <w:r w:rsidR="0023108E">
          <w:rPr>
            <w:noProof/>
            <w:webHidden/>
          </w:rPr>
          <w:fldChar w:fldCharType="begin"/>
        </w:r>
        <w:r w:rsidR="0023108E">
          <w:rPr>
            <w:noProof/>
            <w:webHidden/>
          </w:rPr>
          <w:instrText xml:space="preserve"> PAGEREF _Toc28967107 \h </w:instrText>
        </w:r>
        <w:r w:rsidR="0023108E">
          <w:rPr>
            <w:noProof/>
            <w:webHidden/>
          </w:rPr>
        </w:r>
        <w:r w:rsidR="0023108E">
          <w:rPr>
            <w:noProof/>
            <w:webHidden/>
          </w:rPr>
          <w:fldChar w:fldCharType="separate"/>
        </w:r>
        <w:r w:rsidR="0023108E">
          <w:rPr>
            <w:noProof/>
            <w:webHidden/>
          </w:rPr>
          <w:t>7</w:t>
        </w:r>
        <w:r w:rsidR="0023108E">
          <w:rPr>
            <w:noProof/>
            <w:webHidden/>
          </w:rPr>
          <w:fldChar w:fldCharType="end"/>
        </w:r>
      </w:hyperlink>
    </w:p>
    <w:p w14:paraId="4944F03C" w14:textId="123607CB" w:rsidR="0023108E" w:rsidRDefault="00772BE1">
      <w:pPr>
        <w:pStyle w:val="TM2"/>
        <w:tabs>
          <w:tab w:val="left" w:pos="800"/>
          <w:tab w:val="right" w:leader="dot" w:pos="9060"/>
        </w:tabs>
        <w:rPr>
          <w:rFonts w:eastAsiaTheme="minorEastAsia" w:cstheme="minorBidi"/>
          <w:smallCaps w:val="0"/>
          <w:noProof/>
          <w:sz w:val="22"/>
          <w:szCs w:val="22"/>
        </w:rPr>
      </w:pPr>
      <w:hyperlink w:anchor="_Toc28967108" w:history="1">
        <w:r w:rsidR="0023108E" w:rsidRPr="00303004">
          <w:rPr>
            <w:rStyle w:val="Lienhypertexte"/>
            <w:noProof/>
          </w:rPr>
          <w:t>4.2</w:t>
        </w:r>
        <w:r w:rsidR="0023108E">
          <w:rPr>
            <w:rFonts w:eastAsiaTheme="minorEastAsia" w:cstheme="minorBidi"/>
            <w:smallCaps w:val="0"/>
            <w:noProof/>
            <w:sz w:val="22"/>
            <w:szCs w:val="22"/>
          </w:rPr>
          <w:tab/>
        </w:r>
        <w:r w:rsidR="0023108E" w:rsidRPr="00303004">
          <w:rPr>
            <w:rStyle w:val="Lienhypertexte"/>
            <w:noProof/>
          </w:rPr>
          <w:t>Modifications</w:t>
        </w:r>
        <w:r w:rsidR="0023108E">
          <w:rPr>
            <w:noProof/>
            <w:webHidden/>
          </w:rPr>
          <w:tab/>
        </w:r>
        <w:r w:rsidR="0023108E">
          <w:rPr>
            <w:noProof/>
            <w:webHidden/>
          </w:rPr>
          <w:fldChar w:fldCharType="begin"/>
        </w:r>
        <w:r w:rsidR="0023108E">
          <w:rPr>
            <w:noProof/>
            <w:webHidden/>
          </w:rPr>
          <w:instrText xml:space="preserve"> PAGEREF _Toc28967108 \h </w:instrText>
        </w:r>
        <w:r w:rsidR="0023108E">
          <w:rPr>
            <w:noProof/>
            <w:webHidden/>
          </w:rPr>
        </w:r>
        <w:r w:rsidR="0023108E">
          <w:rPr>
            <w:noProof/>
            <w:webHidden/>
          </w:rPr>
          <w:fldChar w:fldCharType="separate"/>
        </w:r>
        <w:r w:rsidR="0023108E">
          <w:rPr>
            <w:noProof/>
            <w:webHidden/>
          </w:rPr>
          <w:t>8</w:t>
        </w:r>
        <w:r w:rsidR="0023108E">
          <w:rPr>
            <w:noProof/>
            <w:webHidden/>
          </w:rPr>
          <w:fldChar w:fldCharType="end"/>
        </w:r>
      </w:hyperlink>
    </w:p>
    <w:p w14:paraId="74C116C5" w14:textId="4C139076" w:rsidR="0023108E" w:rsidRDefault="00772BE1">
      <w:pPr>
        <w:pStyle w:val="TM10"/>
        <w:tabs>
          <w:tab w:val="left" w:pos="400"/>
          <w:tab w:val="right" w:leader="dot" w:pos="9060"/>
        </w:tabs>
        <w:rPr>
          <w:rFonts w:eastAsiaTheme="minorEastAsia" w:cstheme="minorBidi"/>
          <w:b w:val="0"/>
          <w:bCs w:val="0"/>
          <w:caps w:val="0"/>
          <w:noProof/>
          <w:sz w:val="22"/>
          <w:szCs w:val="22"/>
        </w:rPr>
      </w:pPr>
      <w:hyperlink w:anchor="_Toc28967109" w:history="1">
        <w:r w:rsidR="0023108E" w:rsidRPr="00303004">
          <w:rPr>
            <w:rStyle w:val="Lienhypertexte"/>
            <w:noProof/>
          </w:rPr>
          <w:t>5</w:t>
        </w:r>
        <w:r w:rsidR="0023108E">
          <w:rPr>
            <w:rFonts w:eastAsiaTheme="minorEastAsia" w:cstheme="minorBidi"/>
            <w:b w:val="0"/>
            <w:bCs w:val="0"/>
            <w:caps w:val="0"/>
            <w:noProof/>
            <w:sz w:val="22"/>
            <w:szCs w:val="22"/>
          </w:rPr>
          <w:tab/>
        </w:r>
        <w:r w:rsidR="0023108E" w:rsidRPr="00303004">
          <w:rPr>
            <w:rStyle w:val="Lienhypertexte"/>
            <w:noProof/>
          </w:rPr>
          <w:t>Tests</w:t>
        </w:r>
        <w:r w:rsidR="0023108E">
          <w:rPr>
            <w:noProof/>
            <w:webHidden/>
          </w:rPr>
          <w:tab/>
        </w:r>
        <w:r w:rsidR="0023108E">
          <w:rPr>
            <w:noProof/>
            <w:webHidden/>
          </w:rPr>
          <w:fldChar w:fldCharType="begin"/>
        </w:r>
        <w:r w:rsidR="0023108E">
          <w:rPr>
            <w:noProof/>
            <w:webHidden/>
          </w:rPr>
          <w:instrText xml:space="preserve"> PAGEREF _Toc28967109 \h </w:instrText>
        </w:r>
        <w:r w:rsidR="0023108E">
          <w:rPr>
            <w:noProof/>
            <w:webHidden/>
          </w:rPr>
        </w:r>
        <w:r w:rsidR="0023108E">
          <w:rPr>
            <w:noProof/>
            <w:webHidden/>
          </w:rPr>
          <w:fldChar w:fldCharType="separate"/>
        </w:r>
        <w:r w:rsidR="0023108E">
          <w:rPr>
            <w:noProof/>
            <w:webHidden/>
          </w:rPr>
          <w:t>8</w:t>
        </w:r>
        <w:r w:rsidR="0023108E">
          <w:rPr>
            <w:noProof/>
            <w:webHidden/>
          </w:rPr>
          <w:fldChar w:fldCharType="end"/>
        </w:r>
      </w:hyperlink>
    </w:p>
    <w:p w14:paraId="2E936FC4" w14:textId="1ABC9F4C" w:rsidR="0023108E" w:rsidRDefault="00772BE1">
      <w:pPr>
        <w:pStyle w:val="TM2"/>
        <w:tabs>
          <w:tab w:val="left" w:pos="800"/>
          <w:tab w:val="right" w:leader="dot" w:pos="9060"/>
        </w:tabs>
        <w:rPr>
          <w:rFonts w:eastAsiaTheme="minorEastAsia" w:cstheme="minorBidi"/>
          <w:smallCaps w:val="0"/>
          <w:noProof/>
          <w:sz w:val="22"/>
          <w:szCs w:val="22"/>
        </w:rPr>
      </w:pPr>
      <w:hyperlink w:anchor="_Toc28967110" w:history="1">
        <w:r w:rsidR="0023108E" w:rsidRPr="00303004">
          <w:rPr>
            <w:rStyle w:val="Lienhypertexte"/>
            <w:noProof/>
          </w:rPr>
          <w:t>5.1</w:t>
        </w:r>
        <w:r w:rsidR="0023108E">
          <w:rPr>
            <w:rFonts w:eastAsiaTheme="minorEastAsia" w:cstheme="minorBidi"/>
            <w:smallCaps w:val="0"/>
            <w:noProof/>
            <w:sz w:val="22"/>
            <w:szCs w:val="22"/>
          </w:rPr>
          <w:tab/>
        </w:r>
        <w:r w:rsidR="0023108E" w:rsidRPr="00303004">
          <w:rPr>
            <w:rStyle w:val="Lienhypertexte"/>
            <w:noProof/>
          </w:rPr>
          <w:t>Dossier des tests</w:t>
        </w:r>
        <w:r w:rsidR="0023108E">
          <w:rPr>
            <w:noProof/>
            <w:webHidden/>
          </w:rPr>
          <w:tab/>
        </w:r>
        <w:r w:rsidR="0023108E">
          <w:rPr>
            <w:noProof/>
            <w:webHidden/>
          </w:rPr>
          <w:fldChar w:fldCharType="begin"/>
        </w:r>
        <w:r w:rsidR="0023108E">
          <w:rPr>
            <w:noProof/>
            <w:webHidden/>
          </w:rPr>
          <w:instrText xml:space="preserve"> PAGEREF _Toc28967110 \h </w:instrText>
        </w:r>
        <w:r w:rsidR="0023108E">
          <w:rPr>
            <w:noProof/>
            <w:webHidden/>
          </w:rPr>
        </w:r>
        <w:r w:rsidR="0023108E">
          <w:rPr>
            <w:noProof/>
            <w:webHidden/>
          </w:rPr>
          <w:fldChar w:fldCharType="separate"/>
        </w:r>
        <w:r w:rsidR="0023108E">
          <w:rPr>
            <w:noProof/>
            <w:webHidden/>
          </w:rPr>
          <w:t>8</w:t>
        </w:r>
        <w:r w:rsidR="0023108E">
          <w:rPr>
            <w:noProof/>
            <w:webHidden/>
          </w:rPr>
          <w:fldChar w:fldCharType="end"/>
        </w:r>
      </w:hyperlink>
    </w:p>
    <w:p w14:paraId="693370C4" w14:textId="23FB2995" w:rsidR="0023108E" w:rsidRDefault="00772BE1">
      <w:pPr>
        <w:pStyle w:val="TM10"/>
        <w:tabs>
          <w:tab w:val="left" w:pos="400"/>
          <w:tab w:val="right" w:leader="dot" w:pos="9060"/>
        </w:tabs>
        <w:rPr>
          <w:rFonts w:eastAsiaTheme="minorEastAsia" w:cstheme="minorBidi"/>
          <w:b w:val="0"/>
          <w:bCs w:val="0"/>
          <w:caps w:val="0"/>
          <w:noProof/>
          <w:sz w:val="22"/>
          <w:szCs w:val="22"/>
        </w:rPr>
      </w:pPr>
      <w:hyperlink w:anchor="_Toc28967111" w:history="1">
        <w:r w:rsidR="0023108E" w:rsidRPr="00303004">
          <w:rPr>
            <w:rStyle w:val="Lienhypertexte"/>
            <w:noProof/>
          </w:rPr>
          <w:t>6</w:t>
        </w:r>
        <w:r w:rsidR="0023108E">
          <w:rPr>
            <w:rFonts w:eastAsiaTheme="minorEastAsia" w:cstheme="minorBidi"/>
            <w:b w:val="0"/>
            <w:bCs w:val="0"/>
            <w:caps w:val="0"/>
            <w:noProof/>
            <w:sz w:val="22"/>
            <w:szCs w:val="22"/>
          </w:rPr>
          <w:tab/>
        </w:r>
        <w:r w:rsidR="0023108E" w:rsidRPr="00303004">
          <w:rPr>
            <w:rStyle w:val="Lienhypertexte"/>
            <w:noProof/>
          </w:rPr>
          <w:t>Conclusion</w:t>
        </w:r>
        <w:r w:rsidR="0023108E">
          <w:rPr>
            <w:noProof/>
            <w:webHidden/>
          </w:rPr>
          <w:tab/>
        </w:r>
        <w:r w:rsidR="0023108E">
          <w:rPr>
            <w:noProof/>
            <w:webHidden/>
          </w:rPr>
          <w:fldChar w:fldCharType="begin"/>
        </w:r>
        <w:r w:rsidR="0023108E">
          <w:rPr>
            <w:noProof/>
            <w:webHidden/>
          </w:rPr>
          <w:instrText xml:space="preserve"> PAGEREF _Toc28967111 \h </w:instrText>
        </w:r>
        <w:r w:rsidR="0023108E">
          <w:rPr>
            <w:noProof/>
            <w:webHidden/>
          </w:rPr>
        </w:r>
        <w:r w:rsidR="0023108E">
          <w:rPr>
            <w:noProof/>
            <w:webHidden/>
          </w:rPr>
          <w:fldChar w:fldCharType="separate"/>
        </w:r>
        <w:r w:rsidR="0023108E">
          <w:rPr>
            <w:noProof/>
            <w:webHidden/>
          </w:rPr>
          <w:t>8</w:t>
        </w:r>
        <w:r w:rsidR="0023108E">
          <w:rPr>
            <w:noProof/>
            <w:webHidden/>
          </w:rPr>
          <w:fldChar w:fldCharType="end"/>
        </w:r>
      </w:hyperlink>
    </w:p>
    <w:p w14:paraId="757A02BD" w14:textId="4FDCF260" w:rsidR="0023108E" w:rsidRDefault="00772BE1">
      <w:pPr>
        <w:pStyle w:val="TM2"/>
        <w:tabs>
          <w:tab w:val="left" w:pos="800"/>
          <w:tab w:val="right" w:leader="dot" w:pos="9060"/>
        </w:tabs>
        <w:rPr>
          <w:rFonts w:eastAsiaTheme="minorEastAsia" w:cstheme="minorBidi"/>
          <w:smallCaps w:val="0"/>
          <w:noProof/>
          <w:sz w:val="22"/>
          <w:szCs w:val="22"/>
        </w:rPr>
      </w:pPr>
      <w:hyperlink w:anchor="_Toc28967112" w:history="1">
        <w:r w:rsidR="0023108E" w:rsidRPr="00303004">
          <w:rPr>
            <w:rStyle w:val="Lienhypertexte"/>
            <w:noProof/>
          </w:rPr>
          <w:t>6.1</w:t>
        </w:r>
        <w:r w:rsidR="0023108E">
          <w:rPr>
            <w:rFonts w:eastAsiaTheme="minorEastAsia" w:cstheme="minorBidi"/>
            <w:smallCaps w:val="0"/>
            <w:noProof/>
            <w:sz w:val="22"/>
            <w:szCs w:val="22"/>
          </w:rPr>
          <w:tab/>
        </w:r>
        <w:r w:rsidR="0023108E" w:rsidRPr="00303004">
          <w:rPr>
            <w:rStyle w:val="Lienhypertexte"/>
            <w:noProof/>
          </w:rPr>
          <w:t>Bilan des fonctionnalités demandées</w:t>
        </w:r>
        <w:r w:rsidR="0023108E">
          <w:rPr>
            <w:noProof/>
            <w:webHidden/>
          </w:rPr>
          <w:tab/>
        </w:r>
        <w:r w:rsidR="0023108E">
          <w:rPr>
            <w:noProof/>
            <w:webHidden/>
          </w:rPr>
          <w:fldChar w:fldCharType="begin"/>
        </w:r>
        <w:r w:rsidR="0023108E">
          <w:rPr>
            <w:noProof/>
            <w:webHidden/>
          </w:rPr>
          <w:instrText xml:space="preserve"> PAGEREF _Toc28967112 \h </w:instrText>
        </w:r>
        <w:r w:rsidR="0023108E">
          <w:rPr>
            <w:noProof/>
            <w:webHidden/>
          </w:rPr>
        </w:r>
        <w:r w:rsidR="0023108E">
          <w:rPr>
            <w:noProof/>
            <w:webHidden/>
          </w:rPr>
          <w:fldChar w:fldCharType="separate"/>
        </w:r>
        <w:r w:rsidR="0023108E">
          <w:rPr>
            <w:noProof/>
            <w:webHidden/>
          </w:rPr>
          <w:t>8</w:t>
        </w:r>
        <w:r w:rsidR="0023108E">
          <w:rPr>
            <w:noProof/>
            <w:webHidden/>
          </w:rPr>
          <w:fldChar w:fldCharType="end"/>
        </w:r>
      </w:hyperlink>
    </w:p>
    <w:p w14:paraId="64C8104F" w14:textId="5F4183DC" w:rsidR="0023108E" w:rsidRDefault="00772BE1">
      <w:pPr>
        <w:pStyle w:val="TM2"/>
        <w:tabs>
          <w:tab w:val="left" w:pos="800"/>
          <w:tab w:val="right" w:leader="dot" w:pos="9060"/>
        </w:tabs>
        <w:rPr>
          <w:rFonts w:eastAsiaTheme="minorEastAsia" w:cstheme="minorBidi"/>
          <w:smallCaps w:val="0"/>
          <w:noProof/>
          <w:sz w:val="22"/>
          <w:szCs w:val="22"/>
        </w:rPr>
      </w:pPr>
      <w:hyperlink w:anchor="_Toc28967113" w:history="1">
        <w:r w:rsidR="0023108E" w:rsidRPr="00303004">
          <w:rPr>
            <w:rStyle w:val="Lienhypertexte"/>
            <w:noProof/>
          </w:rPr>
          <w:t>6.2</w:t>
        </w:r>
        <w:r w:rsidR="0023108E">
          <w:rPr>
            <w:rFonts w:eastAsiaTheme="minorEastAsia" w:cstheme="minorBidi"/>
            <w:smallCaps w:val="0"/>
            <w:noProof/>
            <w:sz w:val="22"/>
            <w:szCs w:val="22"/>
          </w:rPr>
          <w:tab/>
        </w:r>
        <w:r w:rsidR="0023108E" w:rsidRPr="00303004">
          <w:rPr>
            <w:rStyle w:val="Lienhypertexte"/>
            <w:noProof/>
          </w:rPr>
          <w:t>Bilan de la planification</w:t>
        </w:r>
        <w:r w:rsidR="0023108E">
          <w:rPr>
            <w:noProof/>
            <w:webHidden/>
          </w:rPr>
          <w:tab/>
        </w:r>
        <w:r w:rsidR="0023108E">
          <w:rPr>
            <w:noProof/>
            <w:webHidden/>
          </w:rPr>
          <w:fldChar w:fldCharType="begin"/>
        </w:r>
        <w:r w:rsidR="0023108E">
          <w:rPr>
            <w:noProof/>
            <w:webHidden/>
          </w:rPr>
          <w:instrText xml:space="preserve"> PAGEREF _Toc28967113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6A268615" w14:textId="71D03419" w:rsidR="0023108E" w:rsidRDefault="00772BE1">
      <w:pPr>
        <w:pStyle w:val="TM2"/>
        <w:tabs>
          <w:tab w:val="left" w:pos="800"/>
          <w:tab w:val="right" w:leader="dot" w:pos="9060"/>
        </w:tabs>
        <w:rPr>
          <w:rFonts w:eastAsiaTheme="minorEastAsia" w:cstheme="minorBidi"/>
          <w:smallCaps w:val="0"/>
          <w:noProof/>
          <w:sz w:val="22"/>
          <w:szCs w:val="22"/>
        </w:rPr>
      </w:pPr>
      <w:hyperlink w:anchor="_Toc28967114" w:history="1">
        <w:r w:rsidR="0023108E" w:rsidRPr="00303004">
          <w:rPr>
            <w:rStyle w:val="Lienhypertexte"/>
            <w:noProof/>
          </w:rPr>
          <w:t>6.3</w:t>
        </w:r>
        <w:r w:rsidR="0023108E">
          <w:rPr>
            <w:rFonts w:eastAsiaTheme="minorEastAsia" w:cstheme="minorBidi"/>
            <w:smallCaps w:val="0"/>
            <w:noProof/>
            <w:sz w:val="22"/>
            <w:szCs w:val="22"/>
          </w:rPr>
          <w:tab/>
        </w:r>
        <w:r w:rsidR="0023108E" w:rsidRPr="00303004">
          <w:rPr>
            <w:rStyle w:val="Lienhypertexte"/>
            <w:noProof/>
          </w:rPr>
          <w:t>Bilan personnel</w:t>
        </w:r>
        <w:r w:rsidR="0023108E">
          <w:rPr>
            <w:noProof/>
            <w:webHidden/>
          </w:rPr>
          <w:tab/>
        </w:r>
        <w:r w:rsidR="0023108E">
          <w:rPr>
            <w:noProof/>
            <w:webHidden/>
          </w:rPr>
          <w:fldChar w:fldCharType="begin"/>
        </w:r>
        <w:r w:rsidR="0023108E">
          <w:rPr>
            <w:noProof/>
            <w:webHidden/>
          </w:rPr>
          <w:instrText xml:space="preserve"> PAGEREF _Toc28967114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62F2B63C" w14:textId="4D85C01C" w:rsidR="0023108E" w:rsidRDefault="00772BE1">
      <w:pPr>
        <w:pStyle w:val="TM10"/>
        <w:tabs>
          <w:tab w:val="left" w:pos="400"/>
          <w:tab w:val="right" w:leader="dot" w:pos="9060"/>
        </w:tabs>
        <w:rPr>
          <w:rFonts w:eastAsiaTheme="minorEastAsia" w:cstheme="minorBidi"/>
          <w:b w:val="0"/>
          <w:bCs w:val="0"/>
          <w:caps w:val="0"/>
          <w:noProof/>
          <w:sz w:val="22"/>
          <w:szCs w:val="22"/>
        </w:rPr>
      </w:pPr>
      <w:hyperlink w:anchor="_Toc28967115" w:history="1">
        <w:r w:rsidR="0023108E" w:rsidRPr="00303004">
          <w:rPr>
            <w:rStyle w:val="Lienhypertexte"/>
            <w:noProof/>
          </w:rPr>
          <w:t>7</w:t>
        </w:r>
        <w:r w:rsidR="0023108E">
          <w:rPr>
            <w:rFonts w:eastAsiaTheme="minorEastAsia" w:cstheme="minorBidi"/>
            <w:b w:val="0"/>
            <w:bCs w:val="0"/>
            <w:caps w:val="0"/>
            <w:noProof/>
            <w:sz w:val="22"/>
            <w:szCs w:val="22"/>
          </w:rPr>
          <w:tab/>
        </w:r>
        <w:r w:rsidR="0023108E" w:rsidRPr="00303004">
          <w:rPr>
            <w:rStyle w:val="Lienhypertexte"/>
            <w:noProof/>
          </w:rPr>
          <w:t>Divers</w:t>
        </w:r>
        <w:r w:rsidR="0023108E">
          <w:rPr>
            <w:noProof/>
            <w:webHidden/>
          </w:rPr>
          <w:tab/>
        </w:r>
        <w:r w:rsidR="0023108E">
          <w:rPr>
            <w:noProof/>
            <w:webHidden/>
          </w:rPr>
          <w:fldChar w:fldCharType="begin"/>
        </w:r>
        <w:r w:rsidR="0023108E">
          <w:rPr>
            <w:noProof/>
            <w:webHidden/>
          </w:rPr>
          <w:instrText xml:space="preserve"> PAGEREF _Toc28967115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1445F723" w14:textId="0D3CF9B9" w:rsidR="0023108E" w:rsidRDefault="00772BE1">
      <w:pPr>
        <w:pStyle w:val="TM2"/>
        <w:tabs>
          <w:tab w:val="left" w:pos="800"/>
          <w:tab w:val="right" w:leader="dot" w:pos="9060"/>
        </w:tabs>
        <w:rPr>
          <w:rFonts w:eastAsiaTheme="minorEastAsia" w:cstheme="minorBidi"/>
          <w:smallCaps w:val="0"/>
          <w:noProof/>
          <w:sz w:val="22"/>
          <w:szCs w:val="22"/>
        </w:rPr>
      </w:pPr>
      <w:hyperlink w:anchor="_Toc28967116" w:history="1">
        <w:r w:rsidR="0023108E" w:rsidRPr="00303004">
          <w:rPr>
            <w:rStyle w:val="Lienhypertexte"/>
            <w:noProof/>
          </w:rPr>
          <w:t>7.1</w:t>
        </w:r>
        <w:r w:rsidR="0023108E">
          <w:rPr>
            <w:rFonts w:eastAsiaTheme="minorEastAsia" w:cstheme="minorBidi"/>
            <w:smallCaps w:val="0"/>
            <w:noProof/>
            <w:sz w:val="22"/>
            <w:szCs w:val="22"/>
          </w:rPr>
          <w:tab/>
        </w:r>
        <w:r w:rsidR="0023108E" w:rsidRPr="00303004">
          <w:rPr>
            <w:rStyle w:val="Lienhypertexte"/>
            <w:noProof/>
          </w:rPr>
          <w:t>Journal de travail</w:t>
        </w:r>
        <w:r w:rsidR="0023108E">
          <w:rPr>
            <w:noProof/>
            <w:webHidden/>
          </w:rPr>
          <w:tab/>
        </w:r>
        <w:r w:rsidR="0023108E">
          <w:rPr>
            <w:noProof/>
            <w:webHidden/>
          </w:rPr>
          <w:fldChar w:fldCharType="begin"/>
        </w:r>
        <w:r w:rsidR="0023108E">
          <w:rPr>
            <w:noProof/>
            <w:webHidden/>
          </w:rPr>
          <w:instrText xml:space="preserve"> PAGEREF _Toc28967116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5B26BD4D" w14:textId="37088E54" w:rsidR="0023108E" w:rsidRDefault="00772BE1">
      <w:pPr>
        <w:pStyle w:val="TM2"/>
        <w:tabs>
          <w:tab w:val="left" w:pos="800"/>
          <w:tab w:val="right" w:leader="dot" w:pos="9060"/>
        </w:tabs>
        <w:rPr>
          <w:rFonts w:eastAsiaTheme="minorEastAsia" w:cstheme="minorBidi"/>
          <w:smallCaps w:val="0"/>
          <w:noProof/>
          <w:sz w:val="22"/>
          <w:szCs w:val="22"/>
        </w:rPr>
      </w:pPr>
      <w:hyperlink w:anchor="_Toc28967117" w:history="1">
        <w:r w:rsidR="0023108E" w:rsidRPr="00303004">
          <w:rPr>
            <w:rStyle w:val="Lienhypertexte"/>
            <w:noProof/>
          </w:rPr>
          <w:t>7.2</w:t>
        </w:r>
        <w:r w:rsidR="0023108E">
          <w:rPr>
            <w:rFonts w:eastAsiaTheme="minorEastAsia" w:cstheme="minorBidi"/>
            <w:smallCaps w:val="0"/>
            <w:noProof/>
            <w:sz w:val="22"/>
            <w:szCs w:val="22"/>
          </w:rPr>
          <w:tab/>
        </w:r>
        <w:r w:rsidR="0023108E" w:rsidRPr="00303004">
          <w:rPr>
            <w:rStyle w:val="Lienhypertexte"/>
            <w:noProof/>
          </w:rPr>
          <w:t>Bibliographie</w:t>
        </w:r>
        <w:r w:rsidR="0023108E">
          <w:rPr>
            <w:noProof/>
            <w:webHidden/>
          </w:rPr>
          <w:tab/>
        </w:r>
        <w:r w:rsidR="0023108E">
          <w:rPr>
            <w:noProof/>
            <w:webHidden/>
          </w:rPr>
          <w:fldChar w:fldCharType="begin"/>
        </w:r>
        <w:r w:rsidR="0023108E">
          <w:rPr>
            <w:noProof/>
            <w:webHidden/>
          </w:rPr>
          <w:instrText xml:space="preserve"> PAGEREF _Toc28967117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783906AA" w14:textId="0E80747E" w:rsidR="0023108E" w:rsidRDefault="00772BE1">
      <w:pPr>
        <w:pStyle w:val="TM2"/>
        <w:tabs>
          <w:tab w:val="left" w:pos="800"/>
          <w:tab w:val="right" w:leader="dot" w:pos="9060"/>
        </w:tabs>
        <w:rPr>
          <w:rFonts w:eastAsiaTheme="minorEastAsia" w:cstheme="minorBidi"/>
          <w:smallCaps w:val="0"/>
          <w:noProof/>
          <w:sz w:val="22"/>
          <w:szCs w:val="22"/>
        </w:rPr>
      </w:pPr>
      <w:hyperlink w:anchor="_Toc28967118" w:history="1">
        <w:r w:rsidR="0023108E" w:rsidRPr="00303004">
          <w:rPr>
            <w:rStyle w:val="Lienhypertexte"/>
            <w:noProof/>
          </w:rPr>
          <w:t>7.3</w:t>
        </w:r>
        <w:r w:rsidR="0023108E">
          <w:rPr>
            <w:rFonts w:eastAsiaTheme="minorEastAsia" w:cstheme="minorBidi"/>
            <w:smallCaps w:val="0"/>
            <w:noProof/>
            <w:sz w:val="22"/>
            <w:szCs w:val="22"/>
          </w:rPr>
          <w:tab/>
        </w:r>
        <w:r w:rsidR="0023108E" w:rsidRPr="00303004">
          <w:rPr>
            <w:rStyle w:val="Lienhypertexte"/>
            <w:noProof/>
          </w:rPr>
          <w:t>Webographie</w:t>
        </w:r>
        <w:r w:rsidR="0023108E">
          <w:rPr>
            <w:noProof/>
            <w:webHidden/>
          </w:rPr>
          <w:tab/>
        </w:r>
        <w:r w:rsidR="0023108E">
          <w:rPr>
            <w:noProof/>
            <w:webHidden/>
          </w:rPr>
          <w:fldChar w:fldCharType="begin"/>
        </w:r>
        <w:r w:rsidR="0023108E">
          <w:rPr>
            <w:noProof/>
            <w:webHidden/>
          </w:rPr>
          <w:instrText xml:space="preserve"> PAGEREF _Toc28967118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3EC1A3D7" w14:textId="4D1A6E1C" w:rsidR="0023108E" w:rsidRDefault="00772BE1">
      <w:pPr>
        <w:pStyle w:val="TM10"/>
        <w:tabs>
          <w:tab w:val="left" w:pos="400"/>
          <w:tab w:val="right" w:leader="dot" w:pos="9060"/>
        </w:tabs>
        <w:rPr>
          <w:rFonts w:eastAsiaTheme="minorEastAsia" w:cstheme="minorBidi"/>
          <w:b w:val="0"/>
          <w:bCs w:val="0"/>
          <w:caps w:val="0"/>
          <w:noProof/>
          <w:sz w:val="22"/>
          <w:szCs w:val="22"/>
        </w:rPr>
      </w:pPr>
      <w:hyperlink w:anchor="_Toc28967119" w:history="1">
        <w:r w:rsidR="0023108E" w:rsidRPr="00303004">
          <w:rPr>
            <w:rStyle w:val="Lienhypertexte"/>
            <w:noProof/>
          </w:rPr>
          <w:t>8</w:t>
        </w:r>
        <w:r w:rsidR="0023108E">
          <w:rPr>
            <w:rFonts w:eastAsiaTheme="minorEastAsia" w:cstheme="minorBidi"/>
            <w:b w:val="0"/>
            <w:bCs w:val="0"/>
            <w:caps w:val="0"/>
            <w:noProof/>
            <w:sz w:val="22"/>
            <w:szCs w:val="22"/>
          </w:rPr>
          <w:tab/>
        </w:r>
        <w:r w:rsidR="0023108E" w:rsidRPr="00303004">
          <w:rPr>
            <w:rStyle w:val="Lienhypertexte"/>
            <w:noProof/>
          </w:rPr>
          <w:t>Annexes</w:t>
        </w:r>
        <w:r w:rsidR="0023108E">
          <w:rPr>
            <w:noProof/>
            <w:webHidden/>
          </w:rPr>
          <w:tab/>
        </w:r>
        <w:r w:rsidR="0023108E">
          <w:rPr>
            <w:noProof/>
            <w:webHidden/>
          </w:rPr>
          <w:fldChar w:fldCharType="begin"/>
        </w:r>
        <w:r w:rsidR="0023108E">
          <w:rPr>
            <w:noProof/>
            <w:webHidden/>
          </w:rPr>
          <w:instrText xml:space="preserve"> PAGEREF _Toc28967119 \h </w:instrText>
        </w:r>
        <w:r w:rsidR="0023108E">
          <w:rPr>
            <w:noProof/>
            <w:webHidden/>
          </w:rPr>
        </w:r>
        <w:r w:rsidR="0023108E">
          <w:rPr>
            <w:noProof/>
            <w:webHidden/>
          </w:rPr>
          <w:fldChar w:fldCharType="separate"/>
        </w:r>
        <w:r w:rsidR="0023108E">
          <w:rPr>
            <w:noProof/>
            <w:webHidden/>
          </w:rPr>
          <w:t>9</w:t>
        </w:r>
        <w:r w:rsidR="0023108E">
          <w:rPr>
            <w:noProof/>
            <w:webHidden/>
          </w:rPr>
          <w:fldChar w:fldCharType="end"/>
        </w:r>
      </w:hyperlink>
    </w:p>
    <w:p w14:paraId="05D85B5D" w14:textId="25B74127" w:rsidR="00742484" w:rsidRDefault="00A65F0B">
      <w:r>
        <w:rPr>
          <w:rFonts w:cs="Arial"/>
          <w:i/>
          <w:iCs/>
          <w:caps/>
          <w:sz w:val="22"/>
          <w:szCs w:val="22"/>
        </w:rPr>
        <w:fldChar w:fldCharType="end"/>
      </w:r>
      <w:r w:rsidR="00742484">
        <w:br w:type="page"/>
      </w:r>
    </w:p>
    <w:p w14:paraId="5835BEB3" w14:textId="77777777" w:rsidR="00D160DD" w:rsidRDefault="00BF4B52" w:rsidP="008E53F9">
      <w:pPr>
        <w:pStyle w:val="Titre1"/>
      </w:pPr>
      <w:bookmarkStart w:id="0" w:name="_Toc28967080"/>
      <w:r>
        <w:lastRenderedPageBreak/>
        <w:t>Specifications</w:t>
      </w:r>
      <w:bookmarkEnd w:id="0"/>
    </w:p>
    <w:p w14:paraId="20E1B08C" w14:textId="77777777" w:rsidR="008E53F9" w:rsidRPr="008E53F9" w:rsidRDefault="008E53F9" w:rsidP="008E53F9">
      <w:pPr>
        <w:pStyle w:val="Corpsdetexte"/>
      </w:pPr>
    </w:p>
    <w:p w14:paraId="0D3EA455" w14:textId="77777777" w:rsidR="00D160DD" w:rsidRDefault="00911719" w:rsidP="008E53F9">
      <w:pPr>
        <w:pStyle w:val="Titre2"/>
      </w:pPr>
      <w:bookmarkStart w:id="1" w:name="_Toc28967081"/>
      <w:bookmarkStart w:id="2" w:name="_Toc532179969"/>
      <w:bookmarkStart w:id="3" w:name="_Toc165969639"/>
      <w:r>
        <w:t>Title</w:t>
      </w:r>
      <w:bookmarkEnd w:id="1"/>
    </w:p>
    <w:p w14:paraId="37331092" w14:textId="77777777" w:rsidR="0015167D" w:rsidRPr="0015167D" w:rsidRDefault="0015167D" w:rsidP="0015167D">
      <w:pPr>
        <w:pStyle w:val="Retraitcorpsdetexte"/>
      </w:pPr>
    </w:p>
    <w:p w14:paraId="3D0F73A7" w14:textId="77777777" w:rsidR="001833AB" w:rsidRDefault="00B70FAD" w:rsidP="0015167D">
      <w:pPr>
        <w:pStyle w:val="Retraitcorpsdetexte"/>
      </w:pPr>
      <w:r w:rsidRPr="00B70FAD">
        <w:t>Journée formation continue : gestion des inscriptions</w:t>
      </w:r>
    </w:p>
    <w:p w14:paraId="14D49381" w14:textId="77777777" w:rsidR="00960DC8" w:rsidRPr="00F664DF" w:rsidRDefault="00960DC8" w:rsidP="0015167D">
      <w:pPr>
        <w:pStyle w:val="Retraitcorpsdetexte"/>
      </w:pPr>
    </w:p>
    <w:p w14:paraId="3A2B7A6E" w14:textId="77777777" w:rsidR="00753A51" w:rsidRDefault="00902523" w:rsidP="008E53F9">
      <w:pPr>
        <w:pStyle w:val="Titre2"/>
      </w:pPr>
      <w:bookmarkStart w:id="4" w:name="_Toc28967082"/>
      <w:r>
        <w:t>Description</w:t>
      </w:r>
      <w:bookmarkEnd w:id="4"/>
    </w:p>
    <w:p w14:paraId="31049B23" w14:textId="77777777" w:rsidR="004335EF" w:rsidRPr="007F2B58" w:rsidRDefault="00B26532" w:rsidP="004335EF">
      <w:pPr>
        <w:pStyle w:val="Retraitcorpsdetexte"/>
        <w:rPr>
          <w:lang w:val="en-US"/>
        </w:rPr>
      </w:pPr>
      <w:r w:rsidRPr="007F2B58">
        <w:rPr>
          <w:lang w:val="en-US"/>
        </w:rPr>
        <w:t xml:space="preserve">Description can be found at </w:t>
      </w:r>
      <w:hyperlink r:id="rId9" w:history="1">
        <w:r w:rsidRPr="007F2B58">
          <w:rPr>
            <w:rStyle w:val="Lienhypertexte"/>
            <w:lang w:val="en-US"/>
          </w:rPr>
          <w:t>https://trello.com/c/ocPTmPn8/3-basic-analysis</w:t>
        </w:r>
      </w:hyperlink>
      <w:r w:rsidR="004335EF" w:rsidRPr="007F2B58">
        <w:rPr>
          <w:lang w:val="en-US"/>
        </w:rPr>
        <w:t>,</w:t>
      </w:r>
    </w:p>
    <w:p w14:paraId="18C06B01" w14:textId="77777777" w:rsidR="00B54E66" w:rsidRPr="007F2B58" w:rsidRDefault="004335EF" w:rsidP="00EA7BA3">
      <w:pPr>
        <w:pStyle w:val="Retraitcorpsdetexte"/>
        <w:rPr>
          <w:lang w:val="en-US"/>
        </w:rPr>
      </w:pPr>
      <w:r w:rsidRPr="007F2B58">
        <w:rPr>
          <w:lang w:val="en-US"/>
        </w:rPr>
        <w:t>File is called « CahierChargeApplicationInscription.pdf »</w:t>
      </w:r>
    </w:p>
    <w:p w14:paraId="28D5BE4F" w14:textId="77777777" w:rsidR="0015167D" w:rsidRPr="007F2B58" w:rsidRDefault="0015167D" w:rsidP="0015167D">
      <w:pPr>
        <w:pStyle w:val="Informations"/>
        <w:rPr>
          <w:lang w:val="en-US"/>
        </w:rPr>
      </w:pPr>
    </w:p>
    <w:p w14:paraId="2AF2B857" w14:textId="77777777" w:rsidR="0015167D" w:rsidRPr="007F2B58" w:rsidRDefault="0015167D" w:rsidP="0015167D">
      <w:pPr>
        <w:pStyle w:val="Retraitcorpsdetexte"/>
        <w:rPr>
          <w:lang w:val="en-US"/>
        </w:rPr>
      </w:pPr>
    </w:p>
    <w:p w14:paraId="3C969AB4" w14:textId="77777777" w:rsidR="0015167D" w:rsidRDefault="00911719" w:rsidP="00911719">
      <w:pPr>
        <w:pStyle w:val="Titre2"/>
      </w:pPr>
      <w:bookmarkStart w:id="5" w:name="_Toc28967083"/>
      <w:r w:rsidRPr="00911719">
        <w:t>Hardware and software</w:t>
      </w:r>
      <w:bookmarkEnd w:id="5"/>
      <w:r w:rsidRPr="00911719">
        <w:t xml:space="preserve"> </w:t>
      </w:r>
    </w:p>
    <w:p w14:paraId="78B9AE99" w14:textId="77777777" w:rsidR="00C5169E" w:rsidRPr="00C5169E" w:rsidRDefault="00C5169E" w:rsidP="00C5169E">
      <w:pPr>
        <w:pStyle w:val="Retraitcorpsdetexte"/>
      </w:pPr>
    </w:p>
    <w:p w14:paraId="066C212A" w14:textId="77777777" w:rsidR="005E1FF1" w:rsidRDefault="005E1FF1" w:rsidP="005E1FF1">
      <w:pPr>
        <w:pStyle w:val="Retraitcorpsdetexte"/>
      </w:pPr>
      <w:r>
        <w:t>Symfony PHP Framework</w:t>
      </w:r>
    </w:p>
    <w:p w14:paraId="7D410C37" w14:textId="77777777" w:rsidR="00412378" w:rsidRDefault="00412378" w:rsidP="005E1FF1">
      <w:pPr>
        <w:pStyle w:val="Retraitcorpsdetexte"/>
      </w:pPr>
      <w:r>
        <w:t>My-SQL-Workbench</w:t>
      </w:r>
    </w:p>
    <w:p w14:paraId="437E9084" w14:textId="77777777" w:rsidR="005E1FF1" w:rsidRDefault="005E1FF1" w:rsidP="005E1FF1">
      <w:pPr>
        <w:pStyle w:val="Retraitcorpsdetexte"/>
      </w:pPr>
      <w:r>
        <w:t>PHP version 7.2.7</w:t>
      </w:r>
    </w:p>
    <w:p w14:paraId="697AFF94" w14:textId="77777777" w:rsidR="005E1FF1" w:rsidRDefault="005E1FF1" w:rsidP="005E1FF1">
      <w:pPr>
        <w:pStyle w:val="Retraitcorpsdetexte"/>
      </w:pPr>
      <w:r>
        <w:t>UwAMP 3.1.0</w:t>
      </w:r>
    </w:p>
    <w:p w14:paraId="2EABB2A0" w14:textId="77777777" w:rsidR="005E1FF1" w:rsidRDefault="005E1FF1" w:rsidP="005E1FF1">
      <w:pPr>
        <w:pStyle w:val="Retraitcorpsdetexte"/>
      </w:pPr>
      <w:r>
        <w:t>Composer v4.3.11</w:t>
      </w:r>
    </w:p>
    <w:p w14:paraId="0BF06025" w14:textId="77777777" w:rsidR="006B29A5" w:rsidRDefault="006B29A5" w:rsidP="005E1FF1">
      <w:pPr>
        <w:pStyle w:val="Retraitcorpsdetexte"/>
      </w:pPr>
      <w:r>
        <w:t>Windows 7</w:t>
      </w:r>
    </w:p>
    <w:p w14:paraId="1FA531E0" w14:textId="77777777" w:rsidR="006B29A5" w:rsidRPr="005E1FF1" w:rsidRDefault="006B29A5" w:rsidP="005E1FF1">
      <w:pPr>
        <w:pStyle w:val="Retraitcorpsdetexte"/>
      </w:pPr>
      <w:r>
        <w:t>Internet</w:t>
      </w:r>
    </w:p>
    <w:p w14:paraId="1F772E53" w14:textId="77777777" w:rsidR="00F664DF" w:rsidRPr="00F664DF" w:rsidRDefault="00F664DF" w:rsidP="00F664DF">
      <w:pPr>
        <w:pStyle w:val="Retraitcorpsdetexte"/>
      </w:pPr>
    </w:p>
    <w:p w14:paraId="3A38F8B9" w14:textId="77777777" w:rsidR="00753A51" w:rsidRDefault="00753A51" w:rsidP="008E53F9">
      <w:pPr>
        <w:pStyle w:val="Titre2"/>
      </w:pPr>
      <w:bookmarkStart w:id="6" w:name="_Toc28967084"/>
      <w:r>
        <w:t>P</w:t>
      </w:r>
      <w:r w:rsidR="004203FF">
        <w:t>rerequisites</w:t>
      </w:r>
      <w:bookmarkEnd w:id="6"/>
    </w:p>
    <w:p w14:paraId="36AAB17E" w14:textId="77777777" w:rsidR="00896A5F" w:rsidRPr="00896A5F" w:rsidRDefault="00896A5F" w:rsidP="00896A5F">
      <w:pPr>
        <w:pStyle w:val="Retraitcorpsdetexte"/>
      </w:pPr>
    </w:p>
    <w:p w14:paraId="4D67F1E9" w14:textId="77777777" w:rsidR="004203FF" w:rsidRDefault="003E6901" w:rsidP="004203FF">
      <w:pPr>
        <w:pStyle w:val="Retraitcorpsdetexte"/>
      </w:pPr>
      <w:r>
        <w:t>English, level B1</w:t>
      </w:r>
    </w:p>
    <w:p w14:paraId="27B847E5" w14:textId="77777777" w:rsidR="00896A5F" w:rsidRDefault="003E6901" w:rsidP="00896A5F">
      <w:pPr>
        <w:pStyle w:val="Retraitcorpsdetexte"/>
      </w:pPr>
      <w:r>
        <w:t xml:space="preserve">Modules : </w:t>
      </w:r>
      <w:r w:rsidR="006F3B32">
        <w:t xml:space="preserve">Web statique, </w:t>
      </w:r>
      <w:r w:rsidR="00896A5F">
        <w:t>Web dynamique</w:t>
      </w:r>
    </w:p>
    <w:p w14:paraId="63AAE445" w14:textId="77777777" w:rsidR="00896A5F" w:rsidRDefault="00896A5F" w:rsidP="00896A5F">
      <w:pPr>
        <w:pStyle w:val="Retraitcorpsdetexte"/>
      </w:pPr>
      <w:r>
        <w:t>Javascript visual</w:t>
      </w:r>
    </w:p>
    <w:p w14:paraId="2E04213B" w14:textId="77777777" w:rsidR="006271BF" w:rsidRPr="0015167D" w:rsidRDefault="006271BF" w:rsidP="0015167D">
      <w:pPr>
        <w:pStyle w:val="Retraitcorpsdetexte"/>
      </w:pPr>
      <w:r>
        <w:t>UwAmp server expe</w:t>
      </w:r>
      <w:r w:rsidR="003B4BC9">
        <w:t>rience</w:t>
      </w:r>
    </w:p>
    <w:p w14:paraId="6F7B9911" w14:textId="77777777" w:rsidR="0015167D" w:rsidRPr="00F664DF" w:rsidRDefault="0015167D" w:rsidP="00362317">
      <w:pPr>
        <w:pStyle w:val="Retraitcorpsdetexte"/>
        <w:ind w:left="0"/>
      </w:pPr>
    </w:p>
    <w:p w14:paraId="73AC09B3" w14:textId="77777777" w:rsidR="00753A51" w:rsidRDefault="00C37DD1" w:rsidP="008E53F9">
      <w:pPr>
        <w:pStyle w:val="Titre2"/>
      </w:pPr>
      <w:bookmarkStart w:id="7" w:name="_Toc28967085"/>
      <w:r>
        <w:t>Specifications</w:t>
      </w:r>
      <w:bookmarkEnd w:id="7"/>
    </w:p>
    <w:p w14:paraId="29FD00DB" w14:textId="77777777" w:rsidR="00D160DD" w:rsidRDefault="000A55EC" w:rsidP="00AA4393">
      <w:pPr>
        <w:pStyle w:val="Titre3"/>
      </w:pPr>
      <w:bookmarkStart w:id="8" w:name="_Toc28967086"/>
      <w:r>
        <w:t>Project goal</w:t>
      </w:r>
      <w:bookmarkEnd w:id="8"/>
    </w:p>
    <w:p w14:paraId="6A168987" w14:textId="77777777" w:rsidR="00656F71" w:rsidRPr="007F2B58" w:rsidRDefault="00656F71" w:rsidP="00656F71">
      <w:pPr>
        <w:pStyle w:val="Retraitcorpsdetexte3"/>
        <w:rPr>
          <w:lang w:val="en-US"/>
        </w:rPr>
      </w:pPr>
      <w:r w:rsidRPr="007F2B58">
        <w:rPr>
          <w:lang w:val="en-US"/>
        </w:rPr>
        <w:t>Create an equivalent to Doodle, but with more funcionalities.</w:t>
      </w:r>
    </w:p>
    <w:p w14:paraId="7DA6F42E" w14:textId="77777777" w:rsidR="00656F71" w:rsidRDefault="004B6A46" w:rsidP="00656F71">
      <w:pPr>
        <w:pStyle w:val="Retraitcorpsdetexte3"/>
      </w:pPr>
      <w:r w:rsidRPr="004B6A46">
        <w:t>Functionalities</w:t>
      </w:r>
      <w:r w:rsidR="00341E1D">
        <w:t xml:space="preserve"> (</w:t>
      </w:r>
      <w:r w:rsidR="00C24280">
        <w:t>inital</w:t>
      </w:r>
      <w:r w:rsidR="00341E1D">
        <w:t>)</w:t>
      </w:r>
      <w:r w:rsidR="00656F71">
        <w:t xml:space="preserve">: </w:t>
      </w:r>
    </w:p>
    <w:p w14:paraId="08F27762" w14:textId="77777777" w:rsidR="00656F71" w:rsidRPr="007F2B58" w:rsidRDefault="00656F71" w:rsidP="00E85C1C">
      <w:pPr>
        <w:pStyle w:val="Retraitcorpsdetexte3"/>
        <w:numPr>
          <w:ilvl w:val="0"/>
          <w:numId w:val="14"/>
        </w:numPr>
        <w:rPr>
          <w:lang w:val="en-US"/>
        </w:rPr>
      </w:pPr>
      <w:r w:rsidRPr="007F2B58">
        <w:rPr>
          <w:lang w:val="en-US"/>
        </w:rPr>
        <w:t>Certain number of different activities during one day;</w:t>
      </w:r>
    </w:p>
    <w:p w14:paraId="58DAA904" w14:textId="77777777" w:rsidR="000649BA" w:rsidRPr="007F2B58" w:rsidRDefault="000649BA" w:rsidP="00E85C1C">
      <w:pPr>
        <w:pStyle w:val="Retraitcorpsdetexte3"/>
        <w:numPr>
          <w:ilvl w:val="0"/>
          <w:numId w:val="14"/>
        </w:numPr>
        <w:rPr>
          <w:lang w:val="en-US"/>
        </w:rPr>
      </w:pPr>
      <w:r w:rsidRPr="007F2B58">
        <w:rPr>
          <w:lang w:val="en-US"/>
        </w:rPr>
        <w:t>Possibility to create activities and special days</w:t>
      </w:r>
    </w:p>
    <w:p w14:paraId="5792E40E" w14:textId="77777777" w:rsidR="00656F71" w:rsidRPr="007F2B58" w:rsidRDefault="00656F71" w:rsidP="00080D3A">
      <w:pPr>
        <w:pStyle w:val="Retraitcorpsdetexte3"/>
        <w:rPr>
          <w:lang w:val="en-US"/>
        </w:rPr>
      </w:pPr>
      <w:r w:rsidRPr="007F2B58">
        <w:rPr>
          <w:lang w:val="en-US"/>
        </w:rPr>
        <w:t xml:space="preserve">2. </w:t>
      </w:r>
      <w:r w:rsidR="00080D3A" w:rsidRPr="007F2B58">
        <w:rPr>
          <w:lang w:val="en-US"/>
        </w:rPr>
        <w:t xml:space="preserve">  </w:t>
      </w:r>
      <w:r w:rsidRPr="007F2B58">
        <w:rPr>
          <w:lang w:val="en-US"/>
        </w:rPr>
        <w:t>Every activity has defined max number of members;</w:t>
      </w:r>
    </w:p>
    <w:p w14:paraId="3943D29D" w14:textId="77777777" w:rsidR="00656F71" w:rsidRPr="007F2B58" w:rsidRDefault="00656F71" w:rsidP="00656F71">
      <w:pPr>
        <w:pStyle w:val="Retraitcorpsdetexte3"/>
        <w:rPr>
          <w:lang w:val="en-US"/>
        </w:rPr>
      </w:pPr>
      <w:r w:rsidRPr="007F2B58">
        <w:rPr>
          <w:lang w:val="en-US"/>
        </w:rPr>
        <w:t>3.</w:t>
      </w:r>
      <w:r w:rsidR="00080D3A" w:rsidRPr="007F2B58">
        <w:rPr>
          <w:lang w:val="en-US"/>
        </w:rPr>
        <w:t xml:space="preserve">  </w:t>
      </w:r>
      <w:r w:rsidRPr="007F2B58">
        <w:rPr>
          <w:lang w:val="en-US"/>
        </w:rPr>
        <w:t xml:space="preserve"> Inscription with "first means first";</w:t>
      </w:r>
    </w:p>
    <w:p w14:paraId="79F3AF97" w14:textId="77777777" w:rsidR="00656F71" w:rsidRPr="00080D3A" w:rsidRDefault="00656F71" w:rsidP="00656F71">
      <w:pPr>
        <w:pStyle w:val="Retraitcorpsdetexte3"/>
        <w:rPr>
          <w:lang w:val="de-CH"/>
        </w:rPr>
      </w:pPr>
      <w:r w:rsidRPr="00080D3A">
        <w:rPr>
          <w:lang w:val="de-CH"/>
        </w:rPr>
        <w:t>4.</w:t>
      </w:r>
      <w:r w:rsidR="00080D3A" w:rsidRPr="00080D3A">
        <w:rPr>
          <w:lang w:val="de-CH"/>
        </w:rPr>
        <w:t xml:space="preserve">  </w:t>
      </w:r>
      <w:r w:rsidRPr="00080D3A">
        <w:rPr>
          <w:lang w:val="de-CH"/>
        </w:rPr>
        <w:t xml:space="preserve"> List of members is known;</w:t>
      </w:r>
    </w:p>
    <w:p w14:paraId="14A43CE7" w14:textId="77777777" w:rsidR="00656F71" w:rsidRPr="007F2B58" w:rsidRDefault="00656F71" w:rsidP="00656F71">
      <w:pPr>
        <w:pStyle w:val="Retraitcorpsdetexte3"/>
        <w:rPr>
          <w:lang w:val="en-US"/>
        </w:rPr>
      </w:pPr>
      <w:r w:rsidRPr="007F2B58">
        <w:rPr>
          <w:lang w:val="en-US"/>
        </w:rPr>
        <w:t xml:space="preserve">5. </w:t>
      </w:r>
      <w:r w:rsidR="00080D3A" w:rsidRPr="007F2B58">
        <w:rPr>
          <w:lang w:val="en-US"/>
        </w:rPr>
        <w:t xml:space="preserve">  </w:t>
      </w:r>
      <w:r w:rsidRPr="007F2B58">
        <w:rPr>
          <w:lang w:val="en-US"/>
        </w:rPr>
        <w:t>Members subscribe to activities during the day</w:t>
      </w:r>
    </w:p>
    <w:p w14:paraId="7BC125EF" w14:textId="77777777" w:rsidR="00656F71" w:rsidRPr="007F2B58" w:rsidRDefault="00656F71" w:rsidP="00656F71">
      <w:pPr>
        <w:pStyle w:val="Retraitcorpsdetexte3"/>
        <w:rPr>
          <w:lang w:val="en-US"/>
        </w:rPr>
      </w:pPr>
      <w:r w:rsidRPr="007F2B58">
        <w:rPr>
          <w:lang w:val="en-US"/>
        </w:rPr>
        <w:t xml:space="preserve">6. </w:t>
      </w:r>
      <w:r w:rsidR="00080D3A" w:rsidRPr="007F2B58">
        <w:rPr>
          <w:lang w:val="en-US"/>
        </w:rPr>
        <w:t xml:space="preserve">  </w:t>
      </w:r>
      <w:r w:rsidRPr="007F2B58">
        <w:rPr>
          <w:lang w:val="en-US"/>
        </w:rPr>
        <w:t>Max 1 activity at the same time</w:t>
      </w:r>
    </w:p>
    <w:p w14:paraId="3BD92E9F" w14:textId="77777777" w:rsidR="00656F71" w:rsidRPr="007F2B58" w:rsidRDefault="00656F71" w:rsidP="00656F71">
      <w:pPr>
        <w:pStyle w:val="Retraitcorpsdetexte3"/>
        <w:rPr>
          <w:lang w:val="en-US"/>
        </w:rPr>
      </w:pPr>
      <w:r w:rsidRPr="007F2B58">
        <w:rPr>
          <w:lang w:val="en-US"/>
        </w:rPr>
        <w:t>7.</w:t>
      </w:r>
      <w:r w:rsidR="00080D3A" w:rsidRPr="007F2B58">
        <w:rPr>
          <w:lang w:val="en-US"/>
        </w:rPr>
        <w:t xml:space="preserve">  </w:t>
      </w:r>
      <w:r w:rsidRPr="007F2B58">
        <w:rPr>
          <w:lang w:val="en-US"/>
        </w:rPr>
        <w:t xml:space="preserve"> Visualize activity when selected</w:t>
      </w:r>
    </w:p>
    <w:p w14:paraId="15DE59B7" w14:textId="77777777" w:rsidR="00920F4E" w:rsidRPr="007F2B58" w:rsidRDefault="00656F71" w:rsidP="00656F71">
      <w:pPr>
        <w:pStyle w:val="Retraitcorpsdetexte3"/>
        <w:rPr>
          <w:lang w:val="en-US"/>
        </w:rPr>
      </w:pPr>
      <w:r w:rsidRPr="007F2B58">
        <w:rPr>
          <w:lang w:val="en-US"/>
        </w:rPr>
        <w:t xml:space="preserve">9. </w:t>
      </w:r>
      <w:r w:rsidR="00080D3A" w:rsidRPr="007F2B58">
        <w:rPr>
          <w:lang w:val="en-US"/>
        </w:rPr>
        <w:t xml:space="preserve">  </w:t>
      </w:r>
      <w:r w:rsidRPr="007F2B58">
        <w:rPr>
          <w:lang w:val="en-US"/>
        </w:rPr>
        <w:t>Possibility to get data with Excel/equivalent form as a list (see examples)</w:t>
      </w:r>
    </w:p>
    <w:p w14:paraId="0E246DB1" w14:textId="77777777" w:rsidR="0015167D" w:rsidRPr="007F2B58" w:rsidRDefault="0015167D" w:rsidP="00920F4E">
      <w:pPr>
        <w:pStyle w:val="Retraitcorpsdetexte3"/>
        <w:rPr>
          <w:lang w:val="en-US"/>
        </w:rPr>
      </w:pPr>
    </w:p>
    <w:p w14:paraId="2690D939" w14:textId="1DB0B61C" w:rsidR="00753A51" w:rsidRDefault="00542CE3" w:rsidP="006E2CE8">
      <w:pPr>
        <w:pStyle w:val="Titre3"/>
      </w:pPr>
      <w:bookmarkStart w:id="9" w:name="_Toc28967087"/>
      <w:r w:rsidRPr="00EE16F0">
        <w:lastRenderedPageBreak/>
        <w:t xml:space="preserve">Caractéristiques des utilisateurs et </w:t>
      </w:r>
      <w:r>
        <w:t>impacts</w:t>
      </w:r>
      <w:bookmarkEnd w:id="9"/>
    </w:p>
    <w:p w14:paraId="1F4721EC" w14:textId="21BC8956" w:rsidR="00236A29" w:rsidRDefault="00236A29" w:rsidP="00236A29">
      <w:pPr>
        <w:pStyle w:val="Retraitcorpsdetexte3"/>
        <w:rPr>
          <w:lang w:val="en-US"/>
        </w:rPr>
      </w:pPr>
      <w:r w:rsidRPr="00236A29">
        <w:rPr>
          <w:lang w:val="en-US"/>
        </w:rPr>
        <w:t>Website must be simple t</w:t>
      </w:r>
      <w:r>
        <w:rPr>
          <w:lang w:val="en-US"/>
        </w:rPr>
        <w:t>o use and easy to access.</w:t>
      </w:r>
    </w:p>
    <w:p w14:paraId="58ED695B" w14:textId="22F4A932" w:rsidR="00236A29" w:rsidRDefault="00236A29" w:rsidP="00236A29">
      <w:pPr>
        <w:pStyle w:val="Retraitcorpsdetexte3"/>
        <w:rPr>
          <w:lang w:val="en-US"/>
        </w:rPr>
      </w:pPr>
      <w:r>
        <w:rPr>
          <w:lang w:val="en-US"/>
        </w:rPr>
        <w:t xml:space="preserve">Users are the teachers (ETML). </w:t>
      </w:r>
    </w:p>
    <w:p w14:paraId="1F0BB6F0" w14:textId="591B26EA" w:rsidR="00236A29" w:rsidRDefault="00236A29" w:rsidP="00236A29">
      <w:pPr>
        <w:pStyle w:val="Retraitcorpsdetexte3"/>
        <w:rPr>
          <w:lang w:val="en-US"/>
        </w:rPr>
      </w:pPr>
      <w:r>
        <w:rPr>
          <w:lang w:val="en-US"/>
        </w:rPr>
        <w:t>Administrator is M. Favre</w:t>
      </w:r>
      <w:r w:rsidR="00EB1D94">
        <w:rPr>
          <w:lang w:val="en-US"/>
        </w:rPr>
        <w:t xml:space="preserve">. </w:t>
      </w:r>
    </w:p>
    <w:p w14:paraId="01B0D3D3" w14:textId="32F14D00" w:rsidR="00EB1D94" w:rsidRDefault="00EB1D94" w:rsidP="00236A29">
      <w:pPr>
        <w:pStyle w:val="Retraitcorpsdetexte3"/>
        <w:rPr>
          <w:lang w:val="en-US"/>
        </w:rPr>
      </w:pPr>
      <w:r>
        <w:rPr>
          <w:lang w:val="en-US"/>
        </w:rPr>
        <w:t xml:space="preserve">Both sides are considered </w:t>
      </w:r>
      <w:r w:rsidR="003D678E">
        <w:rPr>
          <w:lang w:val="en-US"/>
        </w:rPr>
        <w:t>to be</w:t>
      </w:r>
      <w:r>
        <w:rPr>
          <w:lang w:val="en-US"/>
        </w:rPr>
        <w:t xml:space="preserve"> the standard PC users, without any </w:t>
      </w:r>
      <w:r w:rsidR="00FC535E">
        <w:rPr>
          <w:lang w:val="en-US"/>
        </w:rPr>
        <w:t>degree</w:t>
      </w:r>
      <w:r>
        <w:rPr>
          <w:lang w:val="en-US"/>
        </w:rPr>
        <w:t xml:space="preserve"> in web development. </w:t>
      </w:r>
    </w:p>
    <w:p w14:paraId="07D897FF" w14:textId="4099207C" w:rsidR="00FC535E" w:rsidRDefault="00381C15" w:rsidP="00236A29">
      <w:pPr>
        <w:pStyle w:val="Retraitcorpsdetexte3"/>
        <w:rPr>
          <w:lang w:val="en-US"/>
        </w:rPr>
      </w:pPr>
      <w:r>
        <w:rPr>
          <w:lang w:val="en-US"/>
        </w:rPr>
        <w:t xml:space="preserve">Website should use responsive design because it may be accessed using mobile phones. </w:t>
      </w:r>
    </w:p>
    <w:p w14:paraId="6554C2EC" w14:textId="77777777" w:rsidR="0015167D" w:rsidRPr="00F664DF" w:rsidRDefault="0015167D" w:rsidP="00F664DF">
      <w:pPr>
        <w:pStyle w:val="Retraitcorpsdetexte3"/>
      </w:pPr>
    </w:p>
    <w:p w14:paraId="2EA0F81E" w14:textId="6ECF1572" w:rsidR="0015167D" w:rsidRDefault="00542CE3" w:rsidP="009515D8">
      <w:pPr>
        <w:pStyle w:val="Titre3"/>
      </w:pPr>
      <w:bookmarkStart w:id="10" w:name="_Toc28967088"/>
      <w:r w:rsidRPr="00EE16F0">
        <w:t>Fonctionnalités requises (du point de vue de l’utilisateur)</w:t>
      </w:r>
      <w:bookmarkEnd w:id="10"/>
    </w:p>
    <w:p w14:paraId="1976A490" w14:textId="75A627CD" w:rsidR="009515D8" w:rsidRDefault="009515D8" w:rsidP="009515D8">
      <w:pPr>
        <w:pStyle w:val="Retraitcorpsdetexte3"/>
        <w:rPr>
          <w:lang w:val="en-US"/>
        </w:rPr>
      </w:pPr>
      <w:r w:rsidRPr="009515D8">
        <w:rPr>
          <w:lang w:val="en-US"/>
        </w:rPr>
        <w:t xml:space="preserve">See Trello board : </w:t>
      </w:r>
      <w:hyperlink r:id="rId10" w:history="1">
        <w:r w:rsidRPr="009515D8">
          <w:rPr>
            <w:rStyle w:val="Lienhypertexte"/>
            <w:lang w:val="en-US"/>
          </w:rPr>
          <w:t>https://trello.com/b/UomUNlTm/projet-3eme</w:t>
        </w:r>
      </w:hyperlink>
      <w:r w:rsidR="00402103" w:rsidRPr="00402103">
        <w:rPr>
          <w:lang w:val="en-US"/>
        </w:rPr>
        <w:t xml:space="preserve"> </w:t>
      </w:r>
    </w:p>
    <w:p w14:paraId="0251D30C" w14:textId="522067AB" w:rsidR="00402103" w:rsidRDefault="00402103" w:rsidP="009515D8">
      <w:pPr>
        <w:pStyle w:val="Retraitcorpsdetexte3"/>
        <w:rPr>
          <w:lang w:val="en-US"/>
        </w:rPr>
      </w:pPr>
      <w:r>
        <w:rPr>
          <w:lang w:val="en-US"/>
        </w:rPr>
        <w:t xml:space="preserve">And </w:t>
      </w:r>
      <w:hyperlink w:anchor="_Conception_des_tests" w:history="1">
        <w:r w:rsidRPr="00402103">
          <w:rPr>
            <w:rStyle w:val="Lienhypertexte"/>
            <w:lang w:val="en-US"/>
          </w:rPr>
          <w:t>test conception</w:t>
        </w:r>
      </w:hyperlink>
      <w:r>
        <w:rPr>
          <w:lang w:val="en-US"/>
        </w:rPr>
        <w:t xml:space="preserve"> part in this project</w:t>
      </w:r>
    </w:p>
    <w:p w14:paraId="4035FD76" w14:textId="77777777" w:rsidR="00402103" w:rsidRPr="00402103" w:rsidRDefault="00402103" w:rsidP="009515D8">
      <w:pPr>
        <w:pStyle w:val="Retraitcorpsdetexte3"/>
        <w:rPr>
          <w:lang w:val="en-US"/>
        </w:rPr>
      </w:pPr>
    </w:p>
    <w:p w14:paraId="705B6E30" w14:textId="50C03BA4" w:rsidR="00753A51" w:rsidRDefault="00753A51" w:rsidP="00EE55F0">
      <w:pPr>
        <w:pStyle w:val="Titre3"/>
      </w:pPr>
      <w:bookmarkStart w:id="11" w:name="_Toc28967089"/>
      <w:r w:rsidRPr="00EE16F0">
        <w:t>Contraintes</w:t>
      </w:r>
      <w:bookmarkEnd w:id="11"/>
    </w:p>
    <w:p w14:paraId="79BCDE5D" w14:textId="7E162AAF" w:rsidR="00CC3765" w:rsidRDefault="00CC3765" w:rsidP="00CC3765">
      <w:pPr>
        <w:pStyle w:val="Retraitcorpsdetexte3"/>
      </w:pPr>
      <w:r>
        <w:t>Website must be responsive</w:t>
      </w:r>
    </w:p>
    <w:p w14:paraId="33707004" w14:textId="322D67A9" w:rsidR="00CC3765" w:rsidRDefault="00CC3765" w:rsidP="00CC3765">
      <w:pPr>
        <w:pStyle w:val="Retraitcorpsdetexte3"/>
      </w:pPr>
      <w:r>
        <w:t>Using Symfony Framework</w:t>
      </w:r>
    </w:p>
    <w:p w14:paraId="1369947C" w14:textId="5F41958E" w:rsidR="00CC3765" w:rsidRDefault="00CC3765" w:rsidP="00CC3765">
      <w:pPr>
        <w:pStyle w:val="Retraitcorpsdetexte3"/>
      </w:pPr>
      <w:r>
        <w:t>Using GitHub repository</w:t>
      </w:r>
    </w:p>
    <w:p w14:paraId="72134A24" w14:textId="3035F04F" w:rsidR="00893C16" w:rsidRDefault="00893C16" w:rsidP="00CC3765">
      <w:pPr>
        <w:pStyle w:val="Retraitcorpsdetexte3"/>
        <w:rPr>
          <w:lang w:val="en-US"/>
        </w:rPr>
      </w:pPr>
      <w:r w:rsidRPr="00893C16">
        <w:rPr>
          <w:lang w:val="en-US"/>
        </w:rPr>
        <w:t xml:space="preserve">This is developer’s first </w:t>
      </w:r>
      <w:r>
        <w:rPr>
          <w:lang w:val="en-US"/>
        </w:rPr>
        <w:t>project with real client.</w:t>
      </w:r>
    </w:p>
    <w:p w14:paraId="4FAE7079" w14:textId="77777777" w:rsidR="0015167D" w:rsidRPr="00F664DF" w:rsidRDefault="0015167D" w:rsidP="00F664DF">
      <w:pPr>
        <w:pStyle w:val="Retraitcorpsdetexte3"/>
      </w:pPr>
    </w:p>
    <w:p w14:paraId="721DA952" w14:textId="77777777" w:rsidR="00753A51" w:rsidRDefault="00753A51" w:rsidP="006E2CE8">
      <w:pPr>
        <w:pStyle w:val="Titre3"/>
      </w:pPr>
      <w:bookmarkStart w:id="12" w:name="_Toc28967090"/>
      <w:r w:rsidRPr="00EE16F0">
        <w:t>Travail à réaliser par l'apprenti</w:t>
      </w:r>
      <w:bookmarkEnd w:id="12"/>
    </w:p>
    <w:p w14:paraId="76F5A70C" w14:textId="2CB558AE" w:rsidR="00F664DF" w:rsidRDefault="004E457F" w:rsidP="00304727">
      <w:pPr>
        <w:pStyle w:val="Retraitcorpsdetexte3"/>
        <w:numPr>
          <w:ilvl w:val="0"/>
          <w:numId w:val="24"/>
        </w:numPr>
        <w:rPr>
          <w:lang w:val="en-US"/>
        </w:rPr>
      </w:pPr>
      <w:r w:rsidRPr="004E457F">
        <w:rPr>
          <w:lang w:val="en-US"/>
        </w:rPr>
        <w:t>The complete website with e</w:t>
      </w:r>
      <w:r>
        <w:rPr>
          <w:lang w:val="en-US"/>
        </w:rPr>
        <w:t xml:space="preserve">vent and day creation. </w:t>
      </w:r>
    </w:p>
    <w:p w14:paraId="3363DF57" w14:textId="2069EC68" w:rsidR="004E457F" w:rsidRDefault="00304727" w:rsidP="00304727">
      <w:pPr>
        <w:pStyle w:val="Retraitcorpsdetexte3"/>
        <w:numPr>
          <w:ilvl w:val="0"/>
          <w:numId w:val="24"/>
        </w:numPr>
        <w:rPr>
          <w:lang w:val="en-US"/>
        </w:rPr>
      </w:pPr>
      <w:r>
        <w:rPr>
          <w:lang w:val="en-US"/>
        </w:rPr>
        <w:t>Database with list of admins and passwords</w:t>
      </w:r>
    </w:p>
    <w:p w14:paraId="60687BA5" w14:textId="3BA12313" w:rsidR="00304727" w:rsidRDefault="00304727" w:rsidP="00304727">
      <w:pPr>
        <w:pStyle w:val="Retraitcorpsdetexte3"/>
        <w:numPr>
          <w:ilvl w:val="0"/>
          <w:numId w:val="24"/>
        </w:numPr>
        <w:rPr>
          <w:lang w:val="en-US"/>
        </w:rPr>
      </w:pPr>
      <w:r>
        <w:rPr>
          <w:lang w:val="en-US"/>
        </w:rPr>
        <w:t>Documentation</w:t>
      </w:r>
    </w:p>
    <w:p w14:paraId="2FCB5271" w14:textId="76264CBE" w:rsidR="00AD43C6" w:rsidRDefault="00AD43C6" w:rsidP="00AD43C6">
      <w:pPr>
        <w:pStyle w:val="Retraitcorpsdetexte3"/>
        <w:numPr>
          <w:ilvl w:val="1"/>
          <w:numId w:val="24"/>
        </w:numPr>
        <w:rPr>
          <w:lang w:val="en-US"/>
        </w:rPr>
      </w:pPr>
      <w:r>
        <w:rPr>
          <w:lang w:val="en-US"/>
        </w:rPr>
        <w:t>Rapport</w:t>
      </w:r>
    </w:p>
    <w:p w14:paraId="365B1C58" w14:textId="12248218" w:rsidR="00AD43C6" w:rsidRDefault="00AD43C6" w:rsidP="00AD43C6">
      <w:pPr>
        <w:pStyle w:val="Retraitcorpsdetexte3"/>
        <w:numPr>
          <w:ilvl w:val="1"/>
          <w:numId w:val="24"/>
        </w:numPr>
        <w:rPr>
          <w:lang w:val="en-US"/>
        </w:rPr>
      </w:pPr>
      <w:r>
        <w:rPr>
          <w:lang w:val="en-US"/>
        </w:rPr>
        <w:t>Planning</w:t>
      </w:r>
    </w:p>
    <w:p w14:paraId="1D9F7E68" w14:textId="5C777D24" w:rsidR="00AD43C6" w:rsidRDefault="00AD43C6" w:rsidP="00AD43C6">
      <w:pPr>
        <w:pStyle w:val="Retraitcorpsdetexte3"/>
        <w:numPr>
          <w:ilvl w:val="1"/>
          <w:numId w:val="24"/>
        </w:numPr>
        <w:rPr>
          <w:lang w:val="en-US"/>
        </w:rPr>
      </w:pPr>
      <w:r>
        <w:rPr>
          <w:lang w:val="en-US"/>
        </w:rPr>
        <w:t>JdT</w:t>
      </w:r>
    </w:p>
    <w:p w14:paraId="6F08BB05" w14:textId="71D47230" w:rsidR="00AD43C6" w:rsidRDefault="00AD43C6" w:rsidP="00AD43C6">
      <w:pPr>
        <w:pStyle w:val="Retraitcorpsdetexte3"/>
        <w:numPr>
          <w:ilvl w:val="1"/>
          <w:numId w:val="24"/>
        </w:numPr>
        <w:rPr>
          <w:lang w:val="en-US"/>
        </w:rPr>
      </w:pPr>
      <w:r>
        <w:rPr>
          <w:lang w:val="en-US"/>
        </w:rPr>
        <w:t>Client manual</w:t>
      </w:r>
    </w:p>
    <w:p w14:paraId="2FBB80CF" w14:textId="3709D5B4" w:rsidR="00AD43C6" w:rsidRDefault="00AD43C6" w:rsidP="00AD43C6">
      <w:pPr>
        <w:pStyle w:val="Retraitcorpsdetexte3"/>
        <w:numPr>
          <w:ilvl w:val="1"/>
          <w:numId w:val="24"/>
        </w:numPr>
        <w:rPr>
          <w:lang w:val="en-US"/>
        </w:rPr>
      </w:pPr>
      <w:r>
        <w:rPr>
          <w:lang w:val="en-US"/>
        </w:rPr>
        <w:t>Admin manual</w:t>
      </w:r>
    </w:p>
    <w:p w14:paraId="1265091B" w14:textId="584114C5" w:rsidR="0015167D" w:rsidRDefault="007E3246" w:rsidP="003F6134">
      <w:pPr>
        <w:pStyle w:val="Retraitcorpsdetexte3"/>
        <w:numPr>
          <w:ilvl w:val="0"/>
          <w:numId w:val="24"/>
        </w:numPr>
        <w:rPr>
          <w:lang w:val="en-US"/>
        </w:rPr>
      </w:pPr>
      <w:r>
        <w:rPr>
          <w:lang w:val="en-US"/>
        </w:rPr>
        <w:t>Presentation</w:t>
      </w:r>
    </w:p>
    <w:p w14:paraId="53C6A248" w14:textId="77777777" w:rsidR="003F6134" w:rsidRPr="003F6134" w:rsidRDefault="003F6134" w:rsidP="002753D9">
      <w:pPr>
        <w:pStyle w:val="Retraitcorpsdetexte3"/>
        <w:ind w:left="2174"/>
        <w:rPr>
          <w:lang w:val="en-US"/>
        </w:rPr>
      </w:pPr>
    </w:p>
    <w:p w14:paraId="491B1332" w14:textId="77777777" w:rsidR="00753A51" w:rsidRDefault="00753A51" w:rsidP="006E2CE8">
      <w:pPr>
        <w:pStyle w:val="Titre3"/>
      </w:pPr>
      <w:bookmarkStart w:id="13" w:name="_Toc28967092"/>
      <w:r w:rsidRPr="00EE16F0">
        <w:t>Méthodes de validation des solutions</w:t>
      </w:r>
      <w:bookmarkEnd w:id="13"/>
    </w:p>
    <w:p w14:paraId="2EBC3C75" w14:textId="18322B04" w:rsidR="00F664DF" w:rsidRDefault="009E14B5" w:rsidP="00F664DF">
      <w:pPr>
        <w:pStyle w:val="Retraitcorpsdetexte3"/>
      </w:pPr>
      <w:r>
        <w:t>Validation with client</w:t>
      </w:r>
    </w:p>
    <w:p w14:paraId="638AB160" w14:textId="77777777" w:rsidR="0015167D" w:rsidRPr="00F664DF" w:rsidRDefault="0015167D" w:rsidP="00F664DF">
      <w:pPr>
        <w:pStyle w:val="Retraitcorpsdetexte3"/>
      </w:pPr>
    </w:p>
    <w:p w14:paraId="5AC397B9" w14:textId="77777777" w:rsidR="00753A51" w:rsidRDefault="00902523" w:rsidP="008E53F9">
      <w:pPr>
        <w:pStyle w:val="Titre2"/>
      </w:pPr>
      <w:bookmarkStart w:id="14" w:name="_Toc28967093"/>
      <w:r>
        <w:t>Les points suivants seront évalués</w:t>
      </w:r>
      <w:bookmarkEnd w:id="14"/>
    </w:p>
    <w:p w14:paraId="1CA08AF9" w14:textId="77777777" w:rsidR="00F664DF" w:rsidRDefault="00F664DF" w:rsidP="00E85C1C">
      <w:pPr>
        <w:pStyle w:val="Retraitcorpsdetexte"/>
        <w:numPr>
          <w:ilvl w:val="0"/>
          <w:numId w:val="5"/>
        </w:numPr>
      </w:pPr>
      <w:r>
        <w:t>Le rapport</w:t>
      </w:r>
    </w:p>
    <w:p w14:paraId="5600221C" w14:textId="77777777" w:rsidR="00F664DF" w:rsidRDefault="00F664DF" w:rsidP="00E85C1C">
      <w:pPr>
        <w:pStyle w:val="Retraitcorpsdetexte"/>
        <w:numPr>
          <w:ilvl w:val="0"/>
          <w:numId w:val="5"/>
        </w:numPr>
      </w:pPr>
      <w:r>
        <w:t>L</w:t>
      </w:r>
      <w:r w:rsidR="005B27EF">
        <w:t>es</w:t>
      </w:r>
      <w:r>
        <w:t xml:space="preserve"> planification</w:t>
      </w:r>
      <w:r w:rsidR="005B27EF">
        <w:t>s (initiale et détaillée)</w:t>
      </w:r>
    </w:p>
    <w:p w14:paraId="5E297A17" w14:textId="77777777" w:rsidR="00F664DF" w:rsidRDefault="00F664DF" w:rsidP="00E85C1C">
      <w:pPr>
        <w:pStyle w:val="Retraitcorpsdetexte"/>
        <w:numPr>
          <w:ilvl w:val="0"/>
          <w:numId w:val="5"/>
        </w:numPr>
      </w:pPr>
      <w:r>
        <w:t>Le journal de travail</w:t>
      </w:r>
    </w:p>
    <w:p w14:paraId="783DB019" w14:textId="77777777" w:rsidR="00F664DF" w:rsidRDefault="00F664DF" w:rsidP="00E85C1C">
      <w:pPr>
        <w:pStyle w:val="Retraitcorpsdetexte"/>
        <w:numPr>
          <w:ilvl w:val="0"/>
          <w:numId w:val="5"/>
        </w:numPr>
      </w:pPr>
      <w:r>
        <w:t>Le</w:t>
      </w:r>
      <w:r w:rsidR="00A706B7">
        <w:t xml:space="preserve"> code et le</w:t>
      </w:r>
      <w:r>
        <w:t>s commentaires</w:t>
      </w:r>
    </w:p>
    <w:p w14:paraId="7199B6ED" w14:textId="77777777" w:rsidR="00F664DF" w:rsidRPr="00F664DF" w:rsidRDefault="00F664DF" w:rsidP="00E85C1C">
      <w:pPr>
        <w:pStyle w:val="Retraitcorpsdetexte"/>
        <w:numPr>
          <w:ilvl w:val="0"/>
          <w:numId w:val="5"/>
        </w:numPr>
      </w:pPr>
      <w:r>
        <w:t>Les documentations de mise en œuvre et d’utilisation</w:t>
      </w:r>
    </w:p>
    <w:p w14:paraId="310B8814" w14:textId="77777777" w:rsidR="00753A51" w:rsidRDefault="00902523" w:rsidP="008E53F9">
      <w:pPr>
        <w:pStyle w:val="Titre2"/>
      </w:pPr>
      <w:bookmarkStart w:id="15" w:name="_Toc28967094"/>
      <w:r>
        <w:lastRenderedPageBreak/>
        <w:t>Validation et conditions de réussite</w:t>
      </w:r>
      <w:bookmarkEnd w:id="15"/>
    </w:p>
    <w:p w14:paraId="227022FC" w14:textId="77777777" w:rsidR="00F664DF" w:rsidRPr="007211A1" w:rsidRDefault="00F664DF" w:rsidP="00E85C1C">
      <w:pPr>
        <w:pStyle w:val="Retraitcorpsdetexte"/>
        <w:numPr>
          <w:ilvl w:val="0"/>
          <w:numId w:val="5"/>
        </w:numPr>
      </w:pPr>
      <w:r w:rsidRPr="007211A1">
        <w:t>Compréhension du travail</w:t>
      </w:r>
    </w:p>
    <w:p w14:paraId="42FAEE78" w14:textId="77777777" w:rsidR="00F664DF" w:rsidRPr="007211A1" w:rsidRDefault="00F664DF" w:rsidP="00E85C1C">
      <w:pPr>
        <w:pStyle w:val="Retraitcorpsdetexte"/>
        <w:numPr>
          <w:ilvl w:val="0"/>
          <w:numId w:val="5"/>
        </w:numPr>
      </w:pPr>
      <w:r w:rsidRPr="007211A1">
        <w:t>Possibilité de transmettre le travail à une personne extérieure pour le terminer, le corriger ou le compléter</w:t>
      </w:r>
    </w:p>
    <w:p w14:paraId="2F9B5207" w14:textId="77777777" w:rsidR="00F664DF" w:rsidRPr="007211A1" w:rsidRDefault="00F664DF" w:rsidP="00E85C1C">
      <w:pPr>
        <w:pStyle w:val="Retraitcorpsdetexte"/>
        <w:numPr>
          <w:ilvl w:val="0"/>
          <w:numId w:val="5"/>
        </w:numPr>
      </w:pPr>
      <w:r w:rsidRPr="007211A1">
        <w:t>Etat de fonctionnement du produit livré</w:t>
      </w:r>
    </w:p>
    <w:p w14:paraId="74A6A79D" w14:textId="0E5E3DF3" w:rsidR="007F30AE" w:rsidRDefault="007F30AE" w:rsidP="008E53F9">
      <w:pPr>
        <w:pStyle w:val="Titre1"/>
      </w:pPr>
      <w:bookmarkStart w:id="16" w:name="_Toc28967095"/>
      <w:r w:rsidRPr="007F30AE">
        <w:t>Planification</w:t>
      </w:r>
      <w:bookmarkEnd w:id="2"/>
      <w:bookmarkEnd w:id="3"/>
      <w:r w:rsidR="008E53F9">
        <w:t xml:space="preserve"> Initiale</w:t>
      </w:r>
      <w:bookmarkEnd w:id="16"/>
    </w:p>
    <w:p w14:paraId="507B5331" w14:textId="47930887" w:rsidR="009E7D3E" w:rsidRDefault="009E7D3E" w:rsidP="009E7D3E">
      <w:pPr>
        <w:pStyle w:val="Corpsdetexte"/>
        <w:numPr>
          <w:ilvl w:val="0"/>
          <w:numId w:val="23"/>
        </w:numPr>
      </w:pPr>
      <w:r>
        <w:t>Begin date : 12.09.2019</w:t>
      </w:r>
    </w:p>
    <w:p w14:paraId="6EBAFD7B" w14:textId="54830CEF" w:rsidR="009E7D3E" w:rsidRDefault="009E7D3E" w:rsidP="009E7D3E">
      <w:pPr>
        <w:pStyle w:val="Corpsdetexte"/>
        <w:numPr>
          <w:ilvl w:val="0"/>
          <w:numId w:val="23"/>
        </w:numPr>
      </w:pPr>
      <w:r>
        <w:t>Deadline : 23.01.2020</w:t>
      </w:r>
    </w:p>
    <w:p w14:paraId="42941BDE" w14:textId="33378465" w:rsidR="009E7D3E" w:rsidRDefault="009E7D3E" w:rsidP="009E7D3E">
      <w:pPr>
        <w:pStyle w:val="Corpsdetexte"/>
        <w:numPr>
          <w:ilvl w:val="0"/>
          <w:numId w:val="23"/>
        </w:numPr>
      </w:pPr>
      <w:r>
        <w:t>Potential amount of periods : 120</w:t>
      </w:r>
    </w:p>
    <w:p w14:paraId="73DEF21A" w14:textId="794646D4" w:rsidR="009E7D3E" w:rsidRDefault="009E7D3E" w:rsidP="009E7D3E">
      <w:pPr>
        <w:pStyle w:val="Corpsdetexte"/>
        <w:numPr>
          <w:ilvl w:val="0"/>
          <w:numId w:val="23"/>
        </w:numPr>
        <w:rPr>
          <w:lang w:val="en-US"/>
        </w:rPr>
      </w:pPr>
      <w:r w:rsidRPr="009E7D3E">
        <w:rPr>
          <w:lang w:val="en-US"/>
        </w:rPr>
        <w:t xml:space="preserve">Developer will use Agile </w:t>
      </w:r>
      <w:r>
        <w:rPr>
          <w:lang w:val="en-US"/>
        </w:rPr>
        <w:t>method, means that he’ll user some kind of user stories and will advance depending on previous stories success</w:t>
      </w:r>
    </w:p>
    <w:p w14:paraId="18182A28" w14:textId="2D4E3648" w:rsidR="009E7D3E" w:rsidRDefault="00772BE1" w:rsidP="009E7D3E">
      <w:pPr>
        <w:pStyle w:val="Corpsdetexte"/>
        <w:numPr>
          <w:ilvl w:val="0"/>
          <w:numId w:val="23"/>
        </w:numPr>
        <w:rPr>
          <w:lang w:val="en-US"/>
        </w:rPr>
      </w:pPr>
      <w:hyperlink r:id="rId11" w:history="1">
        <w:r w:rsidR="009E7D3E" w:rsidRPr="00111489">
          <w:rPr>
            <w:rStyle w:val="Lienhypertexte"/>
            <w:lang w:val="en-US"/>
          </w:rPr>
          <w:t>https://trello.com/b/UomUNlTm/projet-3eme</w:t>
        </w:r>
      </w:hyperlink>
      <w:r w:rsidR="00111489" w:rsidRPr="00111489">
        <w:rPr>
          <w:lang w:val="en-US"/>
        </w:rPr>
        <w:t xml:space="preserve"> - Trello li</w:t>
      </w:r>
      <w:r w:rsidR="00111489">
        <w:rPr>
          <w:lang w:val="en-US"/>
        </w:rPr>
        <w:t>nk on public project board</w:t>
      </w:r>
    </w:p>
    <w:p w14:paraId="2C853243" w14:textId="6EACC40C" w:rsidR="00236A29" w:rsidRPr="00111489" w:rsidRDefault="00236A29" w:rsidP="009E7D3E">
      <w:pPr>
        <w:pStyle w:val="Corpsdetexte"/>
        <w:numPr>
          <w:ilvl w:val="0"/>
          <w:numId w:val="23"/>
        </w:numPr>
        <w:rPr>
          <w:lang w:val="en-US"/>
        </w:rPr>
      </w:pPr>
      <w:r>
        <w:rPr>
          <w:noProof/>
        </w:rPr>
        <w:drawing>
          <wp:inline distT="0" distB="0" distL="0" distR="0" wp14:anchorId="74E9F2FF" wp14:editId="739E5F08">
            <wp:extent cx="4791075" cy="498599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initial.PNG"/>
                    <pic:cNvPicPr/>
                  </pic:nvPicPr>
                  <pic:blipFill>
                    <a:blip r:embed="rId12">
                      <a:extLst>
                        <a:ext uri="{28A0092B-C50C-407E-A947-70E740481C1C}">
                          <a14:useLocalDpi xmlns:a14="http://schemas.microsoft.com/office/drawing/2010/main" val="0"/>
                        </a:ext>
                      </a:extLst>
                    </a:blip>
                    <a:stretch>
                      <a:fillRect/>
                    </a:stretch>
                  </pic:blipFill>
                  <pic:spPr>
                    <a:xfrm>
                      <a:off x="0" y="0"/>
                      <a:ext cx="4798862" cy="4994097"/>
                    </a:xfrm>
                    <a:prstGeom prst="rect">
                      <a:avLst/>
                    </a:prstGeom>
                  </pic:spPr>
                </pic:pic>
              </a:graphicData>
            </a:graphic>
          </wp:inline>
        </w:drawing>
      </w:r>
    </w:p>
    <w:p w14:paraId="4E2375A9" w14:textId="77777777" w:rsidR="007F30AE" w:rsidRPr="007F30AE" w:rsidRDefault="007F30AE" w:rsidP="008E53F9">
      <w:pPr>
        <w:pStyle w:val="Titre1"/>
      </w:pPr>
      <w:bookmarkStart w:id="17" w:name="_Toc532179957"/>
      <w:bookmarkStart w:id="18" w:name="_Toc165969641"/>
      <w:bookmarkStart w:id="19" w:name="_Toc28967096"/>
      <w:r w:rsidRPr="007F30AE">
        <w:t>Analyse</w:t>
      </w:r>
      <w:bookmarkEnd w:id="17"/>
      <w:bookmarkEnd w:id="18"/>
      <w:bookmarkEnd w:id="19"/>
    </w:p>
    <w:p w14:paraId="4165B86D" w14:textId="77777777" w:rsidR="007F30AE" w:rsidRDefault="009B26E1" w:rsidP="008E53F9">
      <w:pPr>
        <w:pStyle w:val="Titre2"/>
      </w:pPr>
      <w:bookmarkStart w:id="20" w:name="_Toc28967097"/>
      <w:r>
        <w:t>Opportunities</w:t>
      </w:r>
      <w:bookmarkEnd w:id="20"/>
    </w:p>
    <w:p w14:paraId="7660F3E1" w14:textId="6AE55546" w:rsidR="00456C9F" w:rsidRPr="007F2B58" w:rsidRDefault="00456C9F" w:rsidP="00456C9F">
      <w:pPr>
        <w:pStyle w:val="Retraitcorpsdetexte"/>
        <w:rPr>
          <w:lang w:val="en-US"/>
        </w:rPr>
      </w:pPr>
      <w:r w:rsidRPr="007F2B58">
        <w:rPr>
          <w:lang w:val="en-US"/>
        </w:rPr>
        <w:t xml:space="preserve">Main opportunity : </w:t>
      </w:r>
      <w:r w:rsidR="005C0EFA">
        <w:rPr>
          <w:lang w:val="en-US"/>
        </w:rPr>
        <w:t>make a project for ETML with</w:t>
      </w:r>
      <w:r w:rsidR="00527AAF">
        <w:rPr>
          <w:lang w:val="en-US"/>
        </w:rPr>
        <w:t xml:space="preserve"> a</w:t>
      </w:r>
      <w:r w:rsidR="005C0EFA">
        <w:rPr>
          <w:lang w:val="en-US"/>
        </w:rPr>
        <w:t xml:space="preserve"> </w:t>
      </w:r>
      <w:r w:rsidRPr="007F2B58">
        <w:rPr>
          <w:lang w:val="en-US"/>
        </w:rPr>
        <w:t>real client.</w:t>
      </w:r>
    </w:p>
    <w:p w14:paraId="0078E71E" w14:textId="77777777" w:rsidR="00456C9F" w:rsidRDefault="00456C9F" w:rsidP="00456C9F">
      <w:pPr>
        <w:pStyle w:val="Retraitcorpsdetexte"/>
      </w:pPr>
      <w:r>
        <w:t xml:space="preserve">Secondary opportunities : </w:t>
      </w:r>
    </w:p>
    <w:p w14:paraId="39471E6D" w14:textId="77777777" w:rsidR="00456C9F" w:rsidRPr="007F2B58" w:rsidRDefault="00456C9F" w:rsidP="00E85C1C">
      <w:pPr>
        <w:pStyle w:val="Retraitcorpsdetexte"/>
        <w:numPr>
          <w:ilvl w:val="0"/>
          <w:numId w:val="15"/>
        </w:numPr>
        <w:rPr>
          <w:lang w:val="en-US"/>
        </w:rPr>
      </w:pPr>
      <w:r w:rsidRPr="007F2B58">
        <w:rPr>
          <w:lang w:val="en-US"/>
        </w:rPr>
        <w:t xml:space="preserve">Learning technologies (Symfony Framework, </w:t>
      </w:r>
      <w:r w:rsidR="00863B56" w:rsidRPr="007F2B58">
        <w:rPr>
          <w:lang w:val="en-US"/>
        </w:rPr>
        <w:t>Composer and other).</w:t>
      </w:r>
    </w:p>
    <w:p w14:paraId="7866FBBC" w14:textId="77777777" w:rsidR="00863B56" w:rsidRPr="007F2B58" w:rsidRDefault="00863B56" w:rsidP="00E85C1C">
      <w:pPr>
        <w:pStyle w:val="Retraitcorpsdetexte"/>
        <w:numPr>
          <w:ilvl w:val="0"/>
          <w:numId w:val="15"/>
        </w:numPr>
        <w:rPr>
          <w:lang w:val="en-US"/>
        </w:rPr>
      </w:pPr>
      <w:r w:rsidRPr="007F2B58">
        <w:rPr>
          <w:lang w:val="en-US"/>
        </w:rPr>
        <w:lastRenderedPageBreak/>
        <w:t>{PERSONAL} Project helps to get experience in Drupal (based on Symfony) before my traineeship.</w:t>
      </w:r>
    </w:p>
    <w:p w14:paraId="21D4532F" w14:textId="77777777" w:rsidR="00456C9F" w:rsidRPr="007F2B58" w:rsidRDefault="00456C9F" w:rsidP="00456C9F">
      <w:pPr>
        <w:pStyle w:val="Retraitcorpsdetexte"/>
        <w:rPr>
          <w:lang w:val="en-US"/>
        </w:rPr>
      </w:pPr>
    </w:p>
    <w:p w14:paraId="6987FD86" w14:textId="77777777" w:rsidR="007F30AE" w:rsidRDefault="007F30AE" w:rsidP="008E53F9">
      <w:pPr>
        <w:pStyle w:val="Titre2"/>
      </w:pPr>
      <w:bookmarkStart w:id="21" w:name="_Toc532179959"/>
      <w:bookmarkStart w:id="22" w:name="_Toc165969643"/>
      <w:bookmarkStart w:id="23" w:name="_Toc28967098"/>
      <w:r w:rsidRPr="007F30AE">
        <w:t>Document d’analyse</w:t>
      </w:r>
      <w:bookmarkEnd w:id="21"/>
      <w:bookmarkEnd w:id="22"/>
      <w:r w:rsidR="005328B0">
        <w:t xml:space="preserve"> et conception</w:t>
      </w:r>
      <w:bookmarkEnd w:id="23"/>
    </w:p>
    <w:p w14:paraId="2115FA83" w14:textId="77777777" w:rsidR="00BF149F" w:rsidRDefault="00BF149F" w:rsidP="00BF149F">
      <w:pPr>
        <w:pStyle w:val="Retraitcorpsdetexte"/>
      </w:pPr>
    </w:p>
    <w:p w14:paraId="63383E97" w14:textId="77777777" w:rsidR="008A5C93" w:rsidRPr="00BF149F" w:rsidRDefault="008A5C93" w:rsidP="008A5C93">
      <w:pPr>
        <w:pStyle w:val="Titre3"/>
      </w:pPr>
      <w:bookmarkStart w:id="24" w:name="_Toc28967099"/>
      <w:r>
        <w:t>Initial</w:t>
      </w:r>
      <w:bookmarkEnd w:id="24"/>
    </w:p>
    <w:p w14:paraId="7FC6203C" w14:textId="77777777" w:rsidR="00281C7E" w:rsidRPr="007F2B58" w:rsidRDefault="00FA6050" w:rsidP="00281C7E">
      <w:pPr>
        <w:pStyle w:val="Retraitcorpsdetexte"/>
        <w:rPr>
          <w:lang w:val="en-US"/>
        </w:rPr>
      </w:pPr>
      <w:r w:rsidRPr="007F2B58">
        <w:rPr>
          <w:lang w:val="en-US"/>
        </w:rPr>
        <w:t xml:space="preserve">First week (12.09.2019) – Attempt to find something similar to the project specifications, none were found. </w:t>
      </w:r>
    </w:p>
    <w:p w14:paraId="6ECFA7E3" w14:textId="77777777" w:rsidR="00FA6050" w:rsidRPr="007F2B58" w:rsidRDefault="00FA6050" w:rsidP="00281C7E">
      <w:pPr>
        <w:pStyle w:val="Retraitcorpsdetexte"/>
        <w:rPr>
          <w:lang w:val="en-US"/>
        </w:rPr>
      </w:pPr>
    </w:p>
    <w:p w14:paraId="2F68A6AD" w14:textId="77777777" w:rsidR="00FA6050" w:rsidRPr="007F2B58" w:rsidRDefault="00FA6050" w:rsidP="00281C7E">
      <w:pPr>
        <w:pStyle w:val="Retraitcorpsdetexte"/>
        <w:rPr>
          <w:lang w:val="en-US"/>
        </w:rPr>
      </w:pPr>
      <w:r w:rsidRPr="007F2B58">
        <w:rPr>
          <w:lang w:val="en-US"/>
        </w:rPr>
        <w:t>At the beginning</w:t>
      </w:r>
      <w:r w:rsidR="00661BD4" w:rsidRPr="007F2B58">
        <w:rPr>
          <w:lang w:val="en-US"/>
        </w:rPr>
        <w:t xml:space="preserve"> developer (Chyzhyk Aleh) tried to use Ruby langua</w:t>
      </w:r>
      <w:r w:rsidR="00BF149F" w:rsidRPr="007F2B58">
        <w:rPr>
          <w:lang w:val="en-US"/>
        </w:rPr>
        <w:t xml:space="preserve">ge (Ruby on Rails framework). But to learn new language structure and syntax it would have taken too much time. </w:t>
      </w:r>
    </w:p>
    <w:p w14:paraId="5CCF1463" w14:textId="77777777" w:rsidR="00BF149F" w:rsidRPr="007F2B58" w:rsidRDefault="00BF149F" w:rsidP="00281C7E">
      <w:pPr>
        <w:pStyle w:val="Retraitcorpsdetexte"/>
        <w:rPr>
          <w:lang w:val="en-US"/>
        </w:rPr>
      </w:pPr>
    </w:p>
    <w:p w14:paraId="0F4DF621" w14:textId="77777777" w:rsidR="00BF149F" w:rsidRPr="007F2B58" w:rsidRDefault="00BF149F" w:rsidP="00281C7E">
      <w:pPr>
        <w:pStyle w:val="Retraitcorpsdetexte"/>
        <w:rPr>
          <w:lang w:val="en-US"/>
        </w:rPr>
      </w:pPr>
      <w:r w:rsidRPr="007F2B58">
        <w:rPr>
          <w:lang w:val="en-US"/>
        </w:rPr>
        <w:t>So final decision : Symfony Framework using Composer.</w:t>
      </w:r>
    </w:p>
    <w:p w14:paraId="3CE81380" w14:textId="77777777" w:rsidR="008A5C93" w:rsidRPr="007F2B58" w:rsidRDefault="008A5C93" w:rsidP="00281C7E">
      <w:pPr>
        <w:pStyle w:val="Retraitcorpsdetexte"/>
        <w:rPr>
          <w:lang w:val="en-US"/>
        </w:rPr>
      </w:pPr>
    </w:p>
    <w:p w14:paraId="2E40E23A" w14:textId="77777777" w:rsidR="003670C0" w:rsidRDefault="003670C0" w:rsidP="003670C0">
      <w:pPr>
        <w:pStyle w:val="Titre3"/>
      </w:pPr>
      <w:bookmarkStart w:id="25" w:name="_Toc28967100"/>
      <w:r>
        <w:t>Database</w:t>
      </w:r>
      <w:bookmarkEnd w:id="25"/>
    </w:p>
    <w:p w14:paraId="0A33A4EA" w14:textId="77777777" w:rsidR="003670C0" w:rsidRPr="007F2B58" w:rsidRDefault="003670C0" w:rsidP="003670C0">
      <w:pPr>
        <w:pStyle w:val="Retraitcorpsdetexte3"/>
        <w:ind w:left="1134"/>
        <w:rPr>
          <w:lang w:val="en-US"/>
        </w:rPr>
      </w:pPr>
      <w:r w:rsidRPr="007F2B58">
        <w:rPr>
          <w:lang w:val="en-US"/>
        </w:rPr>
        <w:t xml:space="preserve">Obviously this project requires database implementation. </w:t>
      </w:r>
    </w:p>
    <w:p w14:paraId="7A4A5050" w14:textId="77777777" w:rsidR="003670C0" w:rsidRPr="007F2B58" w:rsidRDefault="003670C0" w:rsidP="003670C0">
      <w:pPr>
        <w:pStyle w:val="Retraitcorpsdetexte3"/>
        <w:ind w:left="1134"/>
        <w:rPr>
          <w:lang w:val="en-US"/>
        </w:rPr>
      </w:pPr>
      <w:r w:rsidRPr="007F2B58">
        <w:rPr>
          <w:lang w:val="en-US"/>
        </w:rPr>
        <w:t>Based on client demands and needs here is the Conceptual model :</w:t>
      </w:r>
    </w:p>
    <w:p w14:paraId="0FF80CD2" w14:textId="77777777" w:rsidR="00B11239" w:rsidRDefault="00B33995" w:rsidP="003670C0">
      <w:pPr>
        <w:pStyle w:val="Retraitcorpsdetexte3"/>
        <w:ind w:left="1134"/>
      </w:pPr>
      <w:r>
        <w:rPr>
          <w:noProof/>
        </w:rPr>
        <w:drawing>
          <wp:inline distT="0" distB="0" distL="0" distR="0" wp14:anchorId="41FF7466" wp14:editId="00214553">
            <wp:extent cx="5242614" cy="307100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MLD.PNG"/>
                    <pic:cNvPicPr/>
                  </pic:nvPicPr>
                  <pic:blipFill>
                    <a:blip r:embed="rId13">
                      <a:extLst>
                        <a:ext uri="{28A0092B-C50C-407E-A947-70E740481C1C}">
                          <a14:useLocalDpi xmlns:a14="http://schemas.microsoft.com/office/drawing/2010/main" val="0"/>
                        </a:ext>
                      </a:extLst>
                    </a:blip>
                    <a:stretch>
                      <a:fillRect/>
                    </a:stretch>
                  </pic:blipFill>
                  <pic:spPr>
                    <a:xfrm>
                      <a:off x="0" y="0"/>
                      <a:ext cx="5257434" cy="3079685"/>
                    </a:xfrm>
                    <a:prstGeom prst="rect">
                      <a:avLst/>
                    </a:prstGeom>
                  </pic:spPr>
                </pic:pic>
              </a:graphicData>
            </a:graphic>
          </wp:inline>
        </w:drawing>
      </w:r>
    </w:p>
    <w:p w14:paraId="3A107C3A" w14:textId="77777777" w:rsidR="00281C7E" w:rsidRPr="007F2B58" w:rsidRDefault="00B33995" w:rsidP="00281C7E">
      <w:pPr>
        <w:pStyle w:val="Retraitcorpsdetexte"/>
        <w:rPr>
          <w:lang w:val="en-US"/>
        </w:rPr>
      </w:pPr>
      <w:r w:rsidRPr="007F2B58">
        <w:rPr>
          <w:lang w:val="en-US"/>
        </w:rPr>
        <w:t>This model may change during development stage</w:t>
      </w:r>
    </w:p>
    <w:p w14:paraId="257A8FCB" w14:textId="77777777" w:rsidR="001D059D" w:rsidRPr="007F2B58" w:rsidRDefault="001D059D" w:rsidP="00281C7E">
      <w:pPr>
        <w:pStyle w:val="Retraitcorpsdetexte"/>
        <w:rPr>
          <w:lang w:val="en-US"/>
        </w:rPr>
      </w:pPr>
    </w:p>
    <w:p w14:paraId="69EB269A" w14:textId="77777777" w:rsidR="001D059D" w:rsidRDefault="001D059D" w:rsidP="001D059D">
      <w:pPr>
        <w:pStyle w:val="Titre3"/>
      </w:pPr>
      <w:bookmarkStart w:id="26" w:name="_Toc28967101"/>
      <w:r>
        <w:t>Why Symfony</w:t>
      </w:r>
      <w:bookmarkEnd w:id="26"/>
    </w:p>
    <w:p w14:paraId="7D34C333" w14:textId="77777777" w:rsidR="001D059D" w:rsidRPr="007F2B58" w:rsidRDefault="001D059D" w:rsidP="00E85C1C">
      <w:pPr>
        <w:pStyle w:val="Retraitcorpsdetexte3"/>
        <w:numPr>
          <w:ilvl w:val="0"/>
          <w:numId w:val="16"/>
        </w:numPr>
        <w:rPr>
          <w:lang w:val="en-US"/>
        </w:rPr>
      </w:pPr>
      <w:r w:rsidRPr="007F2B58">
        <w:rPr>
          <w:lang w:val="en-US"/>
        </w:rPr>
        <w:t>Symfony Framework is easier to use than the pure PHP, even though it requires some learning (syntax, structure)</w:t>
      </w:r>
    </w:p>
    <w:p w14:paraId="6C3172E3" w14:textId="77777777" w:rsidR="001D059D" w:rsidRPr="007F2B58" w:rsidRDefault="001D059D" w:rsidP="00E85C1C">
      <w:pPr>
        <w:pStyle w:val="Retraitcorpsdetexte3"/>
        <w:numPr>
          <w:ilvl w:val="0"/>
          <w:numId w:val="16"/>
        </w:numPr>
        <w:rPr>
          <w:lang w:val="en-US"/>
        </w:rPr>
      </w:pPr>
      <w:r w:rsidRPr="007F2B58">
        <w:rPr>
          <w:lang w:val="en-US"/>
        </w:rPr>
        <w:t xml:space="preserve">Symfony uses twig templates ( equivalent to the html pages, but a lot easier to user) </w:t>
      </w:r>
    </w:p>
    <w:p w14:paraId="401155F1" w14:textId="77777777" w:rsidR="001D059D" w:rsidRDefault="001D059D" w:rsidP="00E85C1C">
      <w:pPr>
        <w:pStyle w:val="Retraitcorpsdetexte3"/>
        <w:numPr>
          <w:ilvl w:val="0"/>
          <w:numId w:val="16"/>
        </w:numPr>
      </w:pPr>
      <w:r>
        <w:t>Code is well structured</w:t>
      </w:r>
    </w:p>
    <w:p w14:paraId="741AD28B" w14:textId="77777777" w:rsidR="001D059D" w:rsidRPr="007F2B58" w:rsidRDefault="001D059D" w:rsidP="00E85C1C">
      <w:pPr>
        <w:pStyle w:val="Retraitcorpsdetexte3"/>
        <w:numPr>
          <w:ilvl w:val="0"/>
          <w:numId w:val="16"/>
        </w:numPr>
        <w:rPr>
          <w:lang w:val="en-US"/>
        </w:rPr>
      </w:pPr>
      <w:r w:rsidRPr="007F2B58">
        <w:rPr>
          <w:lang w:val="en-US"/>
        </w:rPr>
        <w:t>{PERSONAL} Doing another project with Symfony at the same time</w:t>
      </w:r>
    </w:p>
    <w:p w14:paraId="440C1016" w14:textId="77777777" w:rsidR="00B33995" w:rsidRPr="007F2B58" w:rsidRDefault="001D059D" w:rsidP="00E85C1C">
      <w:pPr>
        <w:pStyle w:val="Retraitcorpsdetexte3"/>
        <w:numPr>
          <w:ilvl w:val="0"/>
          <w:numId w:val="16"/>
        </w:numPr>
        <w:rPr>
          <w:lang w:val="en-US"/>
        </w:rPr>
      </w:pPr>
      <w:r w:rsidRPr="007F2B58">
        <w:rPr>
          <w:lang w:val="en-US"/>
        </w:rPr>
        <w:t>{PERSONAL} Traineeship uses Drupal, which is based on Symfony</w:t>
      </w:r>
    </w:p>
    <w:p w14:paraId="1DD203EC" w14:textId="77777777" w:rsidR="005D1923" w:rsidRPr="007F2B58" w:rsidRDefault="005D1923" w:rsidP="00656153">
      <w:pPr>
        <w:pStyle w:val="Retraitcorpsdetexte3"/>
        <w:ind w:left="2174"/>
        <w:rPr>
          <w:lang w:val="en-US"/>
        </w:rPr>
      </w:pPr>
    </w:p>
    <w:p w14:paraId="1CED25BD" w14:textId="77777777" w:rsidR="004206A2" w:rsidRDefault="004206A2" w:rsidP="008E53F9">
      <w:pPr>
        <w:pStyle w:val="Titre2"/>
      </w:pPr>
      <w:bookmarkStart w:id="27" w:name="_Conception_des_tests"/>
      <w:bookmarkStart w:id="28" w:name="_Toc532179967"/>
      <w:bookmarkStart w:id="29" w:name="_Toc165969651"/>
      <w:bookmarkStart w:id="30" w:name="_Toc28967102"/>
      <w:bookmarkEnd w:id="27"/>
      <w:r w:rsidRPr="007F30AE">
        <w:t>Conception des tests</w:t>
      </w:r>
      <w:bookmarkEnd w:id="28"/>
      <w:bookmarkEnd w:id="29"/>
      <w:bookmarkEnd w:id="30"/>
    </w:p>
    <w:p w14:paraId="50CD958E" w14:textId="77777777" w:rsidR="00194932" w:rsidRDefault="00194932" w:rsidP="00194932">
      <w:pPr>
        <w:pStyle w:val="Retraitcorpsdetexte"/>
      </w:pPr>
    </w:p>
    <w:p w14:paraId="79EF56E1" w14:textId="77777777" w:rsidR="00194932" w:rsidRDefault="00194932" w:rsidP="00194932">
      <w:pPr>
        <w:pStyle w:val="Titre3"/>
      </w:pPr>
      <w:bookmarkStart w:id="31" w:name="_Toc28967103"/>
      <w:r>
        <w:t xml:space="preserve">Basic </w:t>
      </w:r>
      <w:r w:rsidR="00736FF1">
        <w:t>functionalities tests</w:t>
      </w:r>
      <w:r w:rsidR="00CD1067">
        <w:t> : USER</w:t>
      </w:r>
      <w:bookmarkEnd w:id="31"/>
    </w:p>
    <w:p w14:paraId="6DE4DDF6" w14:textId="77777777" w:rsidR="00194932" w:rsidRPr="007F2B58" w:rsidRDefault="00194932" w:rsidP="00E85C1C">
      <w:pPr>
        <w:pStyle w:val="Retraitcorpsdetexte3"/>
        <w:numPr>
          <w:ilvl w:val="0"/>
          <w:numId w:val="17"/>
        </w:numPr>
        <w:rPr>
          <w:lang w:val="en-US"/>
        </w:rPr>
      </w:pPr>
      <w:r w:rsidRPr="007F2B58">
        <w:rPr>
          <w:lang w:val="en-US"/>
        </w:rPr>
        <w:t>User can connect to his account – session variable set to true</w:t>
      </w:r>
      <w:r w:rsidR="00736FF1" w:rsidRPr="007F2B58">
        <w:rPr>
          <w:lang w:val="en-US"/>
        </w:rPr>
        <w:t xml:space="preserve"> </w:t>
      </w:r>
    </w:p>
    <w:p w14:paraId="002419B0" w14:textId="77777777" w:rsidR="00D669D6" w:rsidRPr="007F2B58" w:rsidRDefault="00D669D6" w:rsidP="00E85C1C">
      <w:pPr>
        <w:pStyle w:val="Retraitcorpsdetexte3"/>
        <w:numPr>
          <w:ilvl w:val="0"/>
          <w:numId w:val="17"/>
        </w:numPr>
        <w:rPr>
          <w:lang w:val="en-US"/>
        </w:rPr>
      </w:pPr>
      <w:r w:rsidRPr="007F2B58">
        <w:rPr>
          <w:lang w:val="en-US"/>
        </w:rPr>
        <w:t>After connecting user gets warning about changing his password</w:t>
      </w:r>
      <w:r w:rsidR="00637AE9" w:rsidRPr="007F2B58">
        <w:rPr>
          <w:lang w:val="en-US"/>
        </w:rPr>
        <w:t>d</w:t>
      </w:r>
    </w:p>
    <w:p w14:paraId="03FA1709" w14:textId="77777777" w:rsidR="00310F01" w:rsidRPr="007F2B58" w:rsidRDefault="00310F01" w:rsidP="00E85C1C">
      <w:pPr>
        <w:pStyle w:val="Retraitcorpsdetexte3"/>
        <w:numPr>
          <w:ilvl w:val="0"/>
          <w:numId w:val="17"/>
        </w:numPr>
        <w:rPr>
          <w:lang w:val="en-US"/>
        </w:rPr>
      </w:pPr>
      <w:r w:rsidRPr="007F2B58">
        <w:rPr>
          <w:lang w:val="en-US"/>
        </w:rPr>
        <w:t>Database contains 20 users with encrypted passwords – visual check</w:t>
      </w:r>
    </w:p>
    <w:p w14:paraId="2C525A30" w14:textId="77777777" w:rsidR="00194932" w:rsidRPr="00194932" w:rsidRDefault="00194932" w:rsidP="00E85C1C">
      <w:pPr>
        <w:pStyle w:val="Retraitcorpsdetexte3"/>
        <w:numPr>
          <w:ilvl w:val="0"/>
          <w:numId w:val="17"/>
        </w:numPr>
        <w:rPr>
          <w:lang w:val="de-CH"/>
        </w:rPr>
      </w:pPr>
      <w:r w:rsidRPr="00194932">
        <w:rPr>
          <w:lang w:val="de-CH"/>
        </w:rPr>
        <w:t>In case of wrong password and</w:t>
      </w:r>
      <w:r>
        <w:rPr>
          <w:lang w:val="de-CH"/>
        </w:rPr>
        <w:t>/or</w:t>
      </w:r>
      <w:r w:rsidRPr="00194932">
        <w:rPr>
          <w:lang w:val="de-CH"/>
        </w:rPr>
        <w:t xml:space="preserve"> login website sends a custom error</w:t>
      </w:r>
      <w:r w:rsidR="00BD6EF4">
        <w:rPr>
          <w:lang w:val="de-CH"/>
        </w:rPr>
        <w:t xml:space="preserve"> – test entries</w:t>
      </w:r>
    </w:p>
    <w:p w14:paraId="6E5AA1D6" w14:textId="77777777" w:rsidR="00194932" w:rsidRPr="00194932" w:rsidRDefault="00D95DBB" w:rsidP="00E85C1C">
      <w:pPr>
        <w:pStyle w:val="Retraitcorpsdetexte3"/>
        <w:numPr>
          <w:ilvl w:val="0"/>
          <w:numId w:val="17"/>
        </w:numPr>
        <w:rPr>
          <w:lang w:val="de-CH"/>
        </w:rPr>
      </w:pPr>
      <w:r>
        <w:rPr>
          <w:lang w:val="de-CH"/>
        </w:rPr>
        <w:t>In case of empty fields website sends a custom error</w:t>
      </w:r>
      <w:r w:rsidR="00BD6EF4">
        <w:rPr>
          <w:lang w:val="de-CH"/>
        </w:rPr>
        <w:t xml:space="preserve"> – test entries</w:t>
      </w:r>
    </w:p>
    <w:p w14:paraId="25FF83D2" w14:textId="77777777" w:rsidR="00194932" w:rsidRPr="007F2B58" w:rsidRDefault="00194932" w:rsidP="00E85C1C">
      <w:pPr>
        <w:pStyle w:val="Retraitcorpsdetexte3"/>
        <w:numPr>
          <w:ilvl w:val="0"/>
          <w:numId w:val="17"/>
        </w:numPr>
        <w:rPr>
          <w:lang w:val="en-US"/>
        </w:rPr>
      </w:pPr>
      <w:r w:rsidRPr="007F2B58">
        <w:rPr>
          <w:lang w:val="en-US"/>
        </w:rPr>
        <w:t>User can change his account password – database value is changed</w:t>
      </w:r>
    </w:p>
    <w:p w14:paraId="5670CEE7" w14:textId="77777777" w:rsidR="00194932" w:rsidRPr="007F2B58" w:rsidRDefault="00194932" w:rsidP="00E85C1C">
      <w:pPr>
        <w:pStyle w:val="Retraitcorpsdetexte3"/>
        <w:numPr>
          <w:ilvl w:val="0"/>
          <w:numId w:val="17"/>
        </w:numPr>
        <w:rPr>
          <w:lang w:val="en-US"/>
        </w:rPr>
      </w:pPr>
      <w:r w:rsidRPr="007F2B58">
        <w:rPr>
          <w:lang w:val="en-US"/>
        </w:rPr>
        <w:t>Passwords are encrypted – database pwd values check</w:t>
      </w:r>
    </w:p>
    <w:p w14:paraId="40BE55ED" w14:textId="77777777" w:rsidR="00194932" w:rsidRPr="007F2B58" w:rsidRDefault="00194932" w:rsidP="00E85C1C">
      <w:pPr>
        <w:pStyle w:val="Retraitcorpsdetexte3"/>
        <w:numPr>
          <w:ilvl w:val="0"/>
          <w:numId w:val="17"/>
        </w:numPr>
        <w:rPr>
          <w:lang w:val="en-US"/>
        </w:rPr>
      </w:pPr>
      <w:r w:rsidRPr="007F2B58">
        <w:rPr>
          <w:lang w:val="en-US"/>
        </w:rPr>
        <w:t>User can create an event – database value added</w:t>
      </w:r>
    </w:p>
    <w:p w14:paraId="60F32F0D" w14:textId="77777777" w:rsidR="00194932" w:rsidRPr="007F2B58" w:rsidRDefault="00194932" w:rsidP="00E85C1C">
      <w:pPr>
        <w:pStyle w:val="Retraitcorpsdetexte3"/>
        <w:numPr>
          <w:ilvl w:val="0"/>
          <w:numId w:val="17"/>
        </w:numPr>
        <w:rPr>
          <w:lang w:val="en-US"/>
        </w:rPr>
      </w:pPr>
      <w:r w:rsidRPr="007F2B58">
        <w:rPr>
          <w:lang w:val="en-US"/>
        </w:rPr>
        <w:t>User can create a day – database value added</w:t>
      </w:r>
    </w:p>
    <w:p w14:paraId="6C60EA46" w14:textId="77777777" w:rsidR="00194932" w:rsidRPr="007F2B58" w:rsidRDefault="00194932" w:rsidP="00E85C1C">
      <w:pPr>
        <w:pStyle w:val="Retraitcorpsdetexte3"/>
        <w:numPr>
          <w:ilvl w:val="0"/>
          <w:numId w:val="17"/>
        </w:numPr>
        <w:rPr>
          <w:lang w:val="en-US"/>
        </w:rPr>
      </w:pPr>
      <w:r w:rsidRPr="007F2B58">
        <w:rPr>
          <w:lang w:val="en-US"/>
        </w:rPr>
        <w:t>User can modify a day – database value modified</w:t>
      </w:r>
    </w:p>
    <w:p w14:paraId="5D08767D" w14:textId="77777777" w:rsidR="00194932" w:rsidRPr="007F2B58" w:rsidRDefault="00194932" w:rsidP="00E85C1C">
      <w:pPr>
        <w:pStyle w:val="Retraitcorpsdetexte3"/>
        <w:numPr>
          <w:ilvl w:val="0"/>
          <w:numId w:val="17"/>
        </w:numPr>
        <w:rPr>
          <w:lang w:val="en-US"/>
        </w:rPr>
      </w:pPr>
      <w:r w:rsidRPr="007F2B58">
        <w:rPr>
          <w:lang w:val="en-US"/>
        </w:rPr>
        <w:t>User can modify an event – database value modified</w:t>
      </w:r>
    </w:p>
    <w:p w14:paraId="28B68B61" w14:textId="77777777" w:rsidR="00DA4523" w:rsidRPr="007F2B58" w:rsidRDefault="00961E7E" w:rsidP="00E85C1C">
      <w:pPr>
        <w:pStyle w:val="Retraitcorpsdetexte3"/>
        <w:numPr>
          <w:ilvl w:val="0"/>
          <w:numId w:val="17"/>
        </w:numPr>
        <w:rPr>
          <w:lang w:val="en-US"/>
        </w:rPr>
      </w:pPr>
      <w:r w:rsidRPr="007F2B58">
        <w:rPr>
          <w:lang w:val="en-US"/>
        </w:rPr>
        <w:t>User can delete an event – database value deleted</w:t>
      </w:r>
    </w:p>
    <w:p w14:paraId="7E0DC647" w14:textId="77777777" w:rsidR="00961E7E" w:rsidRPr="007F2B58" w:rsidRDefault="00961E7E" w:rsidP="00E85C1C">
      <w:pPr>
        <w:pStyle w:val="Retraitcorpsdetexte3"/>
        <w:numPr>
          <w:ilvl w:val="0"/>
          <w:numId w:val="17"/>
        </w:numPr>
        <w:rPr>
          <w:lang w:val="en-US"/>
        </w:rPr>
      </w:pPr>
      <w:r w:rsidRPr="007F2B58">
        <w:rPr>
          <w:lang w:val="en-US"/>
        </w:rPr>
        <w:t>User can delete a day – database value deleted</w:t>
      </w:r>
    </w:p>
    <w:p w14:paraId="717C7AEA" w14:textId="77777777" w:rsidR="00961E7E" w:rsidRPr="007F2B58" w:rsidRDefault="00CD1067" w:rsidP="00E85C1C">
      <w:pPr>
        <w:pStyle w:val="Retraitcorpsdetexte3"/>
        <w:numPr>
          <w:ilvl w:val="0"/>
          <w:numId w:val="17"/>
        </w:numPr>
        <w:rPr>
          <w:lang w:val="en-US"/>
        </w:rPr>
      </w:pPr>
      <w:r w:rsidRPr="007F2B58">
        <w:rPr>
          <w:lang w:val="en-US"/>
        </w:rPr>
        <w:t>User can create multiple days – database multiple values</w:t>
      </w:r>
    </w:p>
    <w:p w14:paraId="4F845D37" w14:textId="77777777" w:rsidR="00CD1067" w:rsidRDefault="00CD1067" w:rsidP="00E85C1C">
      <w:pPr>
        <w:pStyle w:val="Retraitcorpsdetexte3"/>
        <w:numPr>
          <w:ilvl w:val="0"/>
          <w:numId w:val="17"/>
        </w:numPr>
      </w:pPr>
      <w:r>
        <w:t>User can create multiple events – database multiple values</w:t>
      </w:r>
    </w:p>
    <w:p w14:paraId="23F8EAB6" w14:textId="77777777" w:rsidR="00CD1067" w:rsidRPr="00CD1067" w:rsidRDefault="00CD1067" w:rsidP="00E85C1C">
      <w:pPr>
        <w:pStyle w:val="Retraitcorpsdetexte3"/>
        <w:numPr>
          <w:ilvl w:val="0"/>
          <w:numId w:val="17"/>
        </w:numPr>
        <w:rPr>
          <w:lang w:val="de-CH"/>
        </w:rPr>
      </w:pPr>
      <w:r w:rsidRPr="00CD1067">
        <w:rPr>
          <w:lang w:val="de-CH"/>
        </w:rPr>
        <w:t>User can’t crea</w:t>
      </w:r>
      <w:r w:rsidR="00106190">
        <w:rPr>
          <w:lang w:val="de-CH"/>
        </w:rPr>
        <w:t xml:space="preserve">te a day </w:t>
      </w:r>
      <w:r w:rsidRPr="00CD1067">
        <w:rPr>
          <w:lang w:val="de-CH"/>
        </w:rPr>
        <w:t>with the same name and date at the same time – error display check</w:t>
      </w:r>
    </w:p>
    <w:p w14:paraId="1F5118E4" w14:textId="77777777" w:rsidR="00CD1067" w:rsidRPr="007F2B58" w:rsidRDefault="00CD1067" w:rsidP="00E85C1C">
      <w:pPr>
        <w:pStyle w:val="Retraitcorpsdetexte3"/>
        <w:numPr>
          <w:ilvl w:val="0"/>
          <w:numId w:val="17"/>
        </w:numPr>
        <w:rPr>
          <w:lang w:val="en-US"/>
        </w:rPr>
      </w:pPr>
      <w:r w:rsidRPr="007F2B58">
        <w:rPr>
          <w:lang w:val="en-US"/>
        </w:rPr>
        <w:t>User can</w:t>
      </w:r>
      <w:r w:rsidR="00D669D6" w:rsidRPr="007F2B58">
        <w:rPr>
          <w:lang w:val="en-US"/>
        </w:rPr>
        <w:t xml:space="preserve"> create an event with the same name and time – database values check</w:t>
      </w:r>
    </w:p>
    <w:p w14:paraId="0534B554" w14:textId="77777777" w:rsidR="00D669D6" w:rsidRPr="007F2B58" w:rsidRDefault="00637AE9" w:rsidP="00E85C1C">
      <w:pPr>
        <w:pStyle w:val="Retraitcorpsdetexte3"/>
        <w:numPr>
          <w:ilvl w:val="0"/>
          <w:numId w:val="17"/>
        </w:numPr>
        <w:rPr>
          <w:lang w:val="en-US"/>
        </w:rPr>
      </w:pPr>
      <w:r w:rsidRPr="007F2B58">
        <w:rPr>
          <w:lang w:val="en-US"/>
        </w:rPr>
        <w:t>User can create the same event for the different hours – database values check</w:t>
      </w:r>
    </w:p>
    <w:p w14:paraId="521D0A77" w14:textId="77777777" w:rsidR="00637AE9" w:rsidRPr="007F2B58" w:rsidRDefault="00637AE9" w:rsidP="00E85C1C">
      <w:pPr>
        <w:pStyle w:val="Retraitcorpsdetexte3"/>
        <w:numPr>
          <w:ilvl w:val="0"/>
          <w:numId w:val="17"/>
        </w:numPr>
        <w:rPr>
          <w:lang w:val="en-US"/>
        </w:rPr>
      </w:pPr>
      <w:r w:rsidRPr="007F2B58">
        <w:rPr>
          <w:lang w:val="en-US"/>
        </w:rPr>
        <w:t>User can create the same event for the different days – database values check</w:t>
      </w:r>
    </w:p>
    <w:p w14:paraId="3F2764DA" w14:textId="77777777" w:rsidR="00637AE9" w:rsidRDefault="00637AE9" w:rsidP="00E85C1C">
      <w:pPr>
        <w:pStyle w:val="Retraitcorpsdetexte3"/>
        <w:numPr>
          <w:ilvl w:val="0"/>
          <w:numId w:val="17"/>
        </w:numPr>
      </w:pPr>
      <w:r>
        <w:t>To see…</w:t>
      </w:r>
    </w:p>
    <w:p w14:paraId="6554CF11" w14:textId="77777777" w:rsidR="00637AE9" w:rsidRDefault="00637AE9" w:rsidP="00637AE9">
      <w:pPr>
        <w:pStyle w:val="Titre3"/>
      </w:pPr>
      <w:bookmarkStart w:id="32" w:name="_Toc28967104"/>
      <w:r>
        <w:t>Basic functionalities : EVENT</w:t>
      </w:r>
      <w:bookmarkEnd w:id="32"/>
    </w:p>
    <w:p w14:paraId="0198B125" w14:textId="77777777" w:rsidR="00637AE9" w:rsidRPr="007F2B58" w:rsidRDefault="00637AE9" w:rsidP="00E85C1C">
      <w:pPr>
        <w:pStyle w:val="Retraitcorpsdetexte3"/>
        <w:numPr>
          <w:ilvl w:val="0"/>
          <w:numId w:val="18"/>
        </w:numPr>
        <w:rPr>
          <w:lang w:val="en-US"/>
        </w:rPr>
      </w:pPr>
      <w:r w:rsidRPr="007F2B58">
        <w:rPr>
          <w:lang w:val="en-US"/>
        </w:rPr>
        <w:t xml:space="preserve">Event has name, </w:t>
      </w:r>
      <w:r w:rsidR="00BB7E2E" w:rsidRPr="007F2B58">
        <w:rPr>
          <w:lang w:val="en-US"/>
        </w:rPr>
        <w:t>type</w:t>
      </w:r>
      <w:r w:rsidRPr="007F2B58">
        <w:rPr>
          <w:lang w:val="en-US"/>
        </w:rPr>
        <w:t xml:space="preserve">, start time, end time, description, </w:t>
      </w:r>
      <w:r w:rsidR="00BB7E2E" w:rsidRPr="007F2B58">
        <w:rPr>
          <w:lang w:val="en-US"/>
        </w:rPr>
        <w:t>author, class (location), number of places in total, number of places left</w:t>
      </w:r>
    </w:p>
    <w:p w14:paraId="59D0967B" w14:textId="77777777" w:rsidR="00194932" w:rsidRPr="007F2B58" w:rsidRDefault="00BB7E2E" w:rsidP="00E85C1C">
      <w:pPr>
        <w:pStyle w:val="Retraitcorpsdetexte3"/>
        <w:numPr>
          <w:ilvl w:val="0"/>
          <w:numId w:val="18"/>
        </w:numPr>
        <w:ind w:left="2160"/>
        <w:rPr>
          <w:lang w:val="en-US"/>
        </w:rPr>
      </w:pPr>
      <w:r w:rsidRPr="007F2B58">
        <w:rPr>
          <w:lang w:val="en-US"/>
        </w:rPr>
        <w:t>Events are displayed based on priority – for example a lunch break will be on top of a long event, if the event duration includes lunch break period</w:t>
      </w:r>
    </w:p>
    <w:p w14:paraId="3229D5CF" w14:textId="77777777" w:rsidR="00BB7E2E" w:rsidRPr="007F2B58" w:rsidRDefault="00BB7E2E" w:rsidP="007F2B58">
      <w:pPr>
        <w:pStyle w:val="Retraitcorpsdetexte3"/>
        <w:ind w:left="2160"/>
        <w:rPr>
          <w:lang w:val="en-US"/>
        </w:rPr>
      </w:pPr>
    </w:p>
    <w:p w14:paraId="09FC4570" w14:textId="74A53BFC" w:rsidR="00505421" w:rsidRDefault="008E53F9" w:rsidP="008E53F9">
      <w:pPr>
        <w:pStyle w:val="Titre2"/>
      </w:pPr>
      <w:bookmarkStart w:id="33" w:name="_Toc28967105"/>
      <w:bookmarkStart w:id="34" w:name="_Toc532179961"/>
      <w:r>
        <w:t>Planification</w:t>
      </w:r>
      <w:r w:rsidR="00505421">
        <w:t xml:space="preserve"> détaillé</w:t>
      </w:r>
      <w:r>
        <w:t>e</w:t>
      </w:r>
      <w:bookmarkEnd w:id="33"/>
    </w:p>
    <w:p w14:paraId="01FB1CCD" w14:textId="577D834E" w:rsidR="002753D9" w:rsidRDefault="002753D9" w:rsidP="002753D9">
      <w:pPr>
        <w:pStyle w:val="Retraitcorpsdetexte"/>
      </w:pPr>
    </w:p>
    <w:p w14:paraId="052325AD" w14:textId="2B27BB7B" w:rsidR="002753D9" w:rsidRDefault="002753D9" w:rsidP="002753D9">
      <w:pPr>
        <w:pStyle w:val="Retraitcorpsdetexte"/>
        <w:rPr>
          <w:lang w:val="en-US"/>
        </w:rPr>
      </w:pPr>
      <w:r w:rsidRPr="002753D9">
        <w:rPr>
          <w:lang w:val="en-US"/>
        </w:rPr>
        <w:t xml:space="preserve">There’s no one since </w:t>
      </w:r>
      <w:r>
        <w:rPr>
          <w:lang w:val="en-US"/>
        </w:rPr>
        <w:t>developer is using Agile method</w:t>
      </w:r>
      <w:r w:rsidR="000434A8">
        <w:rPr>
          <w:lang w:val="en-US"/>
        </w:rPr>
        <w:t>.</w:t>
      </w:r>
    </w:p>
    <w:p w14:paraId="2E502CBC" w14:textId="7254A4BE" w:rsidR="000434A8" w:rsidRDefault="000434A8" w:rsidP="002753D9">
      <w:pPr>
        <w:pStyle w:val="Retraitcorpsdetexte"/>
        <w:rPr>
          <w:lang w:val="en-US"/>
        </w:rPr>
      </w:pPr>
      <w:r>
        <w:rPr>
          <w:lang w:val="en-US"/>
        </w:rPr>
        <w:t xml:space="preserve">Why Agile : developer (Chyzhyk Aleh) is using Symfony Framework for the first time and can’t have even an </w:t>
      </w:r>
      <w:r w:rsidRPr="000434A8">
        <w:rPr>
          <w:lang w:val="en-US"/>
        </w:rPr>
        <w:t>approximate</w:t>
      </w:r>
      <w:r w:rsidR="002675EA">
        <w:rPr>
          <w:lang w:val="en-US"/>
        </w:rPr>
        <w:t xml:space="preserve"> estimation of time and tasks to do during his </w:t>
      </w:r>
      <w:r w:rsidR="002675EA">
        <w:rPr>
          <w:lang w:val="en-US"/>
        </w:rPr>
        <w:lastRenderedPageBreak/>
        <w:t>work. Even if developer would create one it would be just a waste of time, because he wouldn’t be capable to respect it due to lack of Symfony experience.</w:t>
      </w:r>
    </w:p>
    <w:p w14:paraId="344111A6" w14:textId="77777777" w:rsidR="002675EA" w:rsidRPr="002753D9" w:rsidRDefault="002675EA" w:rsidP="002753D9">
      <w:pPr>
        <w:pStyle w:val="Retraitcorpsdetexte"/>
        <w:rPr>
          <w:lang w:val="en-US"/>
        </w:rPr>
      </w:pPr>
    </w:p>
    <w:p w14:paraId="18852F6F" w14:textId="12B580CF" w:rsidR="007F30AE" w:rsidRDefault="007F30AE" w:rsidP="008E53F9">
      <w:pPr>
        <w:pStyle w:val="Titre2"/>
      </w:pPr>
      <w:bookmarkStart w:id="35" w:name="_Toc532179965"/>
      <w:bookmarkStart w:id="36" w:name="_Toc165969649"/>
      <w:bookmarkStart w:id="37" w:name="_Toc28967107"/>
      <w:bookmarkEnd w:id="34"/>
      <w:r w:rsidRPr="007F30AE">
        <w:t>Dossier de Réalisation</w:t>
      </w:r>
      <w:bookmarkEnd w:id="35"/>
      <w:bookmarkEnd w:id="36"/>
      <w:bookmarkEnd w:id="37"/>
    </w:p>
    <w:p w14:paraId="581B41D1" w14:textId="28B8C6BE" w:rsidR="00162B7A" w:rsidRDefault="00162B7A" w:rsidP="00162B7A">
      <w:pPr>
        <w:pStyle w:val="Retraitcorpsdetexte"/>
      </w:pPr>
    </w:p>
    <w:p w14:paraId="4BCB425C" w14:textId="052910E6" w:rsidR="00162B7A" w:rsidRDefault="00162B7A" w:rsidP="00162B7A">
      <w:pPr>
        <w:pStyle w:val="Retraitcorpsdetexte"/>
        <w:rPr>
          <w:lang w:val="en-US"/>
        </w:rPr>
      </w:pPr>
      <w:r w:rsidRPr="00162B7A">
        <w:rPr>
          <w:lang w:val="en-US"/>
        </w:rPr>
        <w:t xml:space="preserve">Developer decided to divide </w:t>
      </w:r>
      <w:r>
        <w:rPr>
          <w:lang w:val="en-US"/>
        </w:rPr>
        <w:t>this project into 4 sequences.</w:t>
      </w:r>
    </w:p>
    <w:p w14:paraId="137A01A1" w14:textId="6D80F499" w:rsidR="00162B7A" w:rsidRDefault="00162B7A" w:rsidP="00162B7A">
      <w:pPr>
        <w:pStyle w:val="Retraitcorpsdetexte"/>
        <w:rPr>
          <w:lang w:val="en-US"/>
        </w:rPr>
      </w:pPr>
    </w:p>
    <w:p w14:paraId="073480B4" w14:textId="49B0D949" w:rsidR="00162B7A" w:rsidRDefault="00162B7A" w:rsidP="00162B7A">
      <w:pPr>
        <w:pStyle w:val="Retraitcorpsdetexte"/>
        <w:rPr>
          <w:lang w:val="en-US"/>
        </w:rPr>
      </w:pPr>
      <w:r>
        <w:rPr>
          <w:lang w:val="en-US"/>
        </w:rPr>
        <w:t>Sequence A is the first part of the project. During it developer will discover technologies, syntax and methods to use during project. The result of this sequence will be the database, web-skeleton of the project and basic pages.</w:t>
      </w:r>
    </w:p>
    <w:p w14:paraId="58677DF9" w14:textId="1558A608" w:rsidR="00162B7A" w:rsidRDefault="00162B7A" w:rsidP="00162B7A">
      <w:pPr>
        <w:pStyle w:val="Retraitcorpsdetexte"/>
        <w:rPr>
          <w:lang w:val="en-US"/>
        </w:rPr>
      </w:pPr>
    </w:p>
    <w:p w14:paraId="04E63BF4" w14:textId="1374AA60" w:rsidR="00162B7A" w:rsidRDefault="00162B7A" w:rsidP="00162B7A">
      <w:pPr>
        <w:pStyle w:val="Retraitcorpsdetexte"/>
        <w:rPr>
          <w:lang w:val="en-US"/>
        </w:rPr>
      </w:pPr>
      <w:r>
        <w:rPr>
          <w:lang w:val="en-US"/>
        </w:rPr>
        <w:t xml:space="preserve">Sequence B is the second part of the project. During this sequence developer will create all basic functionalities – communication with database, forms, result display, controller methods etc. The result of this sequence will be the website with all the main functionalities – pages, forms etc. </w:t>
      </w:r>
    </w:p>
    <w:p w14:paraId="7DB8CE75" w14:textId="35D55770" w:rsidR="00536DF8" w:rsidRDefault="00536DF8" w:rsidP="00162B7A">
      <w:pPr>
        <w:pStyle w:val="Retraitcorpsdetexte"/>
        <w:rPr>
          <w:lang w:val="en-US"/>
        </w:rPr>
      </w:pPr>
    </w:p>
    <w:p w14:paraId="5488441F" w14:textId="0C2082E6" w:rsidR="00536DF8" w:rsidRDefault="00536DF8" w:rsidP="00162B7A">
      <w:pPr>
        <w:pStyle w:val="Retraitcorpsdetexte"/>
        <w:rPr>
          <w:lang w:val="en-US"/>
        </w:rPr>
      </w:pPr>
      <w:r>
        <w:rPr>
          <w:lang w:val="en-US"/>
        </w:rPr>
        <w:t xml:space="preserve">Sequence C is the third part of the project. During it developer will do mainly JS and CSS – creating design and front-end of the website. The result will be the basic design of the pages of the website. </w:t>
      </w:r>
    </w:p>
    <w:p w14:paraId="564A5991" w14:textId="7D5AE95D" w:rsidR="00536DF8" w:rsidRDefault="00536DF8" w:rsidP="00162B7A">
      <w:pPr>
        <w:pStyle w:val="Retraitcorpsdetexte"/>
        <w:rPr>
          <w:lang w:val="en-US"/>
        </w:rPr>
      </w:pPr>
    </w:p>
    <w:p w14:paraId="23B77EE3" w14:textId="22621950" w:rsidR="00536DF8" w:rsidRPr="00162B7A" w:rsidRDefault="00536DF8" w:rsidP="00162B7A">
      <w:pPr>
        <w:pStyle w:val="Retraitcorpsdetexte"/>
        <w:rPr>
          <w:lang w:val="en-US"/>
        </w:rPr>
      </w:pPr>
      <w:r>
        <w:rPr>
          <w:lang w:val="en-US"/>
        </w:rPr>
        <w:t>Sequence D is the last part of the project. During this part developer will finish, modify, debug everything he have done during previous sequences, as well as test the final result and put the project in production.</w:t>
      </w:r>
    </w:p>
    <w:p w14:paraId="4F21D1F4" w14:textId="77777777" w:rsidR="00162B7A" w:rsidRPr="00162B7A" w:rsidRDefault="00162B7A" w:rsidP="00162B7A">
      <w:pPr>
        <w:pStyle w:val="Retraitcorpsdetexte"/>
        <w:rPr>
          <w:lang w:val="en-US"/>
        </w:rPr>
      </w:pPr>
    </w:p>
    <w:p w14:paraId="6C578407" w14:textId="0F50F67B" w:rsidR="007F2B58" w:rsidRDefault="007F2B58" w:rsidP="007F2B58">
      <w:pPr>
        <w:pStyle w:val="Retraitcorpsdetexte"/>
      </w:pPr>
      <w:r>
        <w:t>R</w:t>
      </w:r>
      <w:r w:rsidR="00FD4989">
        <w:t>e</w:t>
      </w:r>
      <w:r>
        <w:t>alisation sequence </w:t>
      </w:r>
      <w:r w:rsidR="00FD4989">
        <w:t>A</w:t>
      </w:r>
      <w:r>
        <w:t>:</w:t>
      </w:r>
    </w:p>
    <w:p w14:paraId="4D805622" w14:textId="77777777" w:rsidR="007F2B58" w:rsidRDefault="007F2B58" w:rsidP="007F2B58">
      <w:pPr>
        <w:pStyle w:val="Retraitcorpsdetexte"/>
      </w:pPr>
    </w:p>
    <w:p w14:paraId="77405431" w14:textId="0A25827E" w:rsidR="007F2B58" w:rsidRDefault="007F2B58" w:rsidP="007F2B58">
      <w:pPr>
        <w:pStyle w:val="Retraitcorpsdetexte"/>
        <w:numPr>
          <w:ilvl w:val="0"/>
          <w:numId w:val="19"/>
        </w:numPr>
      </w:pPr>
      <w:r>
        <w:t>Install Symfony and composer</w:t>
      </w:r>
    </w:p>
    <w:p w14:paraId="5C0BDC96" w14:textId="2C60F21F" w:rsidR="0021141B" w:rsidRDefault="00772BE1" w:rsidP="0021141B">
      <w:pPr>
        <w:pStyle w:val="Retraitcorpsdetexte"/>
        <w:numPr>
          <w:ilvl w:val="1"/>
          <w:numId w:val="19"/>
        </w:numPr>
      </w:pPr>
      <w:hyperlink r:id="rId14" w:history="1">
        <w:r w:rsidR="0021141B">
          <w:rPr>
            <w:rStyle w:val="Lienhypertexte"/>
          </w:rPr>
          <w:t>https://getcomposer.org/download/</w:t>
        </w:r>
      </w:hyperlink>
    </w:p>
    <w:p w14:paraId="1E3549EF" w14:textId="4916A8A0" w:rsidR="0098326D" w:rsidRPr="0098326D" w:rsidRDefault="0098326D" w:rsidP="0098326D">
      <w:pPr>
        <w:pStyle w:val="Paragraphedeliste"/>
        <w:numPr>
          <w:ilvl w:val="1"/>
          <w:numId w:val="19"/>
        </w:numPr>
        <w:rPr>
          <w:sz w:val="20"/>
          <w:szCs w:val="20"/>
          <w:lang w:val="de-CH"/>
        </w:rPr>
      </w:pPr>
      <w:r w:rsidRPr="0098326D">
        <w:rPr>
          <w:sz w:val="20"/>
          <w:szCs w:val="20"/>
          <w:lang w:val="de-CH"/>
        </w:rPr>
        <w:t>When php version is asked – give it php with 7.2.7 .exe file</w:t>
      </w:r>
    </w:p>
    <w:p w14:paraId="5194AC3F" w14:textId="054FD9DF" w:rsidR="007F2B58" w:rsidRDefault="007F2B58" w:rsidP="007F2B58">
      <w:pPr>
        <w:pStyle w:val="Retraitcorpsdetexte"/>
        <w:numPr>
          <w:ilvl w:val="0"/>
          <w:numId w:val="19"/>
        </w:numPr>
        <w:rPr>
          <w:lang w:val="en-US"/>
        </w:rPr>
      </w:pPr>
      <w:r w:rsidRPr="007F2B58">
        <w:rPr>
          <w:lang w:val="en-US"/>
        </w:rPr>
        <w:t>Verify the result of i</w:t>
      </w:r>
      <w:r>
        <w:rPr>
          <w:lang w:val="en-US"/>
        </w:rPr>
        <w:t>nstallation</w:t>
      </w:r>
    </w:p>
    <w:p w14:paraId="6365E806" w14:textId="008E0EA1" w:rsidR="0098326D" w:rsidRDefault="0098326D" w:rsidP="0098326D">
      <w:pPr>
        <w:pStyle w:val="Retraitcorpsdetexte"/>
        <w:numPr>
          <w:ilvl w:val="1"/>
          <w:numId w:val="19"/>
        </w:numPr>
        <w:rPr>
          <w:lang w:val="en-US"/>
        </w:rPr>
      </w:pPr>
      <w:r>
        <w:rPr>
          <w:lang w:val="en-US"/>
        </w:rPr>
        <w:t>“php -v“ in cmd</w:t>
      </w:r>
    </w:p>
    <w:p w14:paraId="64D3E132" w14:textId="162202FA" w:rsidR="0098326D" w:rsidRDefault="0098326D" w:rsidP="0098326D">
      <w:pPr>
        <w:pStyle w:val="Retraitcorpsdetexte"/>
        <w:numPr>
          <w:ilvl w:val="1"/>
          <w:numId w:val="19"/>
        </w:numPr>
        <w:rPr>
          <w:lang w:val="en-US"/>
        </w:rPr>
      </w:pPr>
      <w:r>
        <w:rPr>
          <w:lang w:val="en-US"/>
        </w:rPr>
        <w:t>“composer -version” in cmd</w:t>
      </w:r>
    </w:p>
    <w:p w14:paraId="4BC35669" w14:textId="31D8ED5D" w:rsidR="007F2B58" w:rsidRDefault="007F2B58" w:rsidP="007F2B58">
      <w:pPr>
        <w:pStyle w:val="Retraitcorpsdetexte"/>
        <w:numPr>
          <w:ilvl w:val="0"/>
          <w:numId w:val="19"/>
        </w:numPr>
        <w:rPr>
          <w:lang w:val="en-US"/>
        </w:rPr>
      </w:pPr>
      <w:r>
        <w:rPr>
          <w:lang w:val="en-US"/>
        </w:rPr>
        <w:t>Create a new Symfony web-skeleton</w:t>
      </w:r>
    </w:p>
    <w:p w14:paraId="0B7AF99F" w14:textId="77777777" w:rsidR="0098326D" w:rsidRPr="00695962" w:rsidRDefault="00772BE1" w:rsidP="0098326D">
      <w:pPr>
        <w:pStyle w:val="Paragraphedeliste"/>
        <w:numPr>
          <w:ilvl w:val="1"/>
          <w:numId w:val="19"/>
        </w:numPr>
        <w:rPr>
          <w:sz w:val="20"/>
          <w:szCs w:val="20"/>
          <w:lang w:val="en-US"/>
        </w:rPr>
      </w:pPr>
      <w:hyperlink r:id="rId15" w:history="1">
        <w:r w:rsidR="0098326D" w:rsidRPr="00695962">
          <w:rPr>
            <w:rStyle w:val="Lienhypertexte"/>
            <w:sz w:val="20"/>
            <w:szCs w:val="20"/>
            <w:lang w:val="en-US"/>
          </w:rPr>
          <w:t>https://openclassrooms.com/fr/courses/3619856-developpez-votre-site-web-avec-le-framework-symfony/5066156-installer-symfony-grace-a-composer</w:t>
        </w:r>
      </w:hyperlink>
    </w:p>
    <w:p w14:paraId="6A16D9A1" w14:textId="68064741" w:rsidR="0098326D" w:rsidRPr="00660680" w:rsidRDefault="00695962" w:rsidP="00660680">
      <w:pPr>
        <w:pStyle w:val="Paragraphedeliste"/>
        <w:numPr>
          <w:ilvl w:val="1"/>
          <w:numId w:val="19"/>
        </w:numPr>
        <w:rPr>
          <w:rStyle w:val="Lienhypertexte"/>
          <w:color w:val="auto"/>
          <w:sz w:val="20"/>
          <w:szCs w:val="20"/>
          <w:u w:val="none"/>
          <w:lang w:val="en-US"/>
        </w:rPr>
      </w:pPr>
      <w:r w:rsidRPr="00660680">
        <w:rPr>
          <w:sz w:val="20"/>
          <w:szCs w:val="20"/>
          <w:lang w:val="en-US"/>
        </w:rPr>
        <w:t xml:space="preserve">Symfony tutorial </w:t>
      </w:r>
      <w:hyperlink r:id="rId16" w:history="1">
        <w:r w:rsidRPr="00660680">
          <w:rPr>
            <w:rStyle w:val="Lienhypertexte"/>
            <w:sz w:val="20"/>
            <w:szCs w:val="20"/>
            <w:lang w:val="en-US"/>
          </w:rPr>
          <w:t>https://symfony.com/doc/current/page_creation.html</w:t>
        </w:r>
      </w:hyperlink>
    </w:p>
    <w:p w14:paraId="53E87CD3" w14:textId="23D62BF5" w:rsidR="00660680" w:rsidRDefault="00660680" w:rsidP="00223627">
      <w:pPr>
        <w:pStyle w:val="Paragraphedeliste"/>
        <w:numPr>
          <w:ilvl w:val="1"/>
          <w:numId w:val="19"/>
        </w:numPr>
        <w:rPr>
          <w:b/>
          <w:bCs/>
          <w:sz w:val="20"/>
          <w:szCs w:val="20"/>
          <w:lang w:val="de-CH"/>
        </w:rPr>
      </w:pPr>
      <w:r w:rsidRPr="00223627">
        <w:rPr>
          <w:b/>
          <w:bCs/>
          <w:sz w:val="20"/>
          <w:szCs w:val="20"/>
          <w:lang w:val="de-CH"/>
        </w:rPr>
        <w:t>Note* : Website is in MVC version, means that it’s not just symfony/skeleton, but symfony/website-skeleton.</w:t>
      </w:r>
    </w:p>
    <w:p w14:paraId="6A612AAC" w14:textId="013638B1" w:rsidR="0023108E" w:rsidRPr="005C0EFA" w:rsidRDefault="0023108E" w:rsidP="00223627">
      <w:pPr>
        <w:pStyle w:val="Paragraphedeliste"/>
        <w:numPr>
          <w:ilvl w:val="1"/>
          <w:numId w:val="19"/>
        </w:numPr>
        <w:rPr>
          <w:b/>
          <w:bCs/>
          <w:sz w:val="20"/>
          <w:szCs w:val="20"/>
        </w:rPr>
      </w:pPr>
      <w:r w:rsidRPr="005C0EFA">
        <w:rPr>
          <w:sz w:val="20"/>
          <w:szCs w:val="20"/>
        </w:rPr>
        <w:t>Link to</w:t>
      </w:r>
      <w:r w:rsidR="00964802" w:rsidRPr="005C0EFA">
        <w:rPr>
          <w:sz w:val="20"/>
          <w:szCs w:val="20"/>
        </w:rPr>
        <w:t xml:space="preserve"> </w:t>
      </w:r>
      <w:r w:rsidRPr="005C0EFA">
        <w:rPr>
          <w:sz w:val="20"/>
          <w:szCs w:val="20"/>
        </w:rPr>
        <w:t xml:space="preserve">GitHub project repository </w:t>
      </w:r>
      <w:r w:rsidR="0034133C" w:rsidRPr="005C0EFA">
        <w:rPr>
          <w:sz w:val="20"/>
          <w:szCs w:val="20"/>
        </w:rPr>
        <w:t xml:space="preserve"> - </w:t>
      </w:r>
    </w:p>
    <w:p w14:paraId="02FFA2B0" w14:textId="48938D32" w:rsidR="0034133C" w:rsidRPr="00223627" w:rsidRDefault="00772BE1" w:rsidP="0034133C">
      <w:pPr>
        <w:pStyle w:val="Paragraphedeliste"/>
        <w:ind w:left="2214"/>
        <w:rPr>
          <w:b/>
          <w:bCs/>
          <w:sz w:val="20"/>
          <w:szCs w:val="20"/>
          <w:lang w:val="de-CH"/>
        </w:rPr>
      </w:pPr>
      <w:hyperlink r:id="rId17" w:history="1">
        <w:r w:rsidR="0034133C">
          <w:rPr>
            <w:rStyle w:val="Lienhypertexte"/>
          </w:rPr>
          <w:t>https://github.com/Chyzhykal/PFEProject</w:t>
        </w:r>
      </w:hyperlink>
    </w:p>
    <w:p w14:paraId="1A9E91C0" w14:textId="47ED0CA0" w:rsidR="007F2B58" w:rsidRDefault="007F2B58" w:rsidP="007F2B58">
      <w:pPr>
        <w:pStyle w:val="Retraitcorpsdetexte"/>
        <w:numPr>
          <w:ilvl w:val="0"/>
          <w:numId w:val="19"/>
        </w:numPr>
        <w:rPr>
          <w:lang w:val="en-US"/>
        </w:rPr>
      </w:pPr>
      <w:r>
        <w:rPr>
          <w:lang w:val="en-US"/>
        </w:rPr>
        <w:t>Learn how to display basic text with twig</w:t>
      </w:r>
    </w:p>
    <w:p w14:paraId="55B29CA3" w14:textId="336C8957" w:rsidR="0006009B" w:rsidRPr="0006009B" w:rsidRDefault="00924EA0" w:rsidP="0006009B">
      <w:pPr>
        <w:pStyle w:val="Retraitcorpsdetexte"/>
        <w:numPr>
          <w:ilvl w:val="1"/>
          <w:numId w:val="19"/>
        </w:numPr>
        <w:rPr>
          <w:lang w:val="en-US"/>
        </w:rPr>
      </w:pPr>
      <w:r>
        <w:rPr>
          <w:lang w:val="en-US"/>
        </w:rPr>
        <w:t>{{variable_name}}</w:t>
      </w:r>
    </w:p>
    <w:p w14:paraId="3BE3C1E9" w14:textId="59E8D56B" w:rsidR="007F2B58" w:rsidRDefault="007F2B58" w:rsidP="007F2B58">
      <w:pPr>
        <w:pStyle w:val="Retraitcorpsdetexte"/>
        <w:numPr>
          <w:ilvl w:val="0"/>
          <w:numId w:val="19"/>
        </w:numPr>
        <w:rPr>
          <w:lang w:val="en-US"/>
        </w:rPr>
      </w:pPr>
      <w:r>
        <w:rPr>
          <w:lang w:val="en-US"/>
        </w:rPr>
        <w:t>Learn how to render a page</w:t>
      </w:r>
    </w:p>
    <w:p w14:paraId="545055B1" w14:textId="3183EA44" w:rsidR="00274B6B" w:rsidRDefault="00274B6B" w:rsidP="00274B6B">
      <w:pPr>
        <w:pStyle w:val="Retraitcorpsdetexte"/>
        <w:numPr>
          <w:ilvl w:val="1"/>
          <w:numId w:val="19"/>
        </w:numPr>
        <w:rPr>
          <w:lang w:val="en-US"/>
        </w:rPr>
      </w:pPr>
      <w:r>
        <w:rPr>
          <w:noProof/>
        </w:rPr>
        <w:drawing>
          <wp:inline distT="0" distB="0" distL="0" distR="0" wp14:anchorId="2CBEF9E3" wp14:editId="103FA42D">
            <wp:extent cx="2688336" cy="639139"/>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7422" cy="641299"/>
                    </a:xfrm>
                    <a:prstGeom prst="rect">
                      <a:avLst/>
                    </a:prstGeom>
                  </pic:spPr>
                </pic:pic>
              </a:graphicData>
            </a:graphic>
          </wp:inline>
        </w:drawing>
      </w:r>
    </w:p>
    <w:p w14:paraId="2FB73FD9" w14:textId="316A463F" w:rsidR="007F2B58" w:rsidRDefault="007F2B58" w:rsidP="007F2B58">
      <w:pPr>
        <w:pStyle w:val="Retraitcorpsdetexte"/>
        <w:numPr>
          <w:ilvl w:val="0"/>
          <w:numId w:val="19"/>
        </w:numPr>
        <w:rPr>
          <w:lang w:val="en-US"/>
        </w:rPr>
      </w:pPr>
      <w:r>
        <w:rPr>
          <w:lang w:val="en-US"/>
        </w:rPr>
        <w:t>Learn how to send a variable to twig template</w:t>
      </w:r>
    </w:p>
    <w:p w14:paraId="5515B7FA" w14:textId="6A447A09" w:rsidR="00C31C4F" w:rsidRDefault="00C31C4F" w:rsidP="00C31C4F">
      <w:pPr>
        <w:pStyle w:val="Retraitcorpsdetexte"/>
        <w:numPr>
          <w:ilvl w:val="1"/>
          <w:numId w:val="19"/>
        </w:numPr>
        <w:rPr>
          <w:lang w:val="en-US"/>
        </w:rPr>
      </w:pPr>
      <w:r>
        <w:rPr>
          <w:lang w:val="en-US"/>
        </w:rPr>
        <w:t>See the previous</w:t>
      </w:r>
    </w:p>
    <w:p w14:paraId="0B42B2DF" w14:textId="752E54E6" w:rsidR="007F2B58" w:rsidRDefault="007F2B58" w:rsidP="007F2B58">
      <w:pPr>
        <w:pStyle w:val="Retraitcorpsdetexte"/>
        <w:numPr>
          <w:ilvl w:val="0"/>
          <w:numId w:val="19"/>
        </w:numPr>
        <w:rPr>
          <w:lang w:val="en-US"/>
        </w:rPr>
      </w:pPr>
      <w:r>
        <w:rPr>
          <w:lang w:val="en-US"/>
        </w:rPr>
        <w:t>Create physical database</w:t>
      </w:r>
    </w:p>
    <w:p w14:paraId="0D7C0487" w14:textId="26546F63" w:rsidR="00C31C4F" w:rsidRDefault="00C31C4F" w:rsidP="00C31C4F">
      <w:pPr>
        <w:pStyle w:val="Retraitcorpsdetexte"/>
        <w:numPr>
          <w:ilvl w:val="1"/>
          <w:numId w:val="19"/>
        </w:numPr>
        <w:rPr>
          <w:lang w:val="en-US"/>
        </w:rPr>
      </w:pPr>
      <w:r>
        <w:rPr>
          <w:lang w:val="en-US"/>
        </w:rPr>
        <w:lastRenderedPageBreak/>
        <w:t>SQL script</w:t>
      </w:r>
    </w:p>
    <w:p w14:paraId="1174F8AC" w14:textId="60B9865B" w:rsidR="007F2B58" w:rsidRDefault="007F2B58" w:rsidP="007F2B58">
      <w:pPr>
        <w:pStyle w:val="Retraitcorpsdetexte"/>
        <w:numPr>
          <w:ilvl w:val="0"/>
          <w:numId w:val="19"/>
        </w:numPr>
        <w:rPr>
          <w:lang w:val="en-US"/>
        </w:rPr>
      </w:pPr>
      <w:r>
        <w:rPr>
          <w:lang w:val="en-US"/>
        </w:rPr>
        <w:t>Learn how to import database into Symfony project</w:t>
      </w:r>
    </w:p>
    <w:p w14:paraId="486449C5" w14:textId="358A1B2C" w:rsidR="00C31C4F" w:rsidRPr="00672389" w:rsidRDefault="00F12A48" w:rsidP="00672389">
      <w:pPr>
        <w:pStyle w:val="PrformatHTML"/>
        <w:shd w:val="clear" w:color="auto" w:fill="1E2125"/>
        <w:ind w:left="1134"/>
        <w:rPr>
          <w:rFonts w:ascii="Consolas" w:hAnsi="Consolas" w:cs="Consolas"/>
          <w:color w:val="FAFAFA"/>
        </w:rPr>
      </w:pPr>
      <w:r>
        <w:rPr>
          <w:rFonts w:ascii="Consolas" w:hAnsi="Consolas" w:cs="Consolas"/>
          <w:color w:val="FAFAFA"/>
        </w:rPr>
        <w:tab/>
      </w:r>
      <w:r w:rsidR="00AF08E1">
        <w:rPr>
          <w:rFonts w:ascii="Consolas" w:hAnsi="Consolas" w:cs="Consolas"/>
          <w:color w:val="FAFAFA"/>
        </w:rPr>
        <w:t>php bin/console make:entity --regenerate App</w:t>
      </w:r>
    </w:p>
    <w:p w14:paraId="37F0BB0E" w14:textId="105461BC" w:rsidR="007F2B58" w:rsidRDefault="00FD4989" w:rsidP="007F2B58">
      <w:pPr>
        <w:pStyle w:val="Retraitcorpsdetexte"/>
        <w:numPr>
          <w:ilvl w:val="0"/>
          <w:numId w:val="19"/>
        </w:numPr>
        <w:rPr>
          <w:lang w:val="en-US"/>
        </w:rPr>
      </w:pPr>
      <w:r>
        <w:rPr>
          <w:lang w:val="en-US"/>
        </w:rPr>
        <w:t>Learn how to create repositories</w:t>
      </w:r>
    </w:p>
    <w:p w14:paraId="10363102" w14:textId="208FA76A" w:rsidR="00672389" w:rsidRDefault="00672389" w:rsidP="00672389">
      <w:pPr>
        <w:pStyle w:val="Retraitcorpsdetexte"/>
        <w:numPr>
          <w:ilvl w:val="1"/>
          <w:numId w:val="19"/>
        </w:numPr>
        <w:rPr>
          <w:lang w:val="en-US"/>
        </w:rPr>
      </w:pPr>
      <w:r>
        <w:rPr>
          <w:noProof/>
        </w:rPr>
        <w:drawing>
          <wp:inline distT="0" distB="0" distL="0" distR="0" wp14:anchorId="3F4324C0" wp14:editId="0755D72A">
            <wp:extent cx="3913632" cy="98027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8503" cy="984004"/>
                    </a:xfrm>
                    <a:prstGeom prst="rect">
                      <a:avLst/>
                    </a:prstGeom>
                  </pic:spPr>
                </pic:pic>
              </a:graphicData>
            </a:graphic>
          </wp:inline>
        </w:drawing>
      </w:r>
    </w:p>
    <w:p w14:paraId="42164195" w14:textId="79AC733C" w:rsidR="00672389" w:rsidRDefault="00672389" w:rsidP="00672389">
      <w:pPr>
        <w:pStyle w:val="Retraitcorpsdetexte"/>
        <w:numPr>
          <w:ilvl w:val="1"/>
          <w:numId w:val="19"/>
        </w:numPr>
        <w:rPr>
          <w:lang w:val="en-US"/>
        </w:rPr>
      </w:pPr>
      <w:r>
        <w:rPr>
          <w:lang w:val="en-US"/>
        </w:rPr>
        <w:t>Add line number 12 to the header of each entity, replace DayRepository with name of your future repository</w:t>
      </w:r>
    </w:p>
    <w:p w14:paraId="67CDC5BF" w14:textId="2BB258AF" w:rsidR="00672389" w:rsidRDefault="00672389" w:rsidP="00672389">
      <w:pPr>
        <w:pStyle w:val="Retraitcorpsdetexte"/>
        <w:numPr>
          <w:ilvl w:val="1"/>
          <w:numId w:val="19"/>
        </w:numPr>
        <w:rPr>
          <w:lang w:val="en-US"/>
        </w:rPr>
      </w:pPr>
      <w:r>
        <w:rPr>
          <w:lang w:val="en-US"/>
        </w:rPr>
        <w:t>Next in terminal insert command :</w:t>
      </w:r>
    </w:p>
    <w:p w14:paraId="76712E06" w14:textId="0DA7E8DB" w:rsidR="00672389" w:rsidRDefault="00672389" w:rsidP="00672389">
      <w:pPr>
        <w:pStyle w:val="PrformatHTML"/>
        <w:shd w:val="clear" w:color="auto" w:fill="EFF0F1"/>
        <w:ind w:left="1494"/>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ab/>
        <w:t>php bin\console make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entity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regenerate</w:t>
      </w:r>
    </w:p>
    <w:p w14:paraId="740108DD" w14:textId="33C3B080" w:rsidR="00672389" w:rsidRDefault="004D1410" w:rsidP="004D1410">
      <w:pPr>
        <w:pStyle w:val="Retraitcorpsdetexte"/>
        <w:numPr>
          <w:ilvl w:val="1"/>
          <w:numId w:val="19"/>
        </w:numPr>
        <w:rPr>
          <w:lang w:val="en-US"/>
        </w:rPr>
      </w:pPr>
      <w:r>
        <w:rPr>
          <w:lang w:val="en-US"/>
        </w:rPr>
        <w:t>And specify the location of entity folder, or just press Enter</w:t>
      </w:r>
    </w:p>
    <w:p w14:paraId="2970B709" w14:textId="2DADDAB8" w:rsidR="00FD4989" w:rsidRDefault="00FD4989" w:rsidP="007F2B58">
      <w:pPr>
        <w:pStyle w:val="Retraitcorpsdetexte"/>
        <w:numPr>
          <w:ilvl w:val="0"/>
          <w:numId w:val="19"/>
        </w:numPr>
        <w:rPr>
          <w:lang w:val="en-US"/>
        </w:rPr>
      </w:pPr>
      <w:r>
        <w:rPr>
          <w:lang w:val="en-US"/>
        </w:rPr>
        <w:t>Learn how to get data from the database using controller methods</w:t>
      </w:r>
    </w:p>
    <w:p w14:paraId="01AC9ED6" w14:textId="3C705BC6" w:rsidR="009A0E27" w:rsidRDefault="009A0E27" w:rsidP="009A0E27">
      <w:pPr>
        <w:pStyle w:val="Retraitcorpsdetexte"/>
        <w:numPr>
          <w:ilvl w:val="1"/>
          <w:numId w:val="19"/>
        </w:numPr>
        <w:rPr>
          <w:lang w:val="en-US"/>
        </w:rPr>
      </w:pPr>
      <w:r>
        <w:rPr>
          <w:noProof/>
        </w:rPr>
        <w:drawing>
          <wp:inline distT="0" distB="0" distL="0" distR="0" wp14:anchorId="030E12D7" wp14:editId="7C928985">
            <wp:extent cx="3721608" cy="6904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4199" cy="694656"/>
                    </a:xfrm>
                    <a:prstGeom prst="rect">
                      <a:avLst/>
                    </a:prstGeom>
                  </pic:spPr>
                </pic:pic>
              </a:graphicData>
            </a:graphic>
          </wp:inline>
        </w:drawing>
      </w:r>
    </w:p>
    <w:p w14:paraId="3D7DA029" w14:textId="14AB5CCA" w:rsidR="002206AC" w:rsidRDefault="002206AC" w:rsidP="002206AC">
      <w:pPr>
        <w:pStyle w:val="Retraitcorpsdetexte"/>
        <w:ind w:left="1494"/>
        <w:rPr>
          <w:lang w:val="en-US"/>
        </w:rPr>
      </w:pPr>
      <w:r>
        <w:rPr>
          <w:lang w:val="en-US"/>
        </w:rPr>
        <w:tab/>
        <w:t>Updating</w:t>
      </w:r>
    </w:p>
    <w:p w14:paraId="0D137A97" w14:textId="77777777" w:rsidR="002206AC" w:rsidRDefault="002206AC" w:rsidP="002206AC">
      <w:pPr>
        <w:pStyle w:val="Retraitcorpsdetexte"/>
        <w:ind w:left="1494"/>
        <w:rPr>
          <w:lang w:val="en-US"/>
        </w:rPr>
      </w:pPr>
    </w:p>
    <w:p w14:paraId="27528BC1" w14:textId="045023CA" w:rsidR="002206AC" w:rsidRDefault="002206AC" w:rsidP="002206AC">
      <w:pPr>
        <w:pStyle w:val="Retraitcorpsdetexte"/>
        <w:numPr>
          <w:ilvl w:val="1"/>
          <w:numId w:val="19"/>
        </w:numPr>
        <w:rPr>
          <w:lang w:val="en-US"/>
        </w:rPr>
      </w:pPr>
      <w:r>
        <w:rPr>
          <w:noProof/>
        </w:rPr>
        <w:drawing>
          <wp:inline distT="0" distB="0" distL="0" distR="0" wp14:anchorId="27974CC2" wp14:editId="33F43992">
            <wp:extent cx="3726398" cy="444627"/>
            <wp:effectExtent l="0" t="0" r="762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6265" cy="452963"/>
                    </a:xfrm>
                    <a:prstGeom prst="rect">
                      <a:avLst/>
                    </a:prstGeom>
                  </pic:spPr>
                </pic:pic>
              </a:graphicData>
            </a:graphic>
          </wp:inline>
        </w:drawing>
      </w:r>
    </w:p>
    <w:p w14:paraId="1179C212" w14:textId="71A9A74F" w:rsidR="002206AC" w:rsidRDefault="002206AC" w:rsidP="002206AC">
      <w:pPr>
        <w:pStyle w:val="Retraitcorpsdetexte"/>
        <w:ind w:left="1494"/>
        <w:rPr>
          <w:lang w:val="en-US"/>
        </w:rPr>
      </w:pPr>
      <w:r>
        <w:rPr>
          <w:lang w:val="en-US"/>
        </w:rPr>
        <w:tab/>
        <w:t>Selecting</w:t>
      </w:r>
    </w:p>
    <w:p w14:paraId="1484808E" w14:textId="77777777" w:rsidR="00537D27" w:rsidRDefault="00537D27" w:rsidP="002206AC">
      <w:pPr>
        <w:pStyle w:val="Retraitcorpsdetexte"/>
        <w:ind w:left="1494"/>
        <w:rPr>
          <w:lang w:val="en-US"/>
        </w:rPr>
      </w:pPr>
    </w:p>
    <w:p w14:paraId="592F0F71" w14:textId="463BF9DC" w:rsidR="002206AC" w:rsidRDefault="002206AC" w:rsidP="002206AC">
      <w:pPr>
        <w:pStyle w:val="Retraitcorpsdetexte"/>
        <w:numPr>
          <w:ilvl w:val="1"/>
          <w:numId w:val="19"/>
        </w:numPr>
        <w:rPr>
          <w:lang w:val="en-US"/>
        </w:rPr>
      </w:pPr>
      <w:r>
        <w:rPr>
          <w:lang w:val="en-US"/>
        </w:rPr>
        <w:t xml:space="preserve">Look in Symfony documentation for more : </w:t>
      </w:r>
      <w:hyperlink r:id="rId22" w:anchor="gsc.tab=0" w:history="1">
        <w:r>
          <w:rPr>
            <w:rStyle w:val="Lienhypertexte"/>
          </w:rPr>
          <w:t>https://symfony.com/doc/current/index.html#gsc.tab=0</w:t>
        </w:r>
      </w:hyperlink>
    </w:p>
    <w:p w14:paraId="767FE011" w14:textId="22C3F200" w:rsidR="00FD4989" w:rsidRDefault="00FD4989" w:rsidP="00FD4989">
      <w:pPr>
        <w:pStyle w:val="Retraitcorpsdetexte"/>
        <w:rPr>
          <w:lang w:val="en-US"/>
        </w:rPr>
      </w:pPr>
    </w:p>
    <w:p w14:paraId="5227AD5C" w14:textId="6F013057" w:rsidR="00FD4989" w:rsidRDefault="00FD4989" w:rsidP="00FD4989">
      <w:pPr>
        <w:pStyle w:val="Retraitcorpsdetexte"/>
        <w:rPr>
          <w:lang w:val="en-US"/>
        </w:rPr>
      </w:pPr>
      <w:r>
        <w:rPr>
          <w:lang w:val="en-US"/>
        </w:rPr>
        <w:t xml:space="preserve">Realisation sequence B: </w:t>
      </w:r>
    </w:p>
    <w:p w14:paraId="1BA866DA" w14:textId="267E8CBE" w:rsidR="00FD4989" w:rsidRDefault="00FD4989" w:rsidP="00FD4989">
      <w:pPr>
        <w:pStyle w:val="Retraitcorpsdetexte"/>
        <w:rPr>
          <w:lang w:val="en-US"/>
        </w:rPr>
      </w:pPr>
    </w:p>
    <w:p w14:paraId="5FEA1CCE" w14:textId="6DD5D176" w:rsidR="00FD4989" w:rsidRDefault="00536DF8" w:rsidP="00536DF8">
      <w:pPr>
        <w:pStyle w:val="Retraitcorpsdetexte"/>
        <w:numPr>
          <w:ilvl w:val="0"/>
          <w:numId w:val="21"/>
        </w:numPr>
        <w:rPr>
          <w:lang w:val="en-US"/>
        </w:rPr>
      </w:pPr>
      <w:r>
        <w:rPr>
          <w:lang w:val="en-US"/>
        </w:rPr>
        <w:t>Create all forms used in the website</w:t>
      </w:r>
    </w:p>
    <w:p w14:paraId="3ED18A9D" w14:textId="51C8F694" w:rsidR="0074096F" w:rsidRDefault="0074096F" w:rsidP="0074096F">
      <w:pPr>
        <w:pStyle w:val="Retraitcorpsdetexte"/>
        <w:numPr>
          <w:ilvl w:val="1"/>
          <w:numId w:val="21"/>
        </w:numPr>
        <w:rPr>
          <w:lang w:val="en-US"/>
        </w:rPr>
      </w:pPr>
      <w:r>
        <w:rPr>
          <w:lang w:val="en-US"/>
        </w:rPr>
        <w:t>Login form</w:t>
      </w:r>
    </w:p>
    <w:p w14:paraId="25A870EC" w14:textId="5795AC3F" w:rsidR="0074096F" w:rsidRDefault="0074096F" w:rsidP="0074096F">
      <w:pPr>
        <w:pStyle w:val="Retraitcorpsdetexte"/>
        <w:numPr>
          <w:ilvl w:val="1"/>
          <w:numId w:val="21"/>
        </w:numPr>
        <w:rPr>
          <w:lang w:val="en-US"/>
        </w:rPr>
      </w:pPr>
      <w:r>
        <w:rPr>
          <w:lang w:val="en-US"/>
        </w:rPr>
        <w:t>Login for participants form</w:t>
      </w:r>
    </w:p>
    <w:p w14:paraId="23FDDA6F" w14:textId="7DF37CF1" w:rsidR="0074096F" w:rsidRDefault="0074096F" w:rsidP="0074096F">
      <w:pPr>
        <w:pStyle w:val="Retraitcorpsdetexte"/>
        <w:numPr>
          <w:ilvl w:val="1"/>
          <w:numId w:val="21"/>
        </w:numPr>
        <w:rPr>
          <w:lang w:val="en-US"/>
        </w:rPr>
      </w:pPr>
      <w:r>
        <w:rPr>
          <w:lang w:val="en-US"/>
        </w:rPr>
        <w:t>Day creation and modification forms</w:t>
      </w:r>
    </w:p>
    <w:p w14:paraId="010D1C7F" w14:textId="316D8765" w:rsidR="0074096F" w:rsidRDefault="0074096F" w:rsidP="0074096F">
      <w:pPr>
        <w:pStyle w:val="Retraitcorpsdetexte"/>
        <w:numPr>
          <w:ilvl w:val="1"/>
          <w:numId w:val="21"/>
        </w:numPr>
        <w:rPr>
          <w:lang w:val="en-US"/>
        </w:rPr>
      </w:pPr>
      <w:r>
        <w:rPr>
          <w:lang w:val="en-US"/>
        </w:rPr>
        <w:t>Activity creation and modification forms</w:t>
      </w:r>
    </w:p>
    <w:p w14:paraId="51EFEFC7" w14:textId="3528F1AA" w:rsidR="0074096F" w:rsidRDefault="00593AAE" w:rsidP="0074096F">
      <w:pPr>
        <w:pStyle w:val="Retraitcorpsdetexte"/>
        <w:numPr>
          <w:ilvl w:val="1"/>
          <w:numId w:val="21"/>
        </w:numPr>
        <w:rPr>
          <w:lang w:val="en-US"/>
        </w:rPr>
      </w:pPr>
      <w:r>
        <w:rPr>
          <w:lang w:val="en-US"/>
        </w:rPr>
        <w:t>Activity child creation and modification forms</w:t>
      </w:r>
    </w:p>
    <w:p w14:paraId="7ECBCF36" w14:textId="563437CB" w:rsidR="00593AAE" w:rsidRDefault="00593AAE" w:rsidP="0074096F">
      <w:pPr>
        <w:pStyle w:val="Retraitcorpsdetexte"/>
        <w:numPr>
          <w:ilvl w:val="1"/>
          <w:numId w:val="21"/>
        </w:numPr>
        <w:rPr>
          <w:lang w:val="en-US"/>
        </w:rPr>
      </w:pPr>
      <w:r>
        <w:rPr>
          <w:lang w:val="en-US"/>
        </w:rPr>
        <w:t>Participants data form</w:t>
      </w:r>
    </w:p>
    <w:p w14:paraId="2C4D4934" w14:textId="69EDBEF6" w:rsidR="00593AAE" w:rsidRDefault="00593AAE" w:rsidP="0074096F">
      <w:pPr>
        <w:pStyle w:val="Retraitcorpsdetexte"/>
        <w:numPr>
          <w:ilvl w:val="1"/>
          <w:numId w:val="21"/>
        </w:numPr>
        <w:rPr>
          <w:lang w:val="en-US"/>
        </w:rPr>
      </w:pPr>
      <w:r>
        <w:rPr>
          <w:lang w:val="en-US"/>
        </w:rPr>
        <w:t>May have others later</w:t>
      </w:r>
    </w:p>
    <w:p w14:paraId="4F41D036" w14:textId="70203CAF" w:rsidR="00536DF8" w:rsidRDefault="00536DF8" w:rsidP="00536DF8">
      <w:pPr>
        <w:pStyle w:val="Retraitcorpsdetexte"/>
        <w:numPr>
          <w:ilvl w:val="0"/>
          <w:numId w:val="21"/>
        </w:numPr>
        <w:rPr>
          <w:lang w:val="en-US"/>
        </w:rPr>
      </w:pPr>
      <w:r>
        <w:rPr>
          <w:lang w:val="en-US"/>
        </w:rPr>
        <w:t>Create all controllers</w:t>
      </w:r>
    </w:p>
    <w:p w14:paraId="1FC4FBAA" w14:textId="483EB6A5" w:rsidR="002F0765" w:rsidRDefault="002F0765" w:rsidP="002F0765">
      <w:pPr>
        <w:pStyle w:val="Retraitcorpsdetexte"/>
        <w:numPr>
          <w:ilvl w:val="1"/>
          <w:numId w:val="21"/>
        </w:numPr>
        <w:rPr>
          <w:lang w:val="en-US"/>
        </w:rPr>
      </w:pPr>
      <w:r>
        <w:rPr>
          <w:lang w:val="en-US"/>
        </w:rPr>
        <w:t xml:space="preserve">Event </w:t>
      </w:r>
    </w:p>
    <w:p w14:paraId="28F1BE12" w14:textId="21174D17" w:rsidR="002F0765" w:rsidRDefault="002F0765" w:rsidP="002F0765">
      <w:pPr>
        <w:pStyle w:val="Retraitcorpsdetexte"/>
        <w:numPr>
          <w:ilvl w:val="1"/>
          <w:numId w:val="21"/>
        </w:numPr>
        <w:rPr>
          <w:lang w:val="en-US"/>
        </w:rPr>
      </w:pPr>
      <w:r>
        <w:rPr>
          <w:lang w:val="en-US"/>
        </w:rPr>
        <w:t>Day</w:t>
      </w:r>
    </w:p>
    <w:p w14:paraId="15F51CAA" w14:textId="0AF2DF0B" w:rsidR="002F0765" w:rsidRDefault="002F0765" w:rsidP="002F0765">
      <w:pPr>
        <w:pStyle w:val="Retraitcorpsdetexte"/>
        <w:numPr>
          <w:ilvl w:val="1"/>
          <w:numId w:val="21"/>
        </w:numPr>
        <w:rPr>
          <w:lang w:val="en-US"/>
        </w:rPr>
      </w:pPr>
      <w:r>
        <w:rPr>
          <w:lang w:val="en-US"/>
        </w:rPr>
        <w:t>Login</w:t>
      </w:r>
    </w:p>
    <w:p w14:paraId="226359F7" w14:textId="55F91723" w:rsidR="002F0765" w:rsidRDefault="002F0765" w:rsidP="002F0765">
      <w:pPr>
        <w:pStyle w:val="Retraitcorpsdetexte"/>
        <w:numPr>
          <w:ilvl w:val="1"/>
          <w:numId w:val="21"/>
        </w:numPr>
        <w:rPr>
          <w:lang w:val="en-US"/>
        </w:rPr>
      </w:pPr>
      <w:r>
        <w:rPr>
          <w:lang w:val="en-US"/>
        </w:rPr>
        <w:t>Admin</w:t>
      </w:r>
    </w:p>
    <w:p w14:paraId="4FF9890F" w14:textId="327F7D93" w:rsidR="002F0765" w:rsidRDefault="002F0765" w:rsidP="002F0765">
      <w:pPr>
        <w:pStyle w:val="Retraitcorpsdetexte"/>
        <w:numPr>
          <w:ilvl w:val="1"/>
          <w:numId w:val="21"/>
        </w:numPr>
        <w:rPr>
          <w:lang w:val="en-US"/>
        </w:rPr>
      </w:pPr>
      <w:r>
        <w:rPr>
          <w:lang w:val="en-US"/>
        </w:rPr>
        <w:t>Home</w:t>
      </w:r>
    </w:p>
    <w:p w14:paraId="60012D18" w14:textId="5EC591B5" w:rsidR="002F0765" w:rsidRDefault="002F0765" w:rsidP="002F0765">
      <w:pPr>
        <w:pStyle w:val="Retraitcorpsdetexte"/>
        <w:numPr>
          <w:ilvl w:val="1"/>
          <w:numId w:val="21"/>
        </w:numPr>
        <w:rPr>
          <w:lang w:val="en-US"/>
        </w:rPr>
      </w:pPr>
      <w:r>
        <w:rPr>
          <w:lang w:val="en-US"/>
        </w:rPr>
        <w:t>Participant</w:t>
      </w:r>
    </w:p>
    <w:p w14:paraId="598ACDC3" w14:textId="43FD0E47" w:rsidR="00536DF8" w:rsidRDefault="00536DF8" w:rsidP="00536DF8">
      <w:pPr>
        <w:pStyle w:val="Retraitcorpsdetexte"/>
        <w:numPr>
          <w:ilvl w:val="0"/>
          <w:numId w:val="21"/>
        </w:numPr>
        <w:rPr>
          <w:lang w:val="en-US"/>
        </w:rPr>
      </w:pPr>
      <w:r>
        <w:rPr>
          <w:lang w:val="en-US"/>
        </w:rPr>
        <w:t>Create methods in controllers</w:t>
      </w:r>
    </w:p>
    <w:p w14:paraId="5E199A13" w14:textId="46203BA0" w:rsidR="002F0765" w:rsidRDefault="002F0765" w:rsidP="002F0765">
      <w:pPr>
        <w:pStyle w:val="Retraitcorpsdetexte"/>
        <w:numPr>
          <w:ilvl w:val="1"/>
          <w:numId w:val="21"/>
        </w:numPr>
        <w:rPr>
          <w:lang w:val="en-US"/>
        </w:rPr>
      </w:pPr>
      <w:r>
        <w:rPr>
          <w:lang w:val="en-US"/>
        </w:rPr>
        <w:t>Add, modify, delete, display details, show all</w:t>
      </w:r>
    </w:p>
    <w:p w14:paraId="606AB5CD" w14:textId="735C1DD1" w:rsidR="00536DF8" w:rsidRDefault="00536DF8" w:rsidP="00536DF8">
      <w:pPr>
        <w:pStyle w:val="Retraitcorpsdetexte"/>
        <w:numPr>
          <w:ilvl w:val="0"/>
          <w:numId w:val="21"/>
        </w:numPr>
        <w:rPr>
          <w:lang w:val="en-US"/>
        </w:rPr>
      </w:pPr>
      <w:r>
        <w:rPr>
          <w:lang w:val="en-US"/>
        </w:rPr>
        <w:t>Create twig pages</w:t>
      </w:r>
    </w:p>
    <w:p w14:paraId="2FF0C028" w14:textId="144975A5" w:rsidR="00940A82" w:rsidRDefault="00940A82" w:rsidP="00940A82">
      <w:pPr>
        <w:pStyle w:val="Retraitcorpsdetexte"/>
        <w:numPr>
          <w:ilvl w:val="1"/>
          <w:numId w:val="21"/>
        </w:numPr>
        <w:rPr>
          <w:lang w:val="en-US"/>
        </w:rPr>
      </w:pPr>
      <w:r>
        <w:rPr>
          <w:lang w:val="en-US"/>
        </w:rPr>
        <w:t>For each functionality different page</w:t>
      </w:r>
    </w:p>
    <w:p w14:paraId="4B1FE204" w14:textId="711E1E0C" w:rsidR="00940A82" w:rsidRPr="00940A82" w:rsidRDefault="00536DF8" w:rsidP="00940A82">
      <w:pPr>
        <w:pStyle w:val="Retraitcorpsdetexte"/>
        <w:numPr>
          <w:ilvl w:val="0"/>
          <w:numId w:val="21"/>
        </w:numPr>
        <w:rPr>
          <w:lang w:val="en-US"/>
        </w:rPr>
      </w:pPr>
      <w:r>
        <w:rPr>
          <w:lang w:val="en-US"/>
        </w:rPr>
        <w:t>Test the functionalities</w:t>
      </w:r>
    </w:p>
    <w:p w14:paraId="6607EA4C" w14:textId="58B44D9C" w:rsidR="00E71811" w:rsidRDefault="00E71811" w:rsidP="00FD4989">
      <w:pPr>
        <w:pStyle w:val="Retraitcorpsdetexte"/>
        <w:rPr>
          <w:lang w:val="en-US"/>
        </w:rPr>
      </w:pPr>
    </w:p>
    <w:p w14:paraId="18123802" w14:textId="47917C2E" w:rsidR="00E71811" w:rsidRDefault="00E71811" w:rsidP="00FD4989">
      <w:pPr>
        <w:pStyle w:val="Retraitcorpsdetexte"/>
        <w:rPr>
          <w:lang w:val="en-US"/>
        </w:rPr>
      </w:pPr>
      <w:r>
        <w:rPr>
          <w:lang w:val="en-US"/>
        </w:rPr>
        <w:t>Realisation sequence C:</w:t>
      </w:r>
    </w:p>
    <w:p w14:paraId="3355DB69" w14:textId="7FCF17CB" w:rsidR="00E71811" w:rsidRDefault="00E71811" w:rsidP="00FD4989">
      <w:pPr>
        <w:pStyle w:val="Retraitcorpsdetexte"/>
        <w:rPr>
          <w:lang w:val="en-US"/>
        </w:rPr>
      </w:pPr>
    </w:p>
    <w:p w14:paraId="46D0BFFB" w14:textId="676E891D" w:rsidR="00E71811" w:rsidRDefault="00536DF8" w:rsidP="00536DF8">
      <w:pPr>
        <w:pStyle w:val="Retraitcorpsdetexte"/>
        <w:numPr>
          <w:ilvl w:val="0"/>
          <w:numId w:val="22"/>
        </w:numPr>
        <w:rPr>
          <w:lang w:val="en-US"/>
        </w:rPr>
      </w:pPr>
      <w:r>
        <w:rPr>
          <w:lang w:val="en-US"/>
        </w:rPr>
        <w:lastRenderedPageBreak/>
        <w:t>Add classes to html element in twig templates</w:t>
      </w:r>
    </w:p>
    <w:p w14:paraId="168F077D" w14:textId="17255919" w:rsidR="00536DF8" w:rsidRDefault="00536DF8" w:rsidP="00536DF8">
      <w:pPr>
        <w:pStyle w:val="Retraitcorpsdetexte"/>
        <w:numPr>
          <w:ilvl w:val="0"/>
          <w:numId w:val="22"/>
        </w:numPr>
        <w:rPr>
          <w:lang w:val="en-US"/>
        </w:rPr>
      </w:pPr>
      <w:r>
        <w:rPr>
          <w:lang w:val="en-US"/>
        </w:rPr>
        <w:t>Add css to these elements in “public” folder</w:t>
      </w:r>
    </w:p>
    <w:p w14:paraId="125D9D6D" w14:textId="0F8D4D58" w:rsidR="00E71811" w:rsidRDefault="00536DF8" w:rsidP="00FD4989">
      <w:pPr>
        <w:pStyle w:val="Retraitcorpsdetexte"/>
        <w:rPr>
          <w:lang w:val="en-US"/>
        </w:rPr>
      </w:pPr>
      <w:r>
        <w:rPr>
          <w:lang w:val="en-US"/>
        </w:rPr>
        <w:t xml:space="preserve"> </w:t>
      </w:r>
    </w:p>
    <w:p w14:paraId="731589A3" w14:textId="1F807F85" w:rsidR="00E71811" w:rsidRDefault="00E71811" w:rsidP="00FD4989">
      <w:pPr>
        <w:pStyle w:val="Retraitcorpsdetexte"/>
        <w:rPr>
          <w:lang w:val="en-US"/>
        </w:rPr>
      </w:pPr>
      <w:r>
        <w:rPr>
          <w:lang w:val="en-US"/>
        </w:rPr>
        <w:t>Realisation sequence D</w:t>
      </w:r>
      <w:r w:rsidR="00D00EF3">
        <w:rPr>
          <w:lang w:val="en-US"/>
        </w:rPr>
        <w:t>:</w:t>
      </w:r>
    </w:p>
    <w:p w14:paraId="1FA8C851" w14:textId="7CF60476" w:rsidR="00D00EF3" w:rsidRDefault="00D00EF3" w:rsidP="00FD4989">
      <w:pPr>
        <w:pStyle w:val="Retraitcorpsdetexte"/>
        <w:rPr>
          <w:lang w:val="en-US"/>
        </w:rPr>
      </w:pPr>
    </w:p>
    <w:p w14:paraId="05162386" w14:textId="7282BD5E" w:rsidR="009E7D3E" w:rsidRDefault="009E7D3E" w:rsidP="00FD4989">
      <w:pPr>
        <w:pStyle w:val="Retraitcorpsdetexte"/>
        <w:rPr>
          <w:lang w:val="en-US"/>
        </w:rPr>
      </w:pPr>
      <w:r>
        <w:rPr>
          <w:lang w:val="en-US"/>
        </w:rPr>
        <w:t>TODO</w:t>
      </w:r>
      <w:r w:rsidR="00821AF9">
        <w:rPr>
          <w:lang w:val="en-US"/>
        </w:rPr>
        <w:t xml:space="preserve"> : Continue completing this part</w:t>
      </w:r>
    </w:p>
    <w:p w14:paraId="1CA7B6A9" w14:textId="69174071" w:rsidR="00821AF9" w:rsidRDefault="00821AF9" w:rsidP="00FD4989">
      <w:pPr>
        <w:pStyle w:val="Retraitcorpsdetexte"/>
        <w:rPr>
          <w:lang w:val="en-US"/>
        </w:rPr>
      </w:pPr>
    </w:p>
    <w:p w14:paraId="3C102118" w14:textId="2AC9D641" w:rsidR="00821AF9" w:rsidRDefault="00821AF9" w:rsidP="00FD4989">
      <w:pPr>
        <w:pStyle w:val="Retraitcorpsdetexte"/>
        <w:rPr>
          <w:lang w:val="en-US"/>
        </w:rPr>
      </w:pPr>
      <w:r>
        <w:rPr>
          <w:lang w:val="en-US"/>
        </w:rPr>
        <w:t>Part isn’t finished because project isn’t ended.</w:t>
      </w:r>
    </w:p>
    <w:p w14:paraId="3C5AD3EA" w14:textId="77777777" w:rsidR="00FD4989" w:rsidRDefault="00FD4989" w:rsidP="00FD4989">
      <w:pPr>
        <w:pStyle w:val="Retraitcorpsdetexte"/>
        <w:rPr>
          <w:lang w:val="en-US"/>
        </w:rPr>
      </w:pPr>
    </w:p>
    <w:p w14:paraId="2C731EC2" w14:textId="4188469F" w:rsidR="00FD4989" w:rsidRPr="007F2B58" w:rsidRDefault="00FD4989" w:rsidP="00FD4989">
      <w:pPr>
        <w:pStyle w:val="Retraitcorpsdetexte"/>
        <w:ind w:left="1494"/>
        <w:rPr>
          <w:lang w:val="en-US"/>
        </w:rPr>
      </w:pPr>
    </w:p>
    <w:p w14:paraId="2146DE73" w14:textId="77777777" w:rsidR="007F2B58" w:rsidRPr="007F2B58" w:rsidRDefault="007F2B58" w:rsidP="007F2B58">
      <w:pPr>
        <w:pStyle w:val="Retraitcorpsdetexte"/>
        <w:rPr>
          <w:lang w:val="en-US"/>
        </w:rPr>
      </w:pPr>
    </w:p>
    <w:p w14:paraId="16681754" w14:textId="77777777" w:rsidR="007F2B58" w:rsidRPr="007F2B58" w:rsidRDefault="007F2B58" w:rsidP="007F2B58">
      <w:pPr>
        <w:pStyle w:val="Retraitcorpsdetexte"/>
        <w:rPr>
          <w:lang w:val="en-US"/>
        </w:rPr>
      </w:pPr>
    </w:p>
    <w:p w14:paraId="48796787" w14:textId="77777777" w:rsidR="00B147A7" w:rsidRPr="00920F4E" w:rsidRDefault="00B147A7" w:rsidP="00E85C1C">
      <w:pPr>
        <w:pStyle w:val="Informations"/>
        <w:numPr>
          <w:ilvl w:val="5"/>
          <w:numId w:val="7"/>
        </w:numPr>
      </w:pPr>
      <w:r w:rsidRPr="00920F4E">
        <w:t>Ce</w:t>
      </w:r>
      <w:r w:rsidR="007211A1">
        <w:t>tte partie</w:t>
      </w:r>
      <w:r w:rsidRPr="00920F4E">
        <w:t xml:space="preserve"> permet de reproduire ou reprendre le projet par un tiers.</w:t>
      </w:r>
    </w:p>
    <w:p w14:paraId="74857457" w14:textId="77777777" w:rsidR="00920F4E" w:rsidRPr="00920F4E" w:rsidRDefault="007F30AE" w:rsidP="00E85C1C">
      <w:pPr>
        <w:pStyle w:val="Informations"/>
        <w:numPr>
          <w:ilvl w:val="5"/>
          <w:numId w:val="7"/>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3ECD26B1" w14:textId="77777777" w:rsidR="00920F4E" w:rsidRPr="00920F4E" w:rsidRDefault="00B147A7" w:rsidP="00E85C1C">
      <w:pPr>
        <w:pStyle w:val="Informations"/>
        <w:numPr>
          <w:ilvl w:val="6"/>
          <w:numId w:val="7"/>
        </w:numPr>
      </w:pPr>
      <w:r w:rsidRPr="00920F4E">
        <w:t>Versions des outils logiciels utilisés (OS, applications, pilotes, librairies, etc.)</w:t>
      </w:r>
    </w:p>
    <w:p w14:paraId="5F521C28" w14:textId="77777777" w:rsidR="00920F4E" w:rsidRPr="00920F4E" w:rsidRDefault="007F30AE" w:rsidP="00E85C1C">
      <w:pPr>
        <w:pStyle w:val="Informations"/>
        <w:numPr>
          <w:ilvl w:val="6"/>
          <w:numId w:val="7"/>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C0F0BC9" w14:textId="77777777" w:rsidR="00552D07" w:rsidRPr="00920F4E" w:rsidRDefault="00B147A7" w:rsidP="00E85C1C">
      <w:pPr>
        <w:pStyle w:val="Informations"/>
        <w:numPr>
          <w:ilvl w:val="6"/>
          <w:numId w:val="7"/>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18441562" w14:textId="77777777" w:rsidR="00920F4E" w:rsidRPr="00920F4E" w:rsidRDefault="00552D07" w:rsidP="00E85C1C">
      <w:pPr>
        <w:pStyle w:val="Informations"/>
        <w:numPr>
          <w:ilvl w:val="6"/>
          <w:numId w:val="7"/>
        </w:numPr>
      </w:pPr>
      <w:r w:rsidRPr="00920F4E">
        <w:t>Modèle physique d’une base de données.</w:t>
      </w:r>
    </w:p>
    <w:p w14:paraId="06F511B8" w14:textId="77777777" w:rsidR="00E81328" w:rsidRPr="00920F4E" w:rsidRDefault="00AB1CA6" w:rsidP="00E85C1C">
      <w:pPr>
        <w:pStyle w:val="Informations"/>
        <w:numPr>
          <w:ilvl w:val="6"/>
          <w:numId w:val="7"/>
        </w:numPr>
      </w:pPr>
      <w:r w:rsidRPr="00920F4E">
        <w:t>Arborescences des documents produits</w:t>
      </w:r>
      <w:r w:rsidR="00552D07" w:rsidRPr="00920F4E">
        <w:t>.</w:t>
      </w:r>
    </w:p>
    <w:p w14:paraId="02B56D67" w14:textId="77777777" w:rsidR="00552D07" w:rsidRPr="00920F4E" w:rsidRDefault="00552D07" w:rsidP="00E85C1C">
      <w:pPr>
        <w:pStyle w:val="Informations"/>
        <w:numPr>
          <w:ilvl w:val="5"/>
          <w:numId w:val="7"/>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0532CCAE" w14:textId="6BB2BCCA" w:rsidR="00505421" w:rsidRDefault="00505421" w:rsidP="008E53F9">
      <w:pPr>
        <w:pStyle w:val="Titre2"/>
      </w:pPr>
      <w:bookmarkStart w:id="38" w:name="_Toc532179960"/>
      <w:bookmarkStart w:id="39" w:name="_Toc165969644"/>
      <w:bookmarkStart w:id="40" w:name="_Toc28967108"/>
      <w:r w:rsidRPr="007F30AE">
        <w:t>Modifications</w:t>
      </w:r>
      <w:bookmarkEnd w:id="38"/>
      <w:bookmarkEnd w:id="39"/>
      <w:bookmarkEnd w:id="40"/>
    </w:p>
    <w:p w14:paraId="43017BEE" w14:textId="0D627A23" w:rsidR="004546F9" w:rsidRDefault="004546F9" w:rsidP="004546F9">
      <w:pPr>
        <w:pStyle w:val="Retraitcorpsdetexte"/>
      </w:pPr>
    </w:p>
    <w:p w14:paraId="15F44744" w14:textId="590E5E97" w:rsidR="004546F9" w:rsidRDefault="004546F9" w:rsidP="004546F9">
      <w:pPr>
        <w:pStyle w:val="Retraitcorpsdetexte"/>
      </w:pPr>
      <w:r w:rsidRPr="005F048F">
        <w:rPr>
          <w:b/>
        </w:rPr>
        <w:t>19.12.2019</w:t>
      </w:r>
      <w:r>
        <w:t xml:space="preserve"> client meeting :</w:t>
      </w:r>
    </w:p>
    <w:p w14:paraId="174FA139" w14:textId="77777777" w:rsidR="006A559A" w:rsidRDefault="006A559A" w:rsidP="004546F9">
      <w:pPr>
        <w:pStyle w:val="Retraitcorpsdetexte"/>
      </w:pPr>
    </w:p>
    <w:p w14:paraId="1EB0B86B" w14:textId="6826F36C" w:rsidR="006A559A" w:rsidRDefault="004546F9" w:rsidP="006A559A">
      <w:pPr>
        <w:pStyle w:val="Retraitcorpsdetexte"/>
      </w:pPr>
      <w:r>
        <w:t>1. Multiple events merge ;</w:t>
      </w:r>
    </w:p>
    <w:p w14:paraId="7B6BD8AA" w14:textId="77777777" w:rsidR="004546F9" w:rsidRDefault="004546F9" w:rsidP="004546F9">
      <w:pPr>
        <w:pStyle w:val="Retraitcorpsdetexte"/>
      </w:pPr>
      <w:r>
        <w:t>2. Event priorities ;</w:t>
      </w:r>
    </w:p>
    <w:p w14:paraId="03813F36" w14:textId="77777777" w:rsidR="004546F9" w:rsidRDefault="004546F9" w:rsidP="004546F9">
      <w:pPr>
        <w:pStyle w:val="Retraitcorpsdetexte"/>
      </w:pPr>
      <w:r>
        <w:t>3. If participant joined event and applied, then no possibility to change to another event</w:t>
      </w:r>
    </w:p>
    <w:p w14:paraId="433F3FC6" w14:textId="6E613113" w:rsidR="00F0467F" w:rsidRDefault="004546F9" w:rsidP="004546F9">
      <w:pPr>
        <w:pStyle w:val="Retraitcorpsdetexte"/>
      </w:pPr>
      <w:r>
        <w:t>4. No description for days, but added it anyway in case of future modifications, default is NULL</w:t>
      </w:r>
    </w:p>
    <w:p w14:paraId="21A49A6B" w14:textId="73B67B60" w:rsidR="00F0467F" w:rsidRDefault="00F0467F" w:rsidP="004546F9">
      <w:pPr>
        <w:pStyle w:val="Retraitcorpsdetexte"/>
        <w:rPr>
          <w:lang w:val="de-CH"/>
        </w:rPr>
      </w:pPr>
      <w:r>
        <w:t xml:space="preserve">5. Website must support possibilty to add multiple days. </w:t>
      </w:r>
      <w:r w:rsidRPr="00F0467F">
        <w:rPr>
          <w:lang w:val="de-CH"/>
        </w:rPr>
        <w:t>Means that it will be used for multiple different events during the year</w:t>
      </w:r>
    </w:p>
    <w:p w14:paraId="3AA7F48E" w14:textId="0678D2EF" w:rsidR="006A559A" w:rsidRDefault="006A559A" w:rsidP="004546F9">
      <w:pPr>
        <w:pStyle w:val="Retraitcorpsdetexte"/>
        <w:rPr>
          <w:lang w:val="de-CH"/>
        </w:rPr>
      </w:pPr>
    </w:p>
    <w:p w14:paraId="6440D950" w14:textId="77777777" w:rsidR="006A559A" w:rsidRPr="00F0467F" w:rsidRDefault="006A559A" w:rsidP="004546F9">
      <w:pPr>
        <w:pStyle w:val="Retraitcorpsdetexte"/>
        <w:rPr>
          <w:lang w:val="de-CH"/>
        </w:rPr>
      </w:pPr>
    </w:p>
    <w:p w14:paraId="18586DD8" w14:textId="4C83FBFE" w:rsidR="004546F9" w:rsidRPr="009806A4" w:rsidRDefault="00F0467F" w:rsidP="004546F9">
      <w:pPr>
        <w:pStyle w:val="Retraitcorpsdetexte"/>
        <w:rPr>
          <w:b/>
          <w:lang w:val="de-CH"/>
        </w:rPr>
      </w:pPr>
      <w:r w:rsidRPr="009806A4">
        <w:rPr>
          <w:b/>
          <w:lang w:val="de-CH"/>
        </w:rPr>
        <w:t>17.01.2019</w:t>
      </w:r>
      <w:r w:rsidR="005F048F" w:rsidRPr="009806A4">
        <w:rPr>
          <w:b/>
          <w:lang w:val="de-CH"/>
        </w:rPr>
        <w:t> :</w:t>
      </w:r>
    </w:p>
    <w:p w14:paraId="7E672BFE" w14:textId="77777777" w:rsidR="006A559A" w:rsidRPr="009806A4" w:rsidRDefault="006A559A" w:rsidP="004546F9">
      <w:pPr>
        <w:pStyle w:val="Retraitcorpsdetexte"/>
        <w:rPr>
          <w:b/>
          <w:lang w:val="de-CH"/>
        </w:rPr>
      </w:pPr>
    </w:p>
    <w:p w14:paraId="53AD650A" w14:textId="5F5D078B" w:rsidR="00F0467F" w:rsidRPr="005F048F" w:rsidRDefault="00F0467F" w:rsidP="004546F9">
      <w:pPr>
        <w:pStyle w:val="Retraitcorpsdetexte"/>
        <w:rPr>
          <w:lang w:val="de-CH"/>
        </w:rPr>
      </w:pPr>
      <w:r w:rsidRPr="005F048F">
        <w:rPr>
          <w:lang w:val="de-CH"/>
        </w:rPr>
        <w:t>1. Day grid will be divided by 15 mins lines</w:t>
      </w:r>
    </w:p>
    <w:p w14:paraId="12ED18CF" w14:textId="77777777" w:rsidR="007F30AE" w:rsidRPr="007F30AE" w:rsidRDefault="007F30AE" w:rsidP="008E53F9">
      <w:pPr>
        <w:pStyle w:val="Titre1"/>
      </w:pPr>
      <w:bookmarkStart w:id="41" w:name="_Toc532179966"/>
      <w:bookmarkStart w:id="42" w:name="_Toc165969650"/>
      <w:bookmarkStart w:id="43" w:name="_Toc28967109"/>
      <w:r w:rsidRPr="007F30AE">
        <w:t>Tests</w:t>
      </w:r>
      <w:bookmarkEnd w:id="41"/>
      <w:bookmarkEnd w:id="42"/>
      <w:bookmarkEnd w:id="43"/>
    </w:p>
    <w:p w14:paraId="2CDD7982" w14:textId="77777777" w:rsidR="007F30AE" w:rsidRPr="007F30AE" w:rsidRDefault="007F30AE" w:rsidP="008E53F9">
      <w:pPr>
        <w:pStyle w:val="Titre2"/>
      </w:pPr>
      <w:bookmarkStart w:id="44" w:name="_Toc532179968"/>
      <w:bookmarkStart w:id="45" w:name="_Toc165969652"/>
      <w:bookmarkStart w:id="46" w:name="_Ref308525868"/>
      <w:bookmarkStart w:id="47" w:name="_Toc28967110"/>
      <w:r w:rsidRPr="007F30AE">
        <w:t>Dossier des tests</w:t>
      </w:r>
      <w:bookmarkEnd w:id="44"/>
      <w:bookmarkEnd w:id="45"/>
      <w:bookmarkEnd w:id="46"/>
      <w:bookmarkEnd w:id="47"/>
    </w:p>
    <w:p w14:paraId="478B4349" w14:textId="77777777" w:rsidR="007F30AE" w:rsidRPr="00920F4E" w:rsidRDefault="00A3107E" w:rsidP="00E85C1C">
      <w:pPr>
        <w:pStyle w:val="Informations"/>
        <w:numPr>
          <w:ilvl w:val="5"/>
          <w:numId w:val="9"/>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44A11B8D" w14:textId="77777777" w:rsidR="00920F4E" w:rsidRDefault="007F30AE" w:rsidP="00E85C1C">
      <w:pPr>
        <w:pStyle w:val="Informations"/>
        <w:numPr>
          <w:ilvl w:val="5"/>
          <w:numId w:val="9"/>
        </w:numPr>
      </w:pPr>
      <w:r w:rsidRPr="00920F4E">
        <w:t xml:space="preserve">Si des tests prévus dans la stratégie n'ont pas pu être </w:t>
      </w:r>
      <w:r w:rsidR="00920F4E" w:rsidRPr="00920F4E">
        <w:t>effectués :</w:t>
      </w:r>
    </w:p>
    <w:p w14:paraId="73AAD214" w14:textId="77777777" w:rsidR="007F30AE" w:rsidRPr="00920F4E" w:rsidRDefault="00903FEF" w:rsidP="00E85C1C">
      <w:pPr>
        <w:pStyle w:val="Informations"/>
        <w:numPr>
          <w:ilvl w:val="6"/>
          <w:numId w:val="9"/>
        </w:numPr>
      </w:pPr>
      <w:r w:rsidRPr="00920F4E">
        <w:t>raison, décisions, etc.</w:t>
      </w:r>
    </w:p>
    <w:p w14:paraId="7B4A2BA5" w14:textId="77777777" w:rsidR="00920F4E" w:rsidRDefault="007F30AE" w:rsidP="00E85C1C">
      <w:pPr>
        <w:pStyle w:val="Informations"/>
        <w:numPr>
          <w:ilvl w:val="5"/>
          <w:numId w:val="9"/>
        </w:numPr>
      </w:pPr>
      <w:r w:rsidRPr="00920F4E">
        <w:t>Liste des bugs répertoriés avec la date de découverte et leur état:</w:t>
      </w:r>
    </w:p>
    <w:p w14:paraId="677945CF" w14:textId="77777777" w:rsidR="007F30AE" w:rsidRPr="00920F4E" w:rsidRDefault="007F30AE" w:rsidP="00E85C1C">
      <w:pPr>
        <w:pStyle w:val="Informations"/>
        <w:numPr>
          <w:ilvl w:val="6"/>
          <w:numId w:val="9"/>
        </w:numPr>
      </w:pPr>
      <w:r w:rsidRPr="00920F4E">
        <w:t>Corrigé</w:t>
      </w:r>
      <w:r w:rsidR="00E416AC" w:rsidRPr="00920F4E">
        <w:t xml:space="preserve">, </w:t>
      </w:r>
      <w:r w:rsidR="00903FEF" w:rsidRPr="00920F4E">
        <w:t>date de correction, corrigé par, etc.</w:t>
      </w:r>
    </w:p>
    <w:p w14:paraId="3278138E" w14:textId="77777777" w:rsidR="007F30AE" w:rsidRPr="007F30AE" w:rsidRDefault="007F30AE" w:rsidP="008E53F9">
      <w:pPr>
        <w:pStyle w:val="Titre1"/>
      </w:pPr>
      <w:bookmarkStart w:id="48" w:name="_Toc165969653"/>
      <w:bookmarkStart w:id="49" w:name="_Toc28967111"/>
      <w:r w:rsidRPr="007F30AE">
        <w:t>Conclusion</w:t>
      </w:r>
      <w:bookmarkEnd w:id="48"/>
      <w:bookmarkEnd w:id="49"/>
    </w:p>
    <w:p w14:paraId="43930401" w14:textId="77777777" w:rsidR="007F30AE" w:rsidRPr="00152A26" w:rsidRDefault="007F30AE" w:rsidP="008E53F9">
      <w:pPr>
        <w:pStyle w:val="Titre2"/>
      </w:pPr>
      <w:bookmarkStart w:id="50" w:name="_Toc165969654"/>
      <w:bookmarkStart w:id="51" w:name="_Toc28967112"/>
      <w:r w:rsidRPr="00152A26">
        <w:t xml:space="preserve">Bilan des </w:t>
      </w:r>
      <w:bookmarkEnd w:id="50"/>
      <w:r w:rsidR="008E53F9">
        <w:t>fonctionnalités demandées</w:t>
      </w:r>
      <w:bookmarkEnd w:id="51"/>
    </w:p>
    <w:p w14:paraId="7A0D76E6" w14:textId="77777777" w:rsidR="00505421" w:rsidRPr="00920F4E" w:rsidRDefault="005328B0" w:rsidP="00E85C1C">
      <w:pPr>
        <w:pStyle w:val="Informations"/>
        <w:numPr>
          <w:ilvl w:val="5"/>
          <w:numId w:val="10"/>
        </w:numPr>
      </w:pPr>
      <w:r w:rsidRPr="00920F4E">
        <w:t xml:space="preserve">Il s’agit de reprendre point par point les fonctionnalités décrites dans les spécifications de départ </w:t>
      </w:r>
      <w:r w:rsidR="00505421" w:rsidRPr="00920F4E">
        <w:t>et de définir si elles sont atteintes ou pas, et pourquoi.</w:t>
      </w:r>
    </w:p>
    <w:p w14:paraId="71973BE7" w14:textId="77777777" w:rsidR="007F30AE" w:rsidRPr="00920F4E" w:rsidRDefault="009D480B" w:rsidP="00E85C1C">
      <w:pPr>
        <w:pStyle w:val="Informations"/>
        <w:numPr>
          <w:ilvl w:val="5"/>
          <w:numId w:val="10"/>
        </w:numPr>
      </w:pPr>
      <w:r>
        <w:t>Si ce n’est pas le cas, estimer</w:t>
      </w:r>
      <w:r w:rsidR="005328B0" w:rsidRPr="00920F4E">
        <w:t xml:space="preserve"> en « % » ou en « temps supplémentaire » </w:t>
      </w:r>
      <w:r w:rsidR="00505421" w:rsidRPr="00920F4E">
        <w:t>le travail qu’il reste à accomplir pour terminer le tout.</w:t>
      </w:r>
    </w:p>
    <w:p w14:paraId="51E211EA" w14:textId="77777777" w:rsidR="007F30AE" w:rsidRPr="007F30AE" w:rsidRDefault="007F30AE" w:rsidP="008E53F9">
      <w:pPr>
        <w:pStyle w:val="Titre2"/>
      </w:pPr>
      <w:bookmarkStart w:id="52" w:name="_Toc165969655"/>
      <w:bookmarkStart w:id="53" w:name="_Toc28967113"/>
      <w:r w:rsidRPr="007F30AE">
        <w:lastRenderedPageBreak/>
        <w:t>Bilan de la planification</w:t>
      </w:r>
      <w:bookmarkEnd w:id="52"/>
      <w:bookmarkEnd w:id="53"/>
    </w:p>
    <w:p w14:paraId="68D627BB" w14:textId="77777777" w:rsidR="007F30AE" w:rsidRPr="00920F4E" w:rsidRDefault="007F30AE" w:rsidP="00E85C1C">
      <w:pPr>
        <w:pStyle w:val="Informations"/>
        <w:numPr>
          <w:ilvl w:val="5"/>
          <w:numId w:val="11"/>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7ABF1615" w14:textId="77777777" w:rsidR="007F30AE" w:rsidRPr="007F30AE" w:rsidRDefault="007F30AE" w:rsidP="008E53F9">
      <w:pPr>
        <w:pStyle w:val="Titre2"/>
      </w:pPr>
      <w:bookmarkStart w:id="54" w:name="_Toc165969656"/>
      <w:bookmarkStart w:id="55" w:name="_Toc28967114"/>
      <w:r w:rsidRPr="007F30AE">
        <w:t>Bilan personnel</w:t>
      </w:r>
      <w:bookmarkEnd w:id="54"/>
      <w:bookmarkEnd w:id="55"/>
    </w:p>
    <w:p w14:paraId="0FBF2C14" w14:textId="77777777" w:rsidR="00920F4E" w:rsidRDefault="007F30AE" w:rsidP="00E85C1C">
      <w:pPr>
        <w:pStyle w:val="Informations"/>
        <w:numPr>
          <w:ilvl w:val="5"/>
          <w:numId w:val="11"/>
        </w:numPr>
      </w:pPr>
      <w:r w:rsidRPr="00920F4E">
        <w:t>Si c’était à refaire</w:t>
      </w:r>
      <w:r w:rsidR="00A3107E" w:rsidRPr="00920F4E">
        <w:t>:</w:t>
      </w:r>
    </w:p>
    <w:p w14:paraId="340AA5E7" w14:textId="77777777" w:rsidR="00920F4E" w:rsidRDefault="00A3107E" w:rsidP="00E85C1C">
      <w:pPr>
        <w:pStyle w:val="Informations"/>
        <w:numPr>
          <w:ilvl w:val="6"/>
          <w:numId w:val="11"/>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178B4FF5" w14:textId="77777777" w:rsidR="007F30AE" w:rsidRPr="00920F4E" w:rsidRDefault="00A3107E" w:rsidP="00E85C1C">
      <w:pPr>
        <w:pStyle w:val="Informations"/>
        <w:numPr>
          <w:ilvl w:val="6"/>
          <w:numId w:val="11"/>
        </w:numPr>
      </w:pPr>
      <w:r w:rsidRPr="00920F4E">
        <w:t>Q</w:t>
      </w:r>
      <w:r w:rsidR="007F30AE" w:rsidRPr="00920F4E">
        <w:t xml:space="preserve">u’est-ce </w:t>
      </w:r>
      <w:r w:rsidRPr="00920F4E">
        <w:t>qu’il faudrait gérer, réaliser ou traiter différemment ?</w:t>
      </w:r>
    </w:p>
    <w:p w14:paraId="568736F4" w14:textId="77777777" w:rsidR="00A3107E" w:rsidRPr="00920F4E" w:rsidRDefault="00A3107E" w:rsidP="00E85C1C">
      <w:pPr>
        <w:pStyle w:val="Informations"/>
        <w:numPr>
          <w:ilvl w:val="5"/>
          <w:numId w:val="11"/>
        </w:numPr>
      </w:pPr>
      <w:r w:rsidRPr="00920F4E">
        <w:t>Qu’est que ce projet m’a appris ?</w:t>
      </w:r>
    </w:p>
    <w:p w14:paraId="1C541D63" w14:textId="2A0259BD" w:rsidR="004206A2" w:rsidRPr="00920F4E" w:rsidRDefault="004206A2" w:rsidP="00E85C1C">
      <w:pPr>
        <w:pStyle w:val="Informations"/>
        <w:numPr>
          <w:ilvl w:val="5"/>
          <w:numId w:val="11"/>
        </w:numPr>
      </w:pPr>
      <w:r w:rsidRPr="00920F4E">
        <w:t>Suite à donner, améliorations souhaitables, …</w:t>
      </w:r>
      <w:r w:rsidR="00F022B7">
        <w:t>+</w:t>
      </w:r>
    </w:p>
    <w:p w14:paraId="61F82446" w14:textId="77777777" w:rsidR="00A3107E" w:rsidRPr="00920F4E" w:rsidRDefault="00A3107E" w:rsidP="00E85C1C">
      <w:pPr>
        <w:pStyle w:val="Informations"/>
        <w:numPr>
          <w:ilvl w:val="5"/>
          <w:numId w:val="11"/>
        </w:numPr>
      </w:pPr>
      <w:r w:rsidRPr="00920F4E">
        <w:t>Remerciements, signature, etc.</w:t>
      </w:r>
    </w:p>
    <w:p w14:paraId="07946BF2" w14:textId="77777777" w:rsidR="007F30AE" w:rsidRPr="007F30AE" w:rsidRDefault="007F30AE" w:rsidP="008E53F9">
      <w:pPr>
        <w:pStyle w:val="Titre1"/>
      </w:pPr>
      <w:bookmarkStart w:id="56" w:name="_Toc532179971"/>
      <w:bookmarkStart w:id="57" w:name="_Toc165969657"/>
      <w:bookmarkStart w:id="58" w:name="_Toc28967115"/>
      <w:r w:rsidRPr="007F30AE">
        <w:t>Divers</w:t>
      </w:r>
      <w:bookmarkEnd w:id="56"/>
      <w:bookmarkEnd w:id="57"/>
      <w:bookmarkEnd w:id="58"/>
    </w:p>
    <w:p w14:paraId="63FDE693" w14:textId="77777777" w:rsidR="007F30AE" w:rsidRPr="007F30AE" w:rsidRDefault="007F30AE" w:rsidP="008E53F9">
      <w:pPr>
        <w:pStyle w:val="Titre2"/>
      </w:pPr>
      <w:bookmarkStart w:id="59" w:name="_Toc532179972"/>
      <w:bookmarkStart w:id="60" w:name="_Toc165969658"/>
      <w:bookmarkStart w:id="61" w:name="_Toc28967116"/>
      <w:r w:rsidRPr="007F30AE">
        <w:t>Journal de travail</w:t>
      </w:r>
      <w:bookmarkEnd w:id="59"/>
      <w:bookmarkEnd w:id="60"/>
      <w:bookmarkEnd w:id="61"/>
    </w:p>
    <w:p w14:paraId="1E837011" w14:textId="77777777" w:rsidR="007F30AE" w:rsidRPr="00920F4E" w:rsidRDefault="007F30AE" w:rsidP="00E85C1C">
      <w:pPr>
        <w:pStyle w:val="Informations"/>
        <w:numPr>
          <w:ilvl w:val="5"/>
          <w:numId w:val="12"/>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336F0DC6" w14:textId="77777777" w:rsidR="007F30AE" w:rsidRPr="007F30AE" w:rsidRDefault="00A3107E" w:rsidP="008E53F9">
      <w:pPr>
        <w:pStyle w:val="Titre2"/>
      </w:pPr>
      <w:bookmarkStart w:id="62" w:name="_Toc28967117"/>
      <w:r>
        <w:t>Bibliographie</w:t>
      </w:r>
      <w:bookmarkEnd w:id="62"/>
    </w:p>
    <w:p w14:paraId="4670375A" w14:textId="77777777" w:rsidR="007F30AE" w:rsidRPr="00920F4E" w:rsidRDefault="00A3107E" w:rsidP="00E85C1C">
      <w:pPr>
        <w:pStyle w:val="Informations"/>
        <w:numPr>
          <w:ilvl w:val="5"/>
          <w:numId w:val="12"/>
        </w:numPr>
      </w:pPr>
      <w:r w:rsidRPr="00920F4E">
        <w:t>Références des livres</w:t>
      </w:r>
      <w:r w:rsidR="009D480B">
        <w:t>, revues et publications</w:t>
      </w:r>
      <w:r w:rsidR="00F1003D">
        <w:t xml:space="preserve"> u</w:t>
      </w:r>
      <w:r w:rsidR="00903FEF" w:rsidRPr="00920F4E">
        <w:t>tilisés durant le projet.</w:t>
      </w:r>
    </w:p>
    <w:p w14:paraId="5A084A0A" w14:textId="77777777" w:rsidR="00903FEF" w:rsidRPr="007F30AE" w:rsidRDefault="00903FEF" w:rsidP="008E53F9">
      <w:pPr>
        <w:pStyle w:val="Titre2"/>
      </w:pPr>
      <w:bookmarkStart w:id="63" w:name="_Toc28967118"/>
      <w:r>
        <w:t>Webographie</w:t>
      </w:r>
      <w:bookmarkEnd w:id="63"/>
    </w:p>
    <w:p w14:paraId="0B0D5361" w14:textId="77777777" w:rsidR="00903FEF" w:rsidRPr="00920F4E" w:rsidRDefault="00903FEF" w:rsidP="00E85C1C">
      <w:pPr>
        <w:pStyle w:val="Informations"/>
        <w:numPr>
          <w:ilvl w:val="5"/>
          <w:numId w:val="12"/>
        </w:numPr>
      </w:pPr>
      <w:r w:rsidRPr="00920F4E">
        <w:t>Références des sites Internet consultés durant le projet.</w:t>
      </w:r>
    </w:p>
    <w:p w14:paraId="19445960" w14:textId="54EC6D26" w:rsidR="00903FEF" w:rsidRDefault="00903FEF" w:rsidP="008E53F9">
      <w:pPr>
        <w:pStyle w:val="Titre1"/>
      </w:pPr>
      <w:bookmarkStart w:id="64" w:name="_Toc28967119"/>
      <w:r>
        <w:t>Annexes</w:t>
      </w:r>
      <w:bookmarkEnd w:id="64"/>
    </w:p>
    <w:p w14:paraId="0D243C79" w14:textId="77777777" w:rsidR="00F96772" w:rsidRPr="00F96772" w:rsidRDefault="00F96772" w:rsidP="00F96772">
      <w:pPr>
        <w:pStyle w:val="Corpsdetexte"/>
      </w:pPr>
    </w:p>
    <w:p w14:paraId="5A9F8C7B" w14:textId="154E49FF" w:rsidR="00816B99" w:rsidRPr="00F96772" w:rsidRDefault="00F96772" w:rsidP="00816B99">
      <w:pPr>
        <w:pStyle w:val="Corpsdetexte"/>
        <w:rPr>
          <w:lang w:val="en-US"/>
        </w:rPr>
      </w:pPr>
      <w:r w:rsidRPr="00F96772">
        <w:rPr>
          <w:lang w:val="en-US"/>
        </w:rPr>
        <w:t>Trello b</w:t>
      </w:r>
      <w:r>
        <w:rPr>
          <w:lang w:val="en-US"/>
        </w:rPr>
        <w:t xml:space="preserve">oard: </w:t>
      </w:r>
      <w:hyperlink r:id="rId23" w:history="1">
        <w:r w:rsidR="00326088" w:rsidRPr="00B8105D">
          <w:rPr>
            <w:rStyle w:val="Lienhypertexte"/>
            <w:lang w:val="en-US"/>
          </w:rPr>
          <w:t>https://trello.com/b/UomUNlTm/projet-3eme</w:t>
        </w:r>
      </w:hyperlink>
      <w:r w:rsidR="00326088">
        <w:rPr>
          <w:lang w:val="en-US"/>
        </w:rPr>
        <w:t xml:space="preserve"> </w:t>
      </w:r>
    </w:p>
    <w:p w14:paraId="61DE6772" w14:textId="1DC47878" w:rsidR="00816B99" w:rsidRPr="00F96772" w:rsidRDefault="00816B99" w:rsidP="00816B99">
      <w:pPr>
        <w:pStyle w:val="Corpsdetexte"/>
        <w:rPr>
          <w:lang w:val="en-US"/>
        </w:rPr>
      </w:pPr>
      <w:r w:rsidRPr="00096886">
        <w:rPr>
          <w:lang w:val="en-US"/>
        </w:rPr>
        <w:t xml:space="preserve">Database files: </w:t>
      </w:r>
      <w:r w:rsidR="00F96772">
        <w:rPr>
          <w:lang w:val="en-US"/>
        </w:rPr>
        <w:t>Database</w:t>
      </w:r>
      <w:r w:rsidR="00096886" w:rsidRPr="00096886">
        <w:rPr>
          <w:lang w:val="en-US"/>
        </w:rPr>
        <w:t xml:space="preserve"> folder </w:t>
      </w:r>
      <w:r w:rsidR="00096886">
        <w:rPr>
          <w:lang w:val="en-US"/>
        </w:rPr>
        <w:t xml:space="preserve">or </w:t>
      </w:r>
      <w:hyperlink r:id="rId24" w:history="1">
        <w:r w:rsidR="00096886" w:rsidRPr="00096886">
          <w:rPr>
            <w:rStyle w:val="Lienhypertexte"/>
            <w:lang w:val="en-US"/>
          </w:rPr>
          <w:t>https://trello.com/c/4L1qmcLt/45-database</w:t>
        </w:r>
      </w:hyperlink>
    </w:p>
    <w:p w14:paraId="65C86D02" w14:textId="70ED072A" w:rsidR="00F96772" w:rsidRPr="00096886" w:rsidRDefault="009806A4" w:rsidP="00816B99">
      <w:pPr>
        <w:pStyle w:val="Corpsdetexte"/>
        <w:rPr>
          <w:lang w:val="en-US"/>
        </w:rPr>
      </w:pPr>
      <w:r>
        <w:rPr>
          <w:lang w:val="en-US"/>
        </w:rPr>
        <w:t>E-mail client : pierre-andre.favre@vd.ch</w:t>
      </w:r>
    </w:p>
    <w:p w14:paraId="03473265" w14:textId="77777777" w:rsidR="00816B99" w:rsidRPr="00096886" w:rsidRDefault="00816B99" w:rsidP="00816B99">
      <w:pPr>
        <w:pStyle w:val="Corpsdetexte"/>
        <w:rPr>
          <w:lang w:val="en-US"/>
        </w:rPr>
      </w:pPr>
    </w:p>
    <w:p w14:paraId="6CFEB8B3" w14:textId="77777777" w:rsidR="005A68CD" w:rsidRPr="005A68CD" w:rsidRDefault="00E73417" w:rsidP="005A68CD">
      <w:pPr>
        <w:pStyle w:val="Informations"/>
        <w:rPr>
          <w:lang w:val="en-US"/>
        </w:rPr>
      </w:pPr>
      <w:r w:rsidRPr="00096886">
        <w:rPr>
          <w:lang w:val="en-US"/>
        </w:rPr>
        <w:tab/>
      </w:r>
      <w:r w:rsidR="005A68CD" w:rsidRPr="005A68CD">
        <w:rPr>
          <w:lang w:val="en-US"/>
        </w:rPr>
        <w:t xml:space="preserve">Bonjour M.Favre, </w:t>
      </w:r>
    </w:p>
    <w:p w14:paraId="0300A9CF" w14:textId="77777777" w:rsidR="005A68CD" w:rsidRPr="005A68CD" w:rsidRDefault="005A68CD" w:rsidP="005A68CD">
      <w:pPr>
        <w:pStyle w:val="Informations"/>
        <w:rPr>
          <w:lang w:val="en-US"/>
        </w:rPr>
      </w:pPr>
    </w:p>
    <w:p w14:paraId="4B7F2A90" w14:textId="77777777" w:rsidR="005A68CD" w:rsidRPr="005A68CD" w:rsidRDefault="005A68CD" w:rsidP="005A68CD">
      <w:pPr>
        <w:pStyle w:val="Informations"/>
        <w:rPr>
          <w:lang w:val="en-US"/>
        </w:rPr>
      </w:pPr>
      <w:r w:rsidRPr="005A68CD">
        <w:rPr>
          <w:lang w:val="en-US"/>
        </w:rPr>
        <w:t>Comme le projet Journée pédagogique n'est pas encore terminé (pour le 24.01.2020), je planifie de continuer la réalisation durant mon temps libre, avec le délai de réalisation  mi-mai 2020.</w:t>
      </w:r>
    </w:p>
    <w:p w14:paraId="6890B147" w14:textId="77777777" w:rsidR="005A68CD" w:rsidRPr="005A68CD" w:rsidRDefault="005A68CD" w:rsidP="005A68CD">
      <w:pPr>
        <w:pStyle w:val="Informations"/>
        <w:rPr>
          <w:lang w:val="en-US"/>
        </w:rPr>
      </w:pPr>
    </w:p>
    <w:p w14:paraId="2CF71F0D" w14:textId="11EDCEE8" w:rsidR="007F30AE" w:rsidRPr="00096886" w:rsidRDefault="005A68CD" w:rsidP="005A68CD">
      <w:pPr>
        <w:pStyle w:val="Informations"/>
        <w:ind w:left="0"/>
        <w:rPr>
          <w:lang w:val="en-US"/>
        </w:rPr>
      </w:pPr>
      <w:r w:rsidRPr="005A68CD">
        <w:rPr>
          <w:lang w:val="en-US"/>
        </w:rPr>
        <w:t>Afin de savoir votre avis sur l'état actuel du projet, il serai bien de fixer une date pour avoir un point de situation. Sachant que dès le 27 Janvier 2020 je commence un stage en entreprise, je ne pourrais pas faire le point de situation de 8h00 jusqu'à 11h00 et de 14h00 jusqu'à 16h00</w:t>
      </w:r>
      <w:bookmarkStart w:id="65" w:name="_GoBack"/>
      <w:bookmarkEnd w:id="65"/>
    </w:p>
    <w:sectPr w:rsidR="007F30AE" w:rsidRPr="00096886" w:rsidSect="00D160DD">
      <w:headerReference w:type="default" r:id="rId25"/>
      <w:footerReference w:type="default" r:id="rId2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23C37" w14:textId="77777777" w:rsidR="00772BE1" w:rsidRDefault="00772BE1">
      <w:r>
        <w:separator/>
      </w:r>
    </w:p>
  </w:endnote>
  <w:endnote w:type="continuationSeparator" w:id="0">
    <w:p w14:paraId="2526F6D2" w14:textId="77777777" w:rsidR="00772BE1" w:rsidRDefault="007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0"/>
      <w:gridCol w:w="2611"/>
      <w:gridCol w:w="3029"/>
    </w:tblGrid>
    <w:tr w:rsidR="00816B99" w:rsidRPr="00000197" w14:paraId="422344FD" w14:textId="77777777" w:rsidTr="00E52B61">
      <w:trPr>
        <w:trHeight w:hRule="exact" w:val="227"/>
        <w:jc w:val="center"/>
      </w:trPr>
      <w:tc>
        <w:tcPr>
          <w:tcW w:w="3510" w:type="dxa"/>
          <w:vAlign w:val="center"/>
        </w:tcPr>
        <w:p w14:paraId="42B223B9" w14:textId="77777777" w:rsidR="00816B99" w:rsidRDefault="00816B99" w:rsidP="00742484">
          <w:pPr>
            <w:pStyle w:val="-Pieddepage"/>
          </w:pPr>
          <w:r w:rsidRPr="00742484">
            <w:t>Auteur</w:t>
          </w:r>
          <w:r w:rsidRPr="00000197">
            <w:rPr>
              <w:rFonts w:cs="Arial"/>
              <w:szCs w:val="16"/>
            </w:rPr>
            <w:t> :</w:t>
          </w:r>
          <w:r w:rsidR="00772BE1">
            <w:fldChar w:fldCharType="begin"/>
          </w:r>
          <w:r w:rsidR="00772BE1">
            <w:instrText xml:space="preserve"> AUTHOR   \* MERGEFORMAT </w:instrText>
          </w:r>
          <w:r w:rsidR="00772BE1">
            <w:fldChar w:fldCharType="separate"/>
          </w:r>
          <w:r w:rsidRPr="0084224B">
            <w:rPr>
              <w:rFonts w:cs="Arial"/>
              <w:noProof/>
              <w:szCs w:val="16"/>
            </w:rPr>
            <w:t>Aleh Chyzhyk</w:t>
          </w:r>
          <w:r w:rsidR="00772BE1">
            <w:rPr>
              <w:rFonts w:cs="Arial"/>
              <w:noProof/>
              <w:szCs w:val="16"/>
            </w:rPr>
            <w:fldChar w:fldCharType="end"/>
          </w:r>
        </w:p>
        <w:p w14:paraId="471146C0" w14:textId="77777777" w:rsidR="00816B99" w:rsidRPr="00000197" w:rsidRDefault="00816B99" w:rsidP="002D7D46">
          <w:pPr>
            <w:pStyle w:val="-Pieddepage"/>
            <w:rPr>
              <w:rFonts w:cs="Arial"/>
              <w:szCs w:val="16"/>
            </w:rPr>
          </w:pPr>
        </w:p>
      </w:tc>
      <w:tc>
        <w:tcPr>
          <w:tcW w:w="2680" w:type="dxa"/>
          <w:vAlign w:val="center"/>
        </w:tcPr>
        <w:p w14:paraId="7CD405B8" w14:textId="77777777" w:rsidR="00816B99" w:rsidRPr="00000197" w:rsidRDefault="00816B99" w:rsidP="00955930">
          <w:pPr>
            <w:pStyle w:val="-Pieddepage"/>
            <w:jc w:val="center"/>
            <w:rPr>
              <w:rFonts w:cs="Arial"/>
              <w:szCs w:val="16"/>
            </w:rPr>
          </w:pPr>
        </w:p>
      </w:tc>
      <w:tc>
        <w:tcPr>
          <w:tcW w:w="3096" w:type="dxa"/>
          <w:vAlign w:val="center"/>
        </w:tcPr>
        <w:p w14:paraId="6CEC591B" w14:textId="77777777" w:rsidR="00816B99" w:rsidRPr="00000197" w:rsidRDefault="00816B99"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19.12.2019</w:t>
          </w:r>
          <w:r>
            <w:rPr>
              <w:rFonts w:cs="Arial"/>
              <w:szCs w:val="16"/>
            </w:rPr>
            <w:fldChar w:fldCharType="end"/>
          </w:r>
        </w:p>
      </w:tc>
    </w:tr>
    <w:tr w:rsidR="00816B99" w:rsidRPr="00000197" w14:paraId="19706359" w14:textId="77777777" w:rsidTr="00E52B61">
      <w:trPr>
        <w:jc w:val="center"/>
      </w:trPr>
      <w:tc>
        <w:tcPr>
          <w:tcW w:w="3510" w:type="dxa"/>
          <w:vAlign w:val="center"/>
        </w:tcPr>
        <w:p w14:paraId="5E1A7234" w14:textId="77777777" w:rsidR="00816B99" w:rsidRPr="00000197" w:rsidRDefault="00816B99"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14:paraId="379C1BFE" w14:textId="655D94AB" w:rsidR="00816B99" w:rsidRPr="00000197" w:rsidRDefault="00816B99"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5A68CD">
            <w:rPr>
              <w:rStyle w:val="Numrodepage"/>
              <w:rFonts w:cs="Arial"/>
              <w:noProof/>
              <w:szCs w:val="16"/>
            </w:rPr>
            <w:t>11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5A68CD">
            <w:rPr>
              <w:rStyle w:val="Numrodepage"/>
              <w:rFonts w:cs="Arial"/>
              <w:noProof/>
              <w:szCs w:val="16"/>
            </w:rPr>
            <w:t>11</w:t>
          </w:r>
          <w:r w:rsidRPr="00000197">
            <w:rPr>
              <w:rStyle w:val="Numrodepage"/>
              <w:rFonts w:cs="Arial"/>
              <w:szCs w:val="16"/>
            </w:rPr>
            <w:fldChar w:fldCharType="end"/>
          </w:r>
        </w:p>
      </w:tc>
      <w:tc>
        <w:tcPr>
          <w:tcW w:w="3096" w:type="dxa"/>
          <w:vAlign w:val="center"/>
        </w:tcPr>
        <w:p w14:paraId="7AEAB6B6" w14:textId="77777777" w:rsidR="00816B99" w:rsidRPr="00000197" w:rsidRDefault="00816B99"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816B99" w:rsidRPr="00000197" w14:paraId="5D020258" w14:textId="77777777" w:rsidTr="00E52B61">
      <w:trPr>
        <w:jc w:val="center"/>
      </w:trPr>
      <w:tc>
        <w:tcPr>
          <w:tcW w:w="3510" w:type="dxa"/>
          <w:vAlign w:val="center"/>
        </w:tcPr>
        <w:p w14:paraId="07A0114C" w14:textId="3B6774A0" w:rsidR="00816B99" w:rsidRPr="00000197" w:rsidRDefault="00816B99" w:rsidP="001764CE">
          <w:pPr>
            <w:pStyle w:val="-Pieddepage"/>
            <w:rPr>
              <w:rFonts w:cs="Arial"/>
              <w:szCs w:val="16"/>
            </w:rPr>
          </w:pPr>
          <w:r w:rsidRPr="00000197">
            <w:rPr>
              <w:rFonts w:cs="Arial"/>
              <w:szCs w:val="16"/>
            </w:rPr>
            <w:t xml:space="preserve">Version: </w:t>
          </w:r>
          <w:r w:rsidR="00772BE1">
            <w:fldChar w:fldCharType="begin"/>
          </w:r>
          <w:r w:rsidR="00772BE1">
            <w:instrText xml:space="preserve"> REVNUM   \* MERGEFORMAT </w:instrText>
          </w:r>
          <w:r w:rsidR="00772BE1">
            <w:fldChar w:fldCharType="separate"/>
          </w:r>
          <w:r w:rsidRPr="0084224B">
            <w:rPr>
              <w:rFonts w:cs="Arial"/>
              <w:noProof/>
              <w:szCs w:val="16"/>
            </w:rPr>
            <w:t>1</w:t>
          </w:r>
          <w:r w:rsidR="00772BE1">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9806A4">
            <w:rPr>
              <w:rFonts w:cs="Arial"/>
              <w:noProof/>
              <w:szCs w:val="16"/>
            </w:rPr>
            <w:t>24.01.2020 09:09</w:t>
          </w:r>
          <w:r>
            <w:rPr>
              <w:rFonts w:cs="Arial"/>
              <w:szCs w:val="16"/>
            </w:rPr>
            <w:fldChar w:fldCharType="end"/>
          </w:r>
        </w:p>
      </w:tc>
      <w:tc>
        <w:tcPr>
          <w:tcW w:w="5776" w:type="dxa"/>
          <w:gridSpan w:val="2"/>
          <w:vAlign w:val="center"/>
        </w:tcPr>
        <w:p w14:paraId="22C43A6C" w14:textId="77777777" w:rsidR="00816B99" w:rsidRPr="00000197" w:rsidRDefault="00772BE1" w:rsidP="00955930">
          <w:pPr>
            <w:pStyle w:val="-Pieddepage"/>
            <w:jc w:val="right"/>
            <w:rPr>
              <w:rFonts w:cs="Arial"/>
              <w:szCs w:val="16"/>
            </w:rPr>
          </w:pPr>
          <w:r>
            <w:fldChar w:fldCharType="begin"/>
          </w:r>
          <w:r>
            <w:instrText xml:space="preserve"> FILENAME  \* FirstCap  \* MERGEFORMAT </w:instrText>
          </w:r>
          <w:r>
            <w:fldChar w:fldCharType="separate"/>
          </w:r>
          <w:r w:rsidR="00816B99" w:rsidRPr="0084224B">
            <w:rPr>
              <w:rFonts w:cs="Arial"/>
              <w:noProof/>
              <w:szCs w:val="16"/>
            </w:rPr>
            <w:t>Document3</w:t>
          </w:r>
          <w:r>
            <w:rPr>
              <w:rFonts w:cs="Arial"/>
              <w:noProof/>
              <w:szCs w:val="16"/>
            </w:rPr>
            <w:fldChar w:fldCharType="end"/>
          </w:r>
        </w:p>
      </w:tc>
    </w:tr>
  </w:tbl>
  <w:p w14:paraId="3120E441" w14:textId="77777777" w:rsidR="00816B99" w:rsidRPr="00000197" w:rsidRDefault="00816B99"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B3C21" w14:textId="77777777" w:rsidR="00772BE1" w:rsidRDefault="00772BE1">
      <w:r>
        <w:separator/>
      </w:r>
    </w:p>
  </w:footnote>
  <w:footnote w:type="continuationSeparator" w:id="0">
    <w:p w14:paraId="036057A9" w14:textId="77777777" w:rsidR="00772BE1" w:rsidRDefault="00772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816B99" w14:paraId="161ADA68" w14:textId="77777777">
      <w:trPr>
        <w:trHeight w:val="536"/>
        <w:jc w:val="center"/>
      </w:trPr>
      <w:tc>
        <w:tcPr>
          <w:tcW w:w="2445" w:type="dxa"/>
          <w:vAlign w:val="center"/>
        </w:tcPr>
        <w:p w14:paraId="566EF9EB" w14:textId="77777777" w:rsidR="00816B99" w:rsidRDefault="00816B99" w:rsidP="00E12AE5">
          <w:pPr>
            <w:pStyle w:val="ETML"/>
          </w:pPr>
          <w:r w:rsidRPr="00B4738A">
            <w:t>ETML</w:t>
          </w:r>
        </w:p>
      </w:tc>
      <w:tc>
        <w:tcPr>
          <w:tcW w:w="4560" w:type="dxa"/>
          <w:vAlign w:val="center"/>
        </w:tcPr>
        <w:p w14:paraId="7A769B69" w14:textId="77777777" w:rsidR="00816B99" w:rsidRPr="00B4738A" w:rsidRDefault="00816B99" w:rsidP="00B4738A"/>
      </w:tc>
      <w:tc>
        <w:tcPr>
          <w:tcW w:w="2283" w:type="dxa"/>
          <w:vAlign w:val="center"/>
        </w:tcPr>
        <w:p w14:paraId="333512B1" w14:textId="77777777" w:rsidR="00816B99" w:rsidRDefault="00816B99" w:rsidP="001D72BA">
          <w:pPr>
            <w:pStyle w:val="En-tte"/>
            <w:jc w:val="right"/>
          </w:pPr>
          <w:r>
            <w:rPr>
              <w:noProof/>
            </w:rPr>
            <w:drawing>
              <wp:inline distT="0" distB="0" distL="0" distR="0" wp14:anchorId="107B6E72" wp14:editId="6A48BA77">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F3993E9" w14:textId="77777777" w:rsidR="00816B99" w:rsidRDefault="00816B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F7C3B0E"/>
    <w:multiLevelType w:val="hybridMultilevel"/>
    <w:tmpl w:val="DB68A0B8"/>
    <w:lvl w:ilvl="0" w:tplc="F18E8794">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6301B0"/>
    <w:multiLevelType w:val="hybridMultilevel"/>
    <w:tmpl w:val="10CE2F6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F2A35BF"/>
    <w:multiLevelType w:val="hybridMultilevel"/>
    <w:tmpl w:val="11926BC2"/>
    <w:lvl w:ilvl="0" w:tplc="E612CB7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0" w15:restartNumberingAfterBreak="0">
    <w:nsid w:val="1F4E1D56"/>
    <w:multiLevelType w:val="hybridMultilevel"/>
    <w:tmpl w:val="85849588"/>
    <w:lvl w:ilvl="0" w:tplc="3F12089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1" w15:restartNumberingAfterBreak="0">
    <w:nsid w:val="20993CEF"/>
    <w:multiLevelType w:val="hybridMultilevel"/>
    <w:tmpl w:val="550AE6C4"/>
    <w:lvl w:ilvl="0" w:tplc="14F4473C">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2"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3" w15:restartNumberingAfterBreak="0">
    <w:nsid w:val="2971050E"/>
    <w:multiLevelType w:val="hybridMultilevel"/>
    <w:tmpl w:val="5B986906"/>
    <w:lvl w:ilvl="0" w:tplc="6F94133C">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86A0B5C"/>
    <w:multiLevelType w:val="hybridMultilevel"/>
    <w:tmpl w:val="E3DC1E2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6"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4175FFF"/>
    <w:multiLevelType w:val="hybridMultilevel"/>
    <w:tmpl w:val="F238020E"/>
    <w:lvl w:ilvl="0" w:tplc="390E15CE">
      <w:start w:val="1"/>
      <w:numFmt w:val="decimal"/>
      <w:lvlText w:val="%1."/>
      <w:lvlJc w:val="left"/>
      <w:pPr>
        <w:ind w:left="2174" w:hanging="360"/>
      </w:pPr>
      <w:rPr>
        <w:rFonts w:hint="default"/>
      </w:rPr>
    </w:lvl>
    <w:lvl w:ilvl="1" w:tplc="100C0019">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9" w15:restartNumberingAfterBreak="0">
    <w:nsid w:val="4C440751"/>
    <w:multiLevelType w:val="hybridMultilevel"/>
    <w:tmpl w:val="AF7EF70E"/>
    <w:lvl w:ilvl="0" w:tplc="AAFAD6BE">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20" w15:restartNumberingAfterBreak="0">
    <w:nsid w:val="5E0829E6"/>
    <w:multiLevelType w:val="hybridMultilevel"/>
    <w:tmpl w:val="1B887F08"/>
    <w:lvl w:ilvl="0" w:tplc="6896B12A">
      <w:start w:val="1"/>
      <w:numFmt w:val="decimal"/>
      <w:lvlText w:val="%1."/>
      <w:lvlJc w:val="left"/>
      <w:pPr>
        <w:ind w:left="1494" w:hanging="360"/>
      </w:pPr>
      <w:rPr>
        <w:rFonts w:hint="default"/>
      </w:rPr>
    </w:lvl>
    <w:lvl w:ilvl="1" w:tplc="100C0019">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2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6C26DBB"/>
    <w:multiLevelType w:val="hybridMultilevel"/>
    <w:tmpl w:val="8E2EECF0"/>
    <w:lvl w:ilvl="0" w:tplc="6BFAE0A4">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617135A"/>
    <w:multiLevelType w:val="hybridMultilevel"/>
    <w:tmpl w:val="C5DC1ABC"/>
    <w:lvl w:ilvl="0" w:tplc="6E507DC8">
      <w:start w:val="1"/>
      <w:numFmt w:val="decimal"/>
      <w:lvlText w:val="%1."/>
      <w:lvlJc w:val="left"/>
      <w:pPr>
        <w:ind w:left="1494" w:hanging="360"/>
      </w:pPr>
      <w:rPr>
        <w:rFonts w:hint="default"/>
      </w:rPr>
    </w:lvl>
    <w:lvl w:ilvl="1" w:tplc="100C0019">
      <w:start w:val="1"/>
      <w:numFmt w:val="lowerLetter"/>
      <w:lvlText w:val="%2."/>
      <w:lvlJc w:val="left"/>
      <w:pPr>
        <w:ind w:left="2214" w:hanging="360"/>
      </w:pPr>
    </w:lvl>
    <w:lvl w:ilvl="2" w:tplc="100C001B">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abstractNumId w:val="1"/>
  </w:num>
  <w:num w:numId="2">
    <w:abstractNumId w:val="7"/>
  </w:num>
  <w:num w:numId="3">
    <w:abstractNumId w:val="4"/>
  </w:num>
  <w:num w:numId="4">
    <w:abstractNumId w:val="14"/>
  </w:num>
  <w:num w:numId="5">
    <w:abstractNumId w:val="12"/>
  </w:num>
  <w:num w:numId="6">
    <w:abstractNumId w:val="23"/>
  </w:num>
  <w:num w:numId="7">
    <w:abstractNumId w:val="0"/>
  </w:num>
  <w:num w:numId="8">
    <w:abstractNumId w:val="21"/>
  </w:num>
  <w:num w:numId="9">
    <w:abstractNumId w:val="17"/>
  </w:num>
  <w:num w:numId="10">
    <w:abstractNumId w:val="16"/>
  </w:num>
  <w:num w:numId="11">
    <w:abstractNumId w:val="3"/>
  </w:num>
  <w:num w:numId="12">
    <w:abstractNumId w:val="6"/>
  </w:num>
  <w:num w:numId="13">
    <w:abstractNumId w:val="2"/>
  </w:num>
  <w:num w:numId="14">
    <w:abstractNumId w:val="9"/>
  </w:num>
  <w:num w:numId="15">
    <w:abstractNumId w:val="19"/>
  </w:num>
  <w:num w:numId="16">
    <w:abstractNumId w:val="22"/>
  </w:num>
  <w:num w:numId="17">
    <w:abstractNumId w:val="13"/>
  </w:num>
  <w:num w:numId="18">
    <w:abstractNumId w:val="11"/>
  </w:num>
  <w:num w:numId="19">
    <w:abstractNumId w:val="24"/>
  </w:num>
  <w:num w:numId="20">
    <w:abstractNumId w:val="8"/>
  </w:num>
  <w:num w:numId="21">
    <w:abstractNumId w:val="20"/>
  </w:num>
  <w:num w:numId="22">
    <w:abstractNumId w:val="10"/>
  </w:num>
  <w:num w:numId="23">
    <w:abstractNumId w:val="15"/>
  </w:num>
  <w:num w:numId="24">
    <w:abstractNumId w:val="18"/>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4B"/>
    <w:rsid w:val="00000197"/>
    <w:rsid w:val="00010B9A"/>
    <w:rsid w:val="0001209F"/>
    <w:rsid w:val="00021D00"/>
    <w:rsid w:val="000316F0"/>
    <w:rsid w:val="000434A8"/>
    <w:rsid w:val="00044099"/>
    <w:rsid w:val="00045A82"/>
    <w:rsid w:val="00055DB3"/>
    <w:rsid w:val="0006009B"/>
    <w:rsid w:val="000616C0"/>
    <w:rsid w:val="00063F97"/>
    <w:rsid w:val="000649BA"/>
    <w:rsid w:val="00065971"/>
    <w:rsid w:val="00067419"/>
    <w:rsid w:val="00080D3A"/>
    <w:rsid w:val="00086114"/>
    <w:rsid w:val="00096886"/>
    <w:rsid w:val="000A1B63"/>
    <w:rsid w:val="000A55EC"/>
    <w:rsid w:val="000A7B4A"/>
    <w:rsid w:val="000B6BE0"/>
    <w:rsid w:val="000E5B3C"/>
    <w:rsid w:val="000E7483"/>
    <w:rsid w:val="000F22B9"/>
    <w:rsid w:val="000F381C"/>
    <w:rsid w:val="0010591C"/>
    <w:rsid w:val="00106190"/>
    <w:rsid w:val="00110815"/>
    <w:rsid w:val="00111489"/>
    <w:rsid w:val="00111811"/>
    <w:rsid w:val="00114120"/>
    <w:rsid w:val="00116C3F"/>
    <w:rsid w:val="0015167D"/>
    <w:rsid w:val="00152A26"/>
    <w:rsid w:val="00162B7A"/>
    <w:rsid w:val="001764CE"/>
    <w:rsid w:val="001833AB"/>
    <w:rsid w:val="00183417"/>
    <w:rsid w:val="00194932"/>
    <w:rsid w:val="001C454D"/>
    <w:rsid w:val="001D059D"/>
    <w:rsid w:val="001D4577"/>
    <w:rsid w:val="001D72BA"/>
    <w:rsid w:val="001F2420"/>
    <w:rsid w:val="001F6EEB"/>
    <w:rsid w:val="0021141B"/>
    <w:rsid w:val="002206AC"/>
    <w:rsid w:val="00223627"/>
    <w:rsid w:val="00224282"/>
    <w:rsid w:val="0023108E"/>
    <w:rsid w:val="00236A29"/>
    <w:rsid w:val="002675EA"/>
    <w:rsid w:val="002676E8"/>
    <w:rsid w:val="00274B6B"/>
    <w:rsid w:val="002753D9"/>
    <w:rsid w:val="002770F3"/>
    <w:rsid w:val="00281C7E"/>
    <w:rsid w:val="00292869"/>
    <w:rsid w:val="002951BD"/>
    <w:rsid w:val="00297E2A"/>
    <w:rsid w:val="002B6893"/>
    <w:rsid w:val="002C6634"/>
    <w:rsid w:val="002D7D46"/>
    <w:rsid w:val="002F038B"/>
    <w:rsid w:val="002F0765"/>
    <w:rsid w:val="002F2004"/>
    <w:rsid w:val="00304727"/>
    <w:rsid w:val="00310160"/>
    <w:rsid w:val="00310F01"/>
    <w:rsid w:val="0031563E"/>
    <w:rsid w:val="00326088"/>
    <w:rsid w:val="0034133C"/>
    <w:rsid w:val="0034172E"/>
    <w:rsid w:val="00341E1D"/>
    <w:rsid w:val="00362317"/>
    <w:rsid w:val="003670C0"/>
    <w:rsid w:val="0037071E"/>
    <w:rsid w:val="003728D1"/>
    <w:rsid w:val="00381C15"/>
    <w:rsid w:val="003B4BC9"/>
    <w:rsid w:val="003D678E"/>
    <w:rsid w:val="003E018B"/>
    <w:rsid w:val="003E32B9"/>
    <w:rsid w:val="003E6901"/>
    <w:rsid w:val="003F1870"/>
    <w:rsid w:val="003F6134"/>
    <w:rsid w:val="00402103"/>
    <w:rsid w:val="00407333"/>
    <w:rsid w:val="0040782E"/>
    <w:rsid w:val="00412378"/>
    <w:rsid w:val="004202D8"/>
    <w:rsid w:val="004203FF"/>
    <w:rsid w:val="004206A2"/>
    <w:rsid w:val="004335EF"/>
    <w:rsid w:val="0043666E"/>
    <w:rsid w:val="00436B90"/>
    <w:rsid w:val="00454074"/>
    <w:rsid w:val="004546F9"/>
    <w:rsid w:val="00456C9F"/>
    <w:rsid w:val="004B6A46"/>
    <w:rsid w:val="004C5F67"/>
    <w:rsid w:val="004C6BBA"/>
    <w:rsid w:val="004D08EE"/>
    <w:rsid w:val="004D1410"/>
    <w:rsid w:val="004D5266"/>
    <w:rsid w:val="004E0933"/>
    <w:rsid w:val="004E457F"/>
    <w:rsid w:val="00505421"/>
    <w:rsid w:val="0052224B"/>
    <w:rsid w:val="00527AAF"/>
    <w:rsid w:val="005328B0"/>
    <w:rsid w:val="00536DF8"/>
    <w:rsid w:val="00537D27"/>
    <w:rsid w:val="0054054F"/>
    <w:rsid w:val="00542CE3"/>
    <w:rsid w:val="00545179"/>
    <w:rsid w:val="00546080"/>
    <w:rsid w:val="00552D07"/>
    <w:rsid w:val="0055647F"/>
    <w:rsid w:val="00571E4B"/>
    <w:rsid w:val="00574085"/>
    <w:rsid w:val="005740E5"/>
    <w:rsid w:val="005926D0"/>
    <w:rsid w:val="00593AAE"/>
    <w:rsid w:val="005A5E3E"/>
    <w:rsid w:val="005A68CD"/>
    <w:rsid w:val="005B27EF"/>
    <w:rsid w:val="005C0EFA"/>
    <w:rsid w:val="005D1923"/>
    <w:rsid w:val="005E1FF1"/>
    <w:rsid w:val="005E6192"/>
    <w:rsid w:val="005E6B56"/>
    <w:rsid w:val="005F048F"/>
    <w:rsid w:val="00615583"/>
    <w:rsid w:val="006271BF"/>
    <w:rsid w:val="00637AE9"/>
    <w:rsid w:val="00645760"/>
    <w:rsid w:val="00656153"/>
    <w:rsid w:val="00656974"/>
    <w:rsid w:val="00656F71"/>
    <w:rsid w:val="00660680"/>
    <w:rsid w:val="00661BD4"/>
    <w:rsid w:val="00672389"/>
    <w:rsid w:val="00681BB4"/>
    <w:rsid w:val="006902A9"/>
    <w:rsid w:val="00695962"/>
    <w:rsid w:val="006966D0"/>
    <w:rsid w:val="006A559A"/>
    <w:rsid w:val="006B29A5"/>
    <w:rsid w:val="006E132F"/>
    <w:rsid w:val="006E2CE8"/>
    <w:rsid w:val="006E4DA8"/>
    <w:rsid w:val="006F3B32"/>
    <w:rsid w:val="007010E6"/>
    <w:rsid w:val="007118D3"/>
    <w:rsid w:val="007211A1"/>
    <w:rsid w:val="00736FF1"/>
    <w:rsid w:val="0074096F"/>
    <w:rsid w:val="00742484"/>
    <w:rsid w:val="00744762"/>
    <w:rsid w:val="0074498A"/>
    <w:rsid w:val="007476C9"/>
    <w:rsid w:val="00753A51"/>
    <w:rsid w:val="00760CB7"/>
    <w:rsid w:val="007700A7"/>
    <w:rsid w:val="007724F1"/>
    <w:rsid w:val="00772BC0"/>
    <w:rsid w:val="00772BE1"/>
    <w:rsid w:val="007748A7"/>
    <w:rsid w:val="007D0A71"/>
    <w:rsid w:val="007D2CDF"/>
    <w:rsid w:val="007D546C"/>
    <w:rsid w:val="007E3246"/>
    <w:rsid w:val="007E5F3D"/>
    <w:rsid w:val="007F2B58"/>
    <w:rsid w:val="007F30AE"/>
    <w:rsid w:val="00807F84"/>
    <w:rsid w:val="00816B99"/>
    <w:rsid w:val="0081740D"/>
    <w:rsid w:val="00821AF9"/>
    <w:rsid w:val="0084224B"/>
    <w:rsid w:val="00845304"/>
    <w:rsid w:val="008468C8"/>
    <w:rsid w:val="00851A5E"/>
    <w:rsid w:val="00853E81"/>
    <w:rsid w:val="00863B56"/>
    <w:rsid w:val="008816CB"/>
    <w:rsid w:val="00891718"/>
    <w:rsid w:val="00893C16"/>
    <w:rsid w:val="00896A5F"/>
    <w:rsid w:val="008A464B"/>
    <w:rsid w:val="008A5C93"/>
    <w:rsid w:val="008C40C0"/>
    <w:rsid w:val="008D1761"/>
    <w:rsid w:val="008D55CF"/>
    <w:rsid w:val="008E05FB"/>
    <w:rsid w:val="008E13F2"/>
    <w:rsid w:val="008E53F9"/>
    <w:rsid w:val="008F37D5"/>
    <w:rsid w:val="00902523"/>
    <w:rsid w:val="0090391B"/>
    <w:rsid w:val="00903FEF"/>
    <w:rsid w:val="00911719"/>
    <w:rsid w:val="009142E2"/>
    <w:rsid w:val="00915B27"/>
    <w:rsid w:val="00915C73"/>
    <w:rsid w:val="00920F4E"/>
    <w:rsid w:val="009211D9"/>
    <w:rsid w:val="00924EA0"/>
    <w:rsid w:val="009250B0"/>
    <w:rsid w:val="009265A8"/>
    <w:rsid w:val="00932149"/>
    <w:rsid w:val="00934E66"/>
    <w:rsid w:val="00940A82"/>
    <w:rsid w:val="009440AB"/>
    <w:rsid w:val="009515D8"/>
    <w:rsid w:val="00955930"/>
    <w:rsid w:val="00960DC8"/>
    <w:rsid w:val="00961794"/>
    <w:rsid w:val="00961E7E"/>
    <w:rsid w:val="00964802"/>
    <w:rsid w:val="009806A4"/>
    <w:rsid w:val="00982D9E"/>
    <w:rsid w:val="0098326D"/>
    <w:rsid w:val="0099022A"/>
    <w:rsid w:val="009A0E27"/>
    <w:rsid w:val="009B009E"/>
    <w:rsid w:val="009B06B2"/>
    <w:rsid w:val="009B190E"/>
    <w:rsid w:val="009B26E1"/>
    <w:rsid w:val="009B34D9"/>
    <w:rsid w:val="009B6FDC"/>
    <w:rsid w:val="009D1A69"/>
    <w:rsid w:val="009D480B"/>
    <w:rsid w:val="009E14B5"/>
    <w:rsid w:val="009E7D3E"/>
    <w:rsid w:val="009F75DD"/>
    <w:rsid w:val="00A054D0"/>
    <w:rsid w:val="00A228BD"/>
    <w:rsid w:val="00A3107E"/>
    <w:rsid w:val="00A4634B"/>
    <w:rsid w:val="00A65F0B"/>
    <w:rsid w:val="00A706B7"/>
    <w:rsid w:val="00A97273"/>
    <w:rsid w:val="00AA4393"/>
    <w:rsid w:val="00AB1CA6"/>
    <w:rsid w:val="00AD43C6"/>
    <w:rsid w:val="00AE282D"/>
    <w:rsid w:val="00AF08E1"/>
    <w:rsid w:val="00AF4374"/>
    <w:rsid w:val="00AF58E1"/>
    <w:rsid w:val="00B11239"/>
    <w:rsid w:val="00B147A7"/>
    <w:rsid w:val="00B15F8A"/>
    <w:rsid w:val="00B20D38"/>
    <w:rsid w:val="00B241D2"/>
    <w:rsid w:val="00B26532"/>
    <w:rsid w:val="00B313E0"/>
    <w:rsid w:val="00B33505"/>
    <w:rsid w:val="00B33995"/>
    <w:rsid w:val="00B40A8E"/>
    <w:rsid w:val="00B44A78"/>
    <w:rsid w:val="00B4738A"/>
    <w:rsid w:val="00B54E66"/>
    <w:rsid w:val="00B612B2"/>
    <w:rsid w:val="00B64C66"/>
    <w:rsid w:val="00B70FAD"/>
    <w:rsid w:val="00B95EC5"/>
    <w:rsid w:val="00B96AA1"/>
    <w:rsid w:val="00BA56D2"/>
    <w:rsid w:val="00BA7DF1"/>
    <w:rsid w:val="00BB7E2E"/>
    <w:rsid w:val="00BD6EF4"/>
    <w:rsid w:val="00BD773C"/>
    <w:rsid w:val="00BE08CD"/>
    <w:rsid w:val="00BE185C"/>
    <w:rsid w:val="00BF149F"/>
    <w:rsid w:val="00BF4B52"/>
    <w:rsid w:val="00BF7A15"/>
    <w:rsid w:val="00C20939"/>
    <w:rsid w:val="00C24280"/>
    <w:rsid w:val="00C31C4F"/>
    <w:rsid w:val="00C329D7"/>
    <w:rsid w:val="00C33C51"/>
    <w:rsid w:val="00C37DD1"/>
    <w:rsid w:val="00C40026"/>
    <w:rsid w:val="00C5169E"/>
    <w:rsid w:val="00C6564C"/>
    <w:rsid w:val="00C72C6F"/>
    <w:rsid w:val="00C90570"/>
    <w:rsid w:val="00CB712D"/>
    <w:rsid w:val="00CC3765"/>
    <w:rsid w:val="00CD0173"/>
    <w:rsid w:val="00CD1067"/>
    <w:rsid w:val="00CD1A2D"/>
    <w:rsid w:val="00D00EF3"/>
    <w:rsid w:val="00D14587"/>
    <w:rsid w:val="00D15AE6"/>
    <w:rsid w:val="00D160DD"/>
    <w:rsid w:val="00D174BC"/>
    <w:rsid w:val="00D275C6"/>
    <w:rsid w:val="00D405C9"/>
    <w:rsid w:val="00D41ED4"/>
    <w:rsid w:val="00D64381"/>
    <w:rsid w:val="00D64B85"/>
    <w:rsid w:val="00D64F19"/>
    <w:rsid w:val="00D669D6"/>
    <w:rsid w:val="00D82BEB"/>
    <w:rsid w:val="00D95DBB"/>
    <w:rsid w:val="00D95EC9"/>
    <w:rsid w:val="00DA4523"/>
    <w:rsid w:val="00DB1DCD"/>
    <w:rsid w:val="00E015B8"/>
    <w:rsid w:val="00E1012A"/>
    <w:rsid w:val="00E10CA3"/>
    <w:rsid w:val="00E10E22"/>
    <w:rsid w:val="00E12AE5"/>
    <w:rsid w:val="00E32E4C"/>
    <w:rsid w:val="00E416AC"/>
    <w:rsid w:val="00E41BC2"/>
    <w:rsid w:val="00E52B61"/>
    <w:rsid w:val="00E61B66"/>
    <w:rsid w:val="00E658ED"/>
    <w:rsid w:val="00E71811"/>
    <w:rsid w:val="00E73417"/>
    <w:rsid w:val="00E81328"/>
    <w:rsid w:val="00E85C1C"/>
    <w:rsid w:val="00E93992"/>
    <w:rsid w:val="00EA7BA3"/>
    <w:rsid w:val="00EB1D94"/>
    <w:rsid w:val="00EC677D"/>
    <w:rsid w:val="00ED6F41"/>
    <w:rsid w:val="00ED6F46"/>
    <w:rsid w:val="00EE16F0"/>
    <w:rsid w:val="00EE431D"/>
    <w:rsid w:val="00EE4EC4"/>
    <w:rsid w:val="00EE55F0"/>
    <w:rsid w:val="00F022B7"/>
    <w:rsid w:val="00F0467F"/>
    <w:rsid w:val="00F1003D"/>
    <w:rsid w:val="00F11E8A"/>
    <w:rsid w:val="00F12A48"/>
    <w:rsid w:val="00F512A6"/>
    <w:rsid w:val="00F664DF"/>
    <w:rsid w:val="00F93513"/>
    <w:rsid w:val="00F96772"/>
    <w:rsid w:val="00FA6050"/>
    <w:rsid w:val="00FB1CD6"/>
    <w:rsid w:val="00FC437E"/>
    <w:rsid w:val="00FC535E"/>
    <w:rsid w:val="00FD4989"/>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25A56"/>
  <w15:docId w15:val="{F956238E-A46F-45EA-A906-B5492863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8326D"/>
    <w:pPr>
      <w:spacing w:after="160" w:line="259" w:lineRule="auto"/>
      <w:ind w:left="720"/>
      <w:contextualSpacing/>
    </w:pPr>
    <w:rPr>
      <w:rFonts w:eastAsiaTheme="minorHAnsi" w:cstheme="minorBidi"/>
      <w:sz w:val="22"/>
      <w:szCs w:val="22"/>
      <w:lang w:eastAsia="en-US"/>
    </w:rPr>
  </w:style>
  <w:style w:type="character" w:customStyle="1" w:styleId="UnresolvedMention">
    <w:name w:val="Unresolved Mention"/>
    <w:basedOn w:val="Policepardfaut"/>
    <w:uiPriority w:val="99"/>
    <w:semiHidden/>
    <w:unhideWhenUsed/>
    <w:rsid w:val="00326088"/>
    <w:rPr>
      <w:color w:val="605E5C"/>
      <w:shd w:val="clear" w:color="auto" w:fill="E1DFDD"/>
    </w:rPr>
  </w:style>
  <w:style w:type="paragraph" w:styleId="PrformatHTML">
    <w:name w:val="HTML Preformatted"/>
    <w:basedOn w:val="Normal"/>
    <w:link w:val="PrformatHTMLCar"/>
    <w:uiPriority w:val="99"/>
    <w:unhideWhenUsed/>
    <w:rsid w:val="00C31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rsid w:val="00C31C4F"/>
    <w:rPr>
      <w:rFonts w:ascii="Courier New" w:hAnsi="Courier New" w:cs="Courier New"/>
    </w:rPr>
  </w:style>
  <w:style w:type="character" w:customStyle="1" w:styleId="s2">
    <w:name w:val="s2"/>
    <w:basedOn w:val="Policepardfaut"/>
    <w:rsid w:val="00C31C4F"/>
  </w:style>
  <w:style w:type="character" w:customStyle="1" w:styleId="o">
    <w:name w:val="o"/>
    <w:basedOn w:val="Policepardfaut"/>
    <w:rsid w:val="00C31C4F"/>
  </w:style>
  <w:style w:type="character" w:customStyle="1" w:styleId="pln">
    <w:name w:val="pln"/>
    <w:basedOn w:val="Policepardfaut"/>
    <w:rsid w:val="00672389"/>
  </w:style>
  <w:style w:type="character" w:customStyle="1" w:styleId="pun">
    <w:name w:val="pun"/>
    <w:basedOn w:val="Policepardfaut"/>
    <w:rsid w:val="00672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31749">
      <w:bodyDiv w:val="1"/>
      <w:marLeft w:val="0"/>
      <w:marRight w:val="0"/>
      <w:marTop w:val="0"/>
      <w:marBottom w:val="0"/>
      <w:divBdr>
        <w:top w:val="none" w:sz="0" w:space="0" w:color="auto"/>
        <w:left w:val="none" w:sz="0" w:space="0" w:color="auto"/>
        <w:bottom w:val="none" w:sz="0" w:space="0" w:color="auto"/>
        <w:right w:val="none" w:sz="0" w:space="0" w:color="auto"/>
      </w:divBdr>
    </w:div>
    <w:div w:id="556746415">
      <w:bodyDiv w:val="1"/>
      <w:marLeft w:val="0"/>
      <w:marRight w:val="0"/>
      <w:marTop w:val="0"/>
      <w:marBottom w:val="0"/>
      <w:divBdr>
        <w:top w:val="none" w:sz="0" w:space="0" w:color="auto"/>
        <w:left w:val="none" w:sz="0" w:space="0" w:color="auto"/>
        <w:bottom w:val="none" w:sz="0" w:space="0" w:color="auto"/>
        <w:right w:val="none" w:sz="0" w:space="0" w:color="auto"/>
      </w:divBdr>
      <w:divsChild>
        <w:div w:id="71856320">
          <w:marLeft w:val="0"/>
          <w:marRight w:val="0"/>
          <w:marTop w:val="0"/>
          <w:marBottom w:val="0"/>
          <w:divBdr>
            <w:top w:val="none" w:sz="0" w:space="0" w:color="auto"/>
            <w:left w:val="none" w:sz="0" w:space="0" w:color="auto"/>
            <w:bottom w:val="none" w:sz="0" w:space="0" w:color="auto"/>
            <w:right w:val="none" w:sz="0" w:space="0" w:color="auto"/>
          </w:divBdr>
          <w:divsChild>
            <w:div w:id="2006401223">
              <w:marLeft w:val="0"/>
              <w:marRight w:val="0"/>
              <w:marTop w:val="0"/>
              <w:marBottom w:val="0"/>
              <w:divBdr>
                <w:top w:val="none" w:sz="0" w:space="0" w:color="auto"/>
                <w:left w:val="none" w:sz="0" w:space="0" w:color="auto"/>
                <w:bottom w:val="none" w:sz="0" w:space="0" w:color="auto"/>
                <w:right w:val="none" w:sz="0" w:space="0" w:color="auto"/>
              </w:divBdr>
            </w:div>
            <w:div w:id="905265216">
              <w:marLeft w:val="0"/>
              <w:marRight w:val="0"/>
              <w:marTop w:val="0"/>
              <w:marBottom w:val="0"/>
              <w:divBdr>
                <w:top w:val="none" w:sz="0" w:space="0" w:color="auto"/>
                <w:left w:val="none" w:sz="0" w:space="0" w:color="auto"/>
                <w:bottom w:val="none" w:sz="0" w:space="0" w:color="auto"/>
                <w:right w:val="none" w:sz="0" w:space="0" w:color="auto"/>
              </w:divBdr>
            </w:div>
            <w:div w:id="1602178856">
              <w:marLeft w:val="0"/>
              <w:marRight w:val="0"/>
              <w:marTop w:val="0"/>
              <w:marBottom w:val="0"/>
              <w:divBdr>
                <w:top w:val="none" w:sz="0" w:space="0" w:color="auto"/>
                <w:left w:val="none" w:sz="0" w:space="0" w:color="auto"/>
                <w:bottom w:val="none" w:sz="0" w:space="0" w:color="auto"/>
                <w:right w:val="none" w:sz="0" w:space="0" w:color="auto"/>
              </w:divBdr>
            </w:div>
            <w:div w:id="14206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9508">
      <w:bodyDiv w:val="1"/>
      <w:marLeft w:val="0"/>
      <w:marRight w:val="0"/>
      <w:marTop w:val="0"/>
      <w:marBottom w:val="0"/>
      <w:divBdr>
        <w:top w:val="none" w:sz="0" w:space="0" w:color="auto"/>
        <w:left w:val="none" w:sz="0" w:space="0" w:color="auto"/>
        <w:bottom w:val="none" w:sz="0" w:space="0" w:color="auto"/>
        <w:right w:val="none" w:sz="0" w:space="0" w:color="auto"/>
      </w:divBdr>
      <w:divsChild>
        <w:div w:id="13192366">
          <w:marLeft w:val="0"/>
          <w:marRight w:val="0"/>
          <w:marTop w:val="0"/>
          <w:marBottom w:val="0"/>
          <w:divBdr>
            <w:top w:val="none" w:sz="0" w:space="0" w:color="auto"/>
            <w:left w:val="none" w:sz="0" w:space="0" w:color="auto"/>
            <w:bottom w:val="none" w:sz="0" w:space="0" w:color="auto"/>
            <w:right w:val="none" w:sz="0" w:space="0" w:color="auto"/>
          </w:divBdr>
          <w:divsChild>
            <w:div w:id="381558727">
              <w:marLeft w:val="0"/>
              <w:marRight w:val="0"/>
              <w:marTop w:val="0"/>
              <w:marBottom w:val="0"/>
              <w:divBdr>
                <w:top w:val="none" w:sz="0" w:space="0" w:color="auto"/>
                <w:left w:val="none" w:sz="0" w:space="0" w:color="auto"/>
                <w:bottom w:val="none" w:sz="0" w:space="0" w:color="auto"/>
                <w:right w:val="none" w:sz="0" w:space="0" w:color="auto"/>
              </w:divBdr>
            </w:div>
            <w:div w:id="578487089">
              <w:marLeft w:val="0"/>
              <w:marRight w:val="0"/>
              <w:marTop w:val="0"/>
              <w:marBottom w:val="0"/>
              <w:divBdr>
                <w:top w:val="none" w:sz="0" w:space="0" w:color="auto"/>
                <w:left w:val="none" w:sz="0" w:space="0" w:color="auto"/>
                <w:bottom w:val="none" w:sz="0" w:space="0" w:color="auto"/>
                <w:right w:val="none" w:sz="0" w:space="0" w:color="auto"/>
              </w:divBdr>
            </w:div>
            <w:div w:id="1833256923">
              <w:marLeft w:val="0"/>
              <w:marRight w:val="0"/>
              <w:marTop w:val="0"/>
              <w:marBottom w:val="0"/>
              <w:divBdr>
                <w:top w:val="none" w:sz="0" w:space="0" w:color="auto"/>
                <w:left w:val="none" w:sz="0" w:space="0" w:color="auto"/>
                <w:bottom w:val="none" w:sz="0" w:space="0" w:color="auto"/>
                <w:right w:val="none" w:sz="0" w:space="0" w:color="auto"/>
              </w:divBdr>
            </w:div>
            <w:div w:id="10860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7285">
      <w:bodyDiv w:val="1"/>
      <w:marLeft w:val="0"/>
      <w:marRight w:val="0"/>
      <w:marTop w:val="0"/>
      <w:marBottom w:val="0"/>
      <w:divBdr>
        <w:top w:val="none" w:sz="0" w:space="0" w:color="auto"/>
        <w:left w:val="none" w:sz="0" w:space="0" w:color="auto"/>
        <w:bottom w:val="none" w:sz="0" w:space="0" w:color="auto"/>
        <w:right w:val="none" w:sz="0" w:space="0" w:color="auto"/>
      </w:divBdr>
    </w:div>
    <w:div w:id="1454977927">
      <w:bodyDiv w:val="1"/>
      <w:marLeft w:val="0"/>
      <w:marRight w:val="0"/>
      <w:marTop w:val="0"/>
      <w:marBottom w:val="0"/>
      <w:divBdr>
        <w:top w:val="none" w:sz="0" w:space="0" w:color="auto"/>
        <w:left w:val="none" w:sz="0" w:space="0" w:color="auto"/>
        <w:bottom w:val="none" w:sz="0" w:space="0" w:color="auto"/>
        <w:right w:val="none" w:sz="0" w:space="0" w:color="auto"/>
      </w:divBdr>
    </w:div>
    <w:div w:id="179290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Chyzhykal/PFEProjec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ymfony.com/doc/current/page_creation.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UomUNlTm/projet-3eme" TargetMode="External"/><Relationship Id="rId24" Type="http://schemas.openxmlformats.org/officeDocument/2006/relationships/hyperlink" Target="https://trello.com/c/4L1qmcLt/45-database" TargetMode="External"/><Relationship Id="rId5" Type="http://schemas.openxmlformats.org/officeDocument/2006/relationships/webSettings" Target="webSettings.xml"/><Relationship Id="rId15" Type="http://schemas.openxmlformats.org/officeDocument/2006/relationships/hyperlink" Target="https://openclassrooms.com/fr/courses/3619856-developpez-votre-site-web-avec-le-framework-symfony/5066156-installer-symfony-grace-a-composer" TargetMode="External"/><Relationship Id="rId23" Type="http://schemas.openxmlformats.org/officeDocument/2006/relationships/hyperlink" Target="https://trello.com/b/UomUNlTm/projet-3eme" TargetMode="External"/><Relationship Id="rId28" Type="http://schemas.openxmlformats.org/officeDocument/2006/relationships/theme" Target="theme/theme1.xml"/><Relationship Id="rId10" Type="http://schemas.openxmlformats.org/officeDocument/2006/relationships/hyperlink" Target="https://trello.com/b/UomUNlTm/projet-3em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trello.com/c/ocPTmPn8/3-basic-analysis" TargetMode="External"/><Relationship Id="rId14" Type="http://schemas.openxmlformats.org/officeDocument/2006/relationships/hyperlink" Target="https://getcomposer.org/download/" TargetMode="External"/><Relationship Id="rId22" Type="http://schemas.openxmlformats.org/officeDocument/2006/relationships/hyperlink" Target="https://symfony.com/doc/current/index.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ALL-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08689-0950-412F-BE18-100D744AC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M-PROJ-ALL-Rapport.dotx</Template>
  <TotalTime>150</TotalTime>
  <Pages>11</Pages>
  <Words>2609</Words>
  <Characters>14352</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16928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Aleh Chyzhyk</dc:creator>
  <cp:lastModifiedBy>Aleh Chyzhyk</cp:lastModifiedBy>
  <cp:revision>158</cp:revision>
  <cp:lastPrinted>2009-09-04T13:21:00Z</cp:lastPrinted>
  <dcterms:created xsi:type="dcterms:W3CDTF">2019-12-19T14:13:00Z</dcterms:created>
  <dcterms:modified xsi:type="dcterms:W3CDTF">2020-01-24T13:44:00Z</dcterms:modified>
</cp:coreProperties>
</file>